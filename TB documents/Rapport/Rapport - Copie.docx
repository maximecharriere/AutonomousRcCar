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A1386" w14:textId="29268CD5" w:rsidR="00521D90" w:rsidRDefault="00E24531" w:rsidP="009D3D9D">
      <w:bookmarkStart w:id="0" w:name="_Hlk46231396"/>
      <w:bookmarkEnd w:id="0"/>
      <w:r>
        <w:rPr>
          <w:noProof/>
        </w:rPr>
        <mc:AlternateContent>
          <mc:Choice Requires="wps">
            <w:drawing>
              <wp:anchor distT="0" distB="0" distL="114300" distR="114300" simplePos="0" relativeHeight="251621381" behindDoc="0" locked="0" layoutInCell="1" allowOverlap="1" wp14:anchorId="714493A2" wp14:editId="194413D2">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0F22C8" w:rsidRPr="0028323F" w:rsidRDefault="000F22C8"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0F22C8" w:rsidRPr="0028323F" w:rsidRDefault="000F22C8" w:rsidP="00E24531">
                            <w:pPr>
                              <w:tabs>
                                <w:tab w:val="left" w:pos="1560"/>
                              </w:tabs>
                            </w:pPr>
                            <w:r w:rsidRPr="0028323F">
                              <w:t>Filière</w:t>
                            </w:r>
                            <w:r w:rsidRPr="0028323F">
                              <w:tab/>
                              <w:t>:</w:t>
                            </w:r>
                            <w:r w:rsidRPr="0028323F">
                              <w:tab/>
                              <w:t>Génie électrique</w:t>
                            </w:r>
                          </w:p>
                          <w:p w14:paraId="1641C884" w14:textId="50388B1A" w:rsidR="000F22C8" w:rsidRPr="0028323F" w:rsidRDefault="000F22C8" w:rsidP="00E24531">
                            <w:pPr>
                              <w:tabs>
                                <w:tab w:val="left" w:pos="1560"/>
                              </w:tabs>
                            </w:pPr>
                            <w:r w:rsidRPr="0028323F">
                              <w:t>Orientation</w:t>
                            </w:r>
                            <w:r w:rsidRPr="0028323F">
                              <w:tab/>
                              <w:t>:</w:t>
                            </w:r>
                            <w:r w:rsidRPr="0028323F">
                              <w:tab/>
                              <w:t>Electronique et Automatisation industrielle (EAI)</w:t>
                            </w:r>
                          </w:p>
                          <w:p w14:paraId="243D3D89" w14:textId="610C4B4A" w:rsidR="000F22C8" w:rsidRPr="0028323F" w:rsidRDefault="000F22C8"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21381;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0F22C8" w:rsidRPr="0028323F" w:rsidRDefault="000F22C8"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0F22C8" w:rsidRPr="0028323F" w:rsidRDefault="000F22C8" w:rsidP="00E24531">
                      <w:pPr>
                        <w:tabs>
                          <w:tab w:val="left" w:pos="1560"/>
                        </w:tabs>
                      </w:pPr>
                      <w:r w:rsidRPr="0028323F">
                        <w:t>Filière</w:t>
                      </w:r>
                      <w:r w:rsidRPr="0028323F">
                        <w:tab/>
                        <w:t>:</w:t>
                      </w:r>
                      <w:r w:rsidRPr="0028323F">
                        <w:tab/>
                        <w:t>Génie électrique</w:t>
                      </w:r>
                    </w:p>
                    <w:p w14:paraId="1641C884" w14:textId="50388B1A" w:rsidR="000F22C8" w:rsidRPr="0028323F" w:rsidRDefault="000F22C8" w:rsidP="00E24531">
                      <w:pPr>
                        <w:tabs>
                          <w:tab w:val="left" w:pos="1560"/>
                        </w:tabs>
                      </w:pPr>
                      <w:r w:rsidRPr="0028323F">
                        <w:t>Orientation</w:t>
                      </w:r>
                      <w:r w:rsidRPr="0028323F">
                        <w:tab/>
                        <w:t>:</w:t>
                      </w:r>
                      <w:r w:rsidRPr="0028323F">
                        <w:tab/>
                        <w:t>Electronique et Automatisation industrielle (EAI)</w:t>
                      </w:r>
                    </w:p>
                    <w:p w14:paraId="243D3D89" w14:textId="610C4B4A" w:rsidR="000F22C8" w:rsidRPr="0028323F" w:rsidRDefault="000F22C8"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21376" behindDoc="0" locked="0" layoutInCell="1" allowOverlap="1" wp14:anchorId="4DCA901E" wp14:editId="63B910D1">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0F22C8" w:rsidRPr="0028323F" w:rsidRDefault="000F22C8"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21376;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" stroked="f">
                <v:textbox style="mso-fit-shape-to-text:t">
                  <w:txbxContent>
                    <w:p w14:paraId="30ECCF6C" w14:textId="38112B93" w:rsidR="000F22C8" w:rsidRPr="0028323F" w:rsidRDefault="000F22C8"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21380" behindDoc="0" locked="0" layoutInCell="1" allowOverlap="1" wp14:anchorId="694EB9E9" wp14:editId="4DC6FE3D">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0F22C8" w:rsidRPr="0028323F" w:rsidRDefault="000F22C8"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0F22C8" w:rsidRPr="0028323F" w:rsidRDefault="000F22C8" w:rsidP="00E24531">
                                <w:pPr>
                                  <w:jc w:val="center"/>
                                </w:pPr>
                                <w:r w:rsidRPr="0028323F">
                                  <w:t>Maxime CHARRIÈRE</w:t>
                                </w:r>
                              </w:p>
                            </w:sdtContent>
                          </w:sdt>
                          <w:p w14:paraId="23C74173" w14:textId="1A55664C" w:rsidR="000F22C8" w:rsidRPr="0028323F" w:rsidRDefault="000F22C8" w:rsidP="009D3D9D"/>
                          <w:p w14:paraId="59422216" w14:textId="29F3EE38" w:rsidR="000F22C8" w:rsidRPr="0028323F" w:rsidRDefault="000F22C8" w:rsidP="009D3D9D">
                            <w:pPr>
                              <w:pStyle w:val="NormalSansretrait"/>
                            </w:pPr>
                            <w:r w:rsidRPr="0028323F">
                              <w:t>Professeur responsable</w:t>
                            </w:r>
                          </w:p>
                          <w:p w14:paraId="0E06995D" w14:textId="090399BD" w:rsidR="000F22C8" w:rsidRPr="0028323F" w:rsidRDefault="000F22C8"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21380;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0F22C8" w:rsidRPr="0028323F" w:rsidRDefault="000F22C8"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0F22C8" w:rsidRPr="0028323F" w:rsidRDefault="000F22C8" w:rsidP="00E24531">
                          <w:pPr>
                            <w:jc w:val="center"/>
                          </w:pPr>
                          <w:r w:rsidRPr="0028323F">
                            <w:t>Maxime CHARRIÈRE</w:t>
                          </w:r>
                        </w:p>
                      </w:sdtContent>
                    </w:sdt>
                    <w:p w14:paraId="23C74173" w14:textId="1A55664C" w:rsidR="000F22C8" w:rsidRPr="0028323F" w:rsidRDefault="000F22C8" w:rsidP="009D3D9D"/>
                    <w:p w14:paraId="59422216" w14:textId="29F3EE38" w:rsidR="000F22C8" w:rsidRPr="0028323F" w:rsidRDefault="000F22C8" w:rsidP="009D3D9D">
                      <w:pPr>
                        <w:pStyle w:val="NormalSansretrait"/>
                      </w:pPr>
                      <w:r w:rsidRPr="0028323F">
                        <w:t>Professeur responsable</w:t>
                      </w:r>
                    </w:p>
                    <w:p w14:paraId="0E06995D" w14:textId="090399BD" w:rsidR="000F22C8" w:rsidRPr="0028323F" w:rsidRDefault="000F22C8"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21377" behindDoc="0" locked="0" layoutInCell="1" allowOverlap="1" wp14:anchorId="6AA3CE9A" wp14:editId="66143B9B">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0F22C8" w:rsidRPr="00E24531" w:rsidRDefault="000F22C8" w:rsidP="009D3D9D">
                            <w:pPr>
                              <w:pStyle w:val="TitleCover"/>
                              <w:rPr>
                                <w:lang w:val="fr-CH"/>
                              </w:rPr>
                            </w:pPr>
                            <w:r w:rsidRPr="00E24531">
                              <w:rPr>
                                <w:lang w:val="fr-CH"/>
                              </w:rPr>
                              <w:t>Travail de Bachelor</w:t>
                            </w:r>
                          </w:p>
                          <w:p w14:paraId="2AF2E6D8" w14:textId="40A738FF" w:rsidR="000F22C8" w:rsidRPr="00E24531" w:rsidRDefault="000F22C8"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21377;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" filled="f" stroked="f">
                <v:textbox>
                  <w:txbxContent>
                    <w:p w14:paraId="5E297359" w14:textId="1E3E9E54" w:rsidR="000F22C8" w:rsidRPr="00E24531" w:rsidRDefault="000F22C8" w:rsidP="009D3D9D">
                      <w:pPr>
                        <w:pStyle w:val="TitleCover"/>
                        <w:rPr>
                          <w:lang w:val="fr-CH"/>
                        </w:rPr>
                      </w:pPr>
                      <w:r w:rsidRPr="00E24531">
                        <w:rPr>
                          <w:lang w:val="fr-CH"/>
                        </w:rPr>
                        <w:t>Travail de Bachelor</w:t>
                      </w:r>
                    </w:p>
                    <w:p w14:paraId="2AF2E6D8" w14:textId="40A738FF" w:rsidR="000F22C8" w:rsidRPr="00E24531" w:rsidRDefault="000F22C8"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21379" behindDoc="0" locked="0" layoutInCell="1" allowOverlap="1" wp14:anchorId="7ACCE82F" wp14:editId="313F9428">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21378" behindDoc="0" locked="0" layoutInCell="1" allowOverlap="1" wp14:anchorId="216C4B8A" wp14:editId="6F239D1E">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Bachelor (ci-après TB) est réalisé en fin de cursus d’études, en vue de l’obtention du titre de Bachelor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Bachelor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46538C"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28550" behindDoc="0" locked="0" layoutInCell="1" allowOverlap="1" wp14:anchorId="301150CF" wp14:editId="444F78E4">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0F22C8" w:rsidRDefault="000F22C8" w:rsidP="00A4615F">
                            <w:pPr>
                              <w:pStyle w:val="Sansinterligne"/>
                              <w:pBdr>
                                <w:top w:val="single" w:sz="4" w:space="1" w:color="auto"/>
                              </w:pBdr>
                              <w:spacing w:before="360"/>
                              <w:jc w:val="center"/>
                            </w:pPr>
                          </w:p>
                          <w:p w14:paraId="0E691FC6" w14:textId="08C06F13" w:rsidR="000F22C8" w:rsidRPr="00CF3A17" w:rsidRDefault="000F22C8" w:rsidP="00A4615F">
                            <w:pPr>
                              <w:jc w:val="center"/>
                              <w:rPr>
                                <w:i/>
                                <w:iCs/>
                              </w:rPr>
                            </w:pPr>
                            <w:r w:rsidRPr="00CF3A17">
                              <w:rPr>
                                <w:i/>
                                <w:iCs/>
                              </w:rPr>
                              <w:t>Find more on</w:t>
                            </w:r>
                          </w:p>
                          <w:p w14:paraId="7726B192" w14:textId="329161FE" w:rsidR="000F22C8" w:rsidRDefault="000F22C8" w:rsidP="00A4615F">
                            <w:pPr>
                              <w:spacing w:after="0"/>
                              <w:jc w:val="center"/>
                            </w:pPr>
                            <w:r w:rsidRPr="00CF3A17">
                              <w:rPr>
                                <w:noProof/>
                              </w:rPr>
                              <w:drawing>
                                <wp:inline distT="0" distB="0" distL="0" distR="0" wp14:anchorId="796038FE" wp14:editId="341AF566">
                                  <wp:extent cx="916835" cy="285529"/>
                                  <wp:effectExtent l="0" t="0" r="0" b="635"/>
                                  <wp:docPr id="6161"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0F22C8" w:rsidRPr="00D80019" w:rsidRDefault="000F22C8" w:rsidP="00A4615F">
                            <w:pPr>
                              <w:pBdr>
                                <w:bottom w:val="single" w:sz="4" w:space="1" w:color="auto"/>
                              </w:pBdr>
                              <w:jc w:val="center"/>
                            </w:pPr>
                            <w:hyperlink r:id="rId12" w:history="1">
                              <w:r w:rsidRPr="00D80019">
                                <w:rPr>
                                  <w:rStyle w:val="Lienhypertexte"/>
                                  <w:u w:val="none"/>
                                </w:rPr>
                                <w:t>github.com/maximecharriere/AutonomousRcCar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2855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0F22C8" w:rsidRDefault="000F22C8" w:rsidP="00A4615F">
                      <w:pPr>
                        <w:pStyle w:val="Sansinterligne"/>
                        <w:pBdr>
                          <w:top w:val="single" w:sz="4" w:space="1" w:color="auto"/>
                        </w:pBdr>
                        <w:spacing w:before="360"/>
                        <w:jc w:val="center"/>
                      </w:pPr>
                    </w:p>
                    <w:p w14:paraId="0E691FC6" w14:textId="08C06F13" w:rsidR="000F22C8" w:rsidRPr="00CF3A17" w:rsidRDefault="000F22C8" w:rsidP="00A4615F">
                      <w:pPr>
                        <w:jc w:val="center"/>
                        <w:rPr>
                          <w:i/>
                          <w:iCs/>
                        </w:rPr>
                      </w:pPr>
                      <w:r w:rsidRPr="00CF3A17">
                        <w:rPr>
                          <w:i/>
                          <w:iCs/>
                        </w:rPr>
                        <w:t>Find more on</w:t>
                      </w:r>
                    </w:p>
                    <w:p w14:paraId="7726B192" w14:textId="329161FE" w:rsidR="000F22C8" w:rsidRDefault="000F22C8" w:rsidP="00A4615F">
                      <w:pPr>
                        <w:spacing w:after="0"/>
                        <w:jc w:val="center"/>
                      </w:pPr>
                      <w:r w:rsidRPr="00CF3A17">
                        <w:rPr>
                          <w:noProof/>
                        </w:rPr>
                        <w:drawing>
                          <wp:inline distT="0" distB="0" distL="0" distR="0" wp14:anchorId="796038FE" wp14:editId="341AF566">
                            <wp:extent cx="916835" cy="285529"/>
                            <wp:effectExtent l="0" t="0" r="0" b="635"/>
                            <wp:docPr id="6161"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0F22C8" w:rsidRPr="00D80019" w:rsidRDefault="000F22C8" w:rsidP="00A4615F">
                      <w:pPr>
                        <w:pBdr>
                          <w:bottom w:val="single" w:sz="4" w:space="1" w:color="auto"/>
                        </w:pBdr>
                        <w:jc w:val="center"/>
                      </w:pPr>
                      <w:hyperlink r:id="rId13" w:history="1">
                        <w:r w:rsidRPr="00D80019">
                          <w:rPr>
                            <w:rStyle w:val="Lienhypertexte"/>
                            <w:u w:val="none"/>
                          </w:rPr>
                          <w:t>github.com/maximecharriere/AutonomousRcCar</w:t>
                        </w:r>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516B9FF7" w14:textId="4DDBFB80" w:rsidR="000F22C8"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395904" w:history="1">
        <w:r w:rsidR="000F22C8" w:rsidRPr="00C8777E">
          <w:rPr>
            <w:rStyle w:val="Lienhypertexte"/>
            <w:noProof/>
          </w:rPr>
          <w:t>1.</w:t>
        </w:r>
        <w:r w:rsidR="000F22C8">
          <w:rPr>
            <w:rFonts w:eastAsiaTheme="minorEastAsia" w:cstheme="minorBidi"/>
            <w:b w:val="0"/>
            <w:bCs w:val="0"/>
            <w:caps w:val="0"/>
            <w:noProof/>
            <w:sz w:val="22"/>
            <w:szCs w:val="22"/>
            <w:lang w:val="fr-CH" w:eastAsia="fr-CH"/>
          </w:rPr>
          <w:tab/>
        </w:r>
        <w:r w:rsidR="000F22C8" w:rsidRPr="00C8777E">
          <w:rPr>
            <w:rStyle w:val="Lienhypertexte"/>
            <w:noProof/>
          </w:rPr>
          <w:t>Glossaire</w:t>
        </w:r>
        <w:r w:rsidR="000F22C8">
          <w:rPr>
            <w:noProof/>
            <w:webHidden/>
          </w:rPr>
          <w:tab/>
        </w:r>
        <w:r w:rsidR="000F22C8">
          <w:rPr>
            <w:noProof/>
            <w:webHidden/>
          </w:rPr>
          <w:fldChar w:fldCharType="begin"/>
        </w:r>
        <w:r w:rsidR="000F22C8">
          <w:rPr>
            <w:noProof/>
            <w:webHidden/>
          </w:rPr>
          <w:instrText xml:space="preserve"> PAGEREF _Toc46395904 \h </w:instrText>
        </w:r>
        <w:r w:rsidR="000F22C8">
          <w:rPr>
            <w:noProof/>
            <w:webHidden/>
          </w:rPr>
        </w:r>
        <w:r w:rsidR="000F22C8">
          <w:rPr>
            <w:noProof/>
            <w:webHidden/>
          </w:rPr>
          <w:fldChar w:fldCharType="separate"/>
        </w:r>
        <w:r w:rsidR="000F22C8">
          <w:rPr>
            <w:noProof/>
            <w:webHidden/>
          </w:rPr>
          <w:t>7</w:t>
        </w:r>
        <w:r w:rsidR="000F22C8">
          <w:rPr>
            <w:noProof/>
            <w:webHidden/>
          </w:rPr>
          <w:fldChar w:fldCharType="end"/>
        </w:r>
      </w:hyperlink>
    </w:p>
    <w:p w14:paraId="28E4BA32" w14:textId="1F6E104C"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05" w:history="1">
        <w:r w:rsidRPr="00C8777E">
          <w:rPr>
            <w:rStyle w:val="Lienhypertexte"/>
            <w:noProof/>
          </w:rPr>
          <w:t>2.</w:t>
        </w:r>
        <w:r>
          <w:rPr>
            <w:rFonts w:eastAsiaTheme="minorEastAsia" w:cstheme="minorBidi"/>
            <w:b w:val="0"/>
            <w:bCs w:val="0"/>
            <w:caps w:val="0"/>
            <w:noProof/>
            <w:sz w:val="22"/>
            <w:szCs w:val="22"/>
            <w:lang w:val="fr-CH" w:eastAsia="fr-CH"/>
          </w:rPr>
          <w:tab/>
        </w:r>
        <w:r w:rsidRPr="00C8777E">
          <w:rPr>
            <w:rStyle w:val="Lienhypertexte"/>
            <w:noProof/>
          </w:rPr>
          <w:t>introduction générale</w:t>
        </w:r>
        <w:r>
          <w:rPr>
            <w:noProof/>
            <w:webHidden/>
          </w:rPr>
          <w:tab/>
        </w:r>
        <w:r>
          <w:rPr>
            <w:noProof/>
            <w:webHidden/>
          </w:rPr>
          <w:fldChar w:fldCharType="begin"/>
        </w:r>
        <w:r>
          <w:rPr>
            <w:noProof/>
            <w:webHidden/>
          </w:rPr>
          <w:instrText xml:space="preserve"> PAGEREF _Toc46395905 \h </w:instrText>
        </w:r>
        <w:r>
          <w:rPr>
            <w:noProof/>
            <w:webHidden/>
          </w:rPr>
        </w:r>
        <w:r>
          <w:rPr>
            <w:noProof/>
            <w:webHidden/>
          </w:rPr>
          <w:fldChar w:fldCharType="separate"/>
        </w:r>
        <w:r>
          <w:rPr>
            <w:noProof/>
            <w:webHidden/>
          </w:rPr>
          <w:t>8</w:t>
        </w:r>
        <w:r>
          <w:rPr>
            <w:noProof/>
            <w:webHidden/>
          </w:rPr>
          <w:fldChar w:fldCharType="end"/>
        </w:r>
      </w:hyperlink>
    </w:p>
    <w:p w14:paraId="69C7E67B" w14:textId="49FF8463"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06" w:history="1">
        <w:r w:rsidRPr="00C8777E">
          <w:rPr>
            <w:rStyle w:val="Lienhypertexte"/>
            <w:noProof/>
          </w:rPr>
          <w:t>2.1.</w:t>
        </w:r>
        <w:r>
          <w:rPr>
            <w:rFonts w:eastAsiaTheme="minorEastAsia" w:cstheme="minorBidi"/>
            <w:smallCaps w:val="0"/>
            <w:noProof/>
            <w:sz w:val="22"/>
            <w:szCs w:val="22"/>
            <w:lang w:val="fr-CH" w:eastAsia="fr-CH"/>
          </w:rPr>
          <w:tab/>
        </w:r>
        <w:r w:rsidRPr="00C8777E">
          <w:rPr>
            <w:rStyle w:val="Lienhypertexte"/>
            <w:noProof/>
          </w:rPr>
          <w:t>Plan du document</w:t>
        </w:r>
        <w:r>
          <w:rPr>
            <w:noProof/>
            <w:webHidden/>
          </w:rPr>
          <w:tab/>
        </w:r>
        <w:r>
          <w:rPr>
            <w:noProof/>
            <w:webHidden/>
          </w:rPr>
          <w:fldChar w:fldCharType="begin"/>
        </w:r>
        <w:r>
          <w:rPr>
            <w:noProof/>
            <w:webHidden/>
          </w:rPr>
          <w:instrText xml:space="preserve"> PAGEREF _Toc46395906 \h </w:instrText>
        </w:r>
        <w:r>
          <w:rPr>
            <w:noProof/>
            <w:webHidden/>
          </w:rPr>
        </w:r>
        <w:r>
          <w:rPr>
            <w:noProof/>
            <w:webHidden/>
          </w:rPr>
          <w:fldChar w:fldCharType="separate"/>
        </w:r>
        <w:r>
          <w:rPr>
            <w:noProof/>
            <w:webHidden/>
          </w:rPr>
          <w:t>8</w:t>
        </w:r>
        <w:r>
          <w:rPr>
            <w:noProof/>
            <w:webHidden/>
          </w:rPr>
          <w:fldChar w:fldCharType="end"/>
        </w:r>
      </w:hyperlink>
    </w:p>
    <w:p w14:paraId="34E1E01D" w14:textId="6047C423"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07" w:history="1">
        <w:r w:rsidRPr="00C8777E">
          <w:rPr>
            <w:rStyle w:val="Lienhypertexte"/>
            <w:noProof/>
            <w:lang w:val="fr-CH"/>
          </w:rPr>
          <w:t>2.2.</w:t>
        </w:r>
        <w:r>
          <w:rPr>
            <w:rFonts w:eastAsiaTheme="minorEastAsia" w:cstheme="minorBidi"/>
            <w:smallCaps w:val="0"/>
            <w:noProof/>
            <w:sz w:val="22"/>
            <w:szCs w:val="22"/>
            <w:lang w:val="fr-CH" w:eastAsia="fr-CH"/>
          </w:rPr>
          <w:tab/>
        </w:r>
        <w:r w:rsidRPr="00C8777E">
          <w:rPr>
            <w:rStyle w:val="Lienhypertexte"/>
            <w:noProof/>
            <w:lang w:val="fr-CH"/>
          </w:rPr>
          <w:t>Une voiture pilotée par IA, c’est quoi ?</w:t>
        </w:r>
        <w:r>
          <w:rPr>
            <w:noProof/>
            <w:webHidden/>
          </w:rPr>
          <w:tab/>
        </w:r>
        <w:r>
          <w:rPr>
            <w:noProof/>
            <w:webHidden/>
          </w:rPr>
          <w:fldChar w:fldCharType="begin"/>
        </w:r>
        <w:r>
          <w:rPr>
            <w:noProof/>
            <w:webHidden/>
          </w:rPr>
          <w:instrText xml:space="preserve"> PAGEREF _Toc46395907 \h </w:instrText>
        </w:r>
        <w:r>
          <w:rPr>
            <w:noProof/>
            <w:webHidden/>
          </w:rPr>
        </w:r>
        <w:r>
          <w:rPr>
            <w:noProof/>
            <w:webHidden/>
          </w:rPr>
          <w:fldChar w:fldCharType="separate"/>
        </w:r>
        <w:r>
          <w:rPr>
            <w:noProof/>
            <w:webHidden/>
          </w:rPr>
          <w:t>8</w:t>
        </w:r>
        <w:r>
          <w:rPr>
            <w:noProof/>
            <w:webHidden/>
          </w:rPr>
          <w:fldChar w:fldCharType="end"/>
        </w:r>
      </w:hyperlink>
    </w:p>
    <w:p w14:paraId="585F93CC" w14:textId="1366E868"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08" w:history="1">
        <w:r w:rsidRPr="00C8777E">
          <w:rPr>
            <w:rStyle w:val="Lienhypertexte"/>
            <w:noProof/>
          </w:rPr>
          <w:t>3.</w:t>
        </w:r>
        <w:r>
          <w:rPr>
            <w:rFonts w:eastAsiaTheme="minorEastAsia" w:cstheme="minorBidi"/>
            <w:b w:val="0"/>
            <w:bCs w:val="0"/>
            <w:caps w:val="0"/>
            <w:noProof/>
            <w:sz w:val="22"/>
            <w:szCs w:val="22"/>
            <w:lang w:val="fr-CH" w:eastAsia="fr-CH"/>
          </w:rPr>
          <w:tab/>
        </w:r>
        <w:r w:rsidRPr="00C8777E">
          <w:rPr>
            <w:rStyle w:val="Lienhypertexte"/>
            <w:noProof/>
          </w:rPr>
          <w:t>Pré-étude</w:t>
        </w:r>
        <w:r>
          <w:rPr>
            <w:noProof/>
            <w:webHidden/>
          </w:rPr>
          <w:tab/>
        </w:r>
        <w:r>
          <w:rPr>
            <w:noProof/>
            <w:webHidden/>
          </w:rPr>
          <w:fldChar w:fldCharType="begin"/>
        </w:r>
        <w:r>
          <w:rPr>
            <w:noProof/>
            <w:webHidden/>
          </w:rPr>
          <w:instrText xml:space="preserve"> PAGEREF _Toc46395908 \h </w:instrText>
        </w:r>
        <w:r>
          <w:rPr>
            <w:noProof/>
            <w:webHidden/>
          </w:rPr>
        </w:r>
        <w:r>
          <w:rPr>
            <w:noProof/>
            <w:webHidden/>
          </w:rPr>
          <w:fldChar w:fldCharType="separate"/>
        </w:r>
        <w:r>
          <w:rPr>
            <w:noProof/>
            <w:webHidden/>
          </w:rPr>
          <w:t>9</w:t>
        </w:r>
        <w:r>
          <w:rPr>
            <w:noProof/>
            <w:webHidden/>
          </w:rPr>
          <w:fldChar w:fldCharType="end"/>
        </w:r>
      </w:hyperlink>
    </w:p>
    <w:p w14:paraId="65B5DC16" w14:textId="3729EDFF"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09" w:history="1">
        <w:r w:rsidRPr="00C8777E">
          <w:rPr>
            <w:rStyle w:val="Lienhypertexte"/>
            <w:noProof/>
            <w:lang w:val="fr-CH"/>
          </w:rPr>
          <w:t>3.1.</w:t>
        </w:r>
        <w:r>
          <w:rPr>
            <w:rFonts w:eastAsiaTheme="minorEastAsia" w:cstheme="minorBidi"/>
            <w:smallCaps w:val="0"/>
            <w:noProof/>
            <w:sz w:val="22"/>
            <w:szCs w:val="22"/>
            <w:lang w:val="fr-CH" w:eastAsia="fr-CH"/>
          </w:rPr>
          <w:tab/>
        </w:r>
        <w:r w:rsidRPr="00C8777E">
          <w:rPr>
            <w:rStyle w:val="Lienhypertexte"/>
            <w:noProof/>
            <w:lang w:val="fr-CH"/>
          </w:rPr>
          <w:t>Choix de la voiture</w:t>
        </w:r>
        <w:r>
          <w:rPr>
            <w:noProof/>
            <w:webHidden/>
          </w:rPr>
          <w:tab/>
        </w:r>
        <w:r>
          <w:rPr>
            <w:noProof/>
            <w:webHidden/>
          </w:rPr>
          <w:fldChar w:fldCharType="begin"/>
        </w:r>
        <w:r>
          <w:rPr>
            <w:noProof/>
            <w:webHidden/>
          </w:rPr>
          <w:instrText xml:space="preserve"> PAGEREF _Toc46395909 \h </w:instrText>
        </w:r>
        <w:r>
          <w:rPr>
            <w:noProof/>
            <w:webHidden/>
          </w:rPr>
        </w:r>
        <w:r>
          <w:rPr>
            <w:noProof/>
            <w:webHidden/>
          </w:rPr>
          <w:fldChar w:fldCharType="separate"/>
        </w:r>
        <w:r>
          <w:rPr>
            <w:noProof/>
            <w:webHidden/>
          </w:rPr>
          <w:t>9</w:t>
        </w:r>
        <w:r>
          <w:rPr>
            <w:noProof/>
            <w:webHidden/>
          </w:rPr>
          <w:fldChar w:fldCharType="end"/>
        </w:r>
      </w:hyperlink>
    </w:p>
    <w:p w14:paraId="0CC9362D" w14:textId="21765A39"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0" w:history="1">
        <w:r w:rsidRPr="00C8777E">
          <w:rPr>
            <w:rStyle w:val="Lienhypertexte"/>
            <w:noProof/>
          </w:rPr>
          <w:t>3.1.1.</w:t>
        </w:r>
        <w:r>
          <w:rPr>
            <w:rFonts w:eastAsiaTheme="minorEastAsia" w:cstheme="minorBidi"/>
            <w:i w:val="0"/>
            <w:iCs w:val="0"/>
            <w:noProof/>
            <w:sz w:val="22"/>
            <w:szCs w:val="22"/>
            <w:lang w:val="fr-CH" w:eastAsia="fr-CH"/>
          </w:rPr>
          <w:tab/>
        </w:r>
        <w:r w:rsidRPr="00C8777E">
          <w:rPr>
            <w:rStyle w:val="Lienhypertexte"/>
            <w:noProof/>
          </w:rPr>
          <w:t>Caractéristiques techniques</w:t>
        </w:r>
        <w:r>
          <w:rPr>
            <w:noProof/>
            <w:webHidden/>
          </w:rPr>
          <w:tab/>
        </w:r>
        <w:r>
          <w:rPr>
            <w:noProof/>
            <w:webHidden/>
          </w:rPr>
          <w:fldChar w:fldCharType="begin"/>
        </w:r>
        <w:r>
          <w:rPr>
            <w:noProof/>
            <w:webHidden/>
          </w:rPr>
          <w:instrText xml:space="preserve"> PAGEREF _Toc46395910 \h </w:instrText>
        </w:r>
        <w:r>
          <w:rPr>
            <w:noProof/>
            <w:webHidden/>
          </w:rPr>
        </w:r>
        <w:r>
          <w:rPr>
            <w:noProof/>
            <w:webHidden/>
          </w:rPr>
          <w:fldChar w:fldCharType="separate"/>
        </w:r>
        <w:r>
          <w:rPr>
            <w:noProof/>
            <w:webHidden/>
          </w:rPr>
          <w:t>10</w:t>
        </w:r>
        <w:r>
          <w:rPr>
            <w:noProof/>
            <w:webHidden/>
          </w:rPr>
          <w:fldChar w:fldCharType="end"/>
        </w:r>
      </w:hyperlink>
    </w:p>
    <w:p w14:paraId="1E300B55" w14:textId="7B393ED9"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11" w:history="1">
        <w:r w:rsidRPr="00C8777E">
          <w:rPr>
            <w:rStyle w:val="Lienhypertexte"/>
            <w:noProof/>
            <w:lang w:val="fr-CH"/>
          </w:rPr>
          <w:t>3.2.</w:t>
        </w:r>
        <w:r>
          <w:rPr>
            <w:rFonts w:eastAsiaTheme="minorEastAsia" w:cstheme="minorBidi"/>
            <w:smallCaps w:val="0"/>
            <w:noProof/>
            <w:sz w:val="22"/>
            <w:szCs w:val="22"/>
            <w:lang w:val="fr-CH" w:eastAsia="fr-CH"/>
          </w:rPr>
          <w:tab/>
        </w:r>
        <w:r w:rsidRPr="00C8777E">
          <w:rPr>
            <w:rStyle w:val="Lienhypertexte"/>
            <w:noProof/>
            <w:lang w:val="fr-CH"/>
          </w:rPr>
          <w:t>Choix de l’ordinateur de bord</w:t>
        </w:r>
        <w:r>
          <w:rPr>
            <w:noProof/>
            <w:webHidden/>
          </w:rPr>
          <w:tab/>
        </w:r>
        <w:r>
          <w:rPr>
            <w:noProof/>
            <w:webHidden/>
          </w:rPr>
          <w:fldChar w:fldCharType="begin"/>
        </w:r>
        <w:r>
          <w:rPr>
            <w:noProof/>
            <w:webHidden/>
          </w:rPr>
          <w:instrText xml:space="preserve"> PAGEREF _Toc46395911 \h </w:instrText>
        </w:r>
        <w:r>
          <w:rPr>
            <w:noProof/>
            <w:webHidden/>
          </w:rPr>
        </w:r>
        <w:r>
          <w:rPr>
            <w:noProof/>
            <w:webHidden/>
          </w:rPr>
          <w:fldChar w:fldCharType="separate"/>
        </w:r>
        <w:r>
          <w:rPr>
            <w:noProof/>
            <w:webHidden/>
          </w:rPr>
          <w:t>11</w:t>
        </w:r>
        <w:r>
          <w:rPr>
            <w:noProof/>
            <w:webHidden/>
          </w:rPr>
          <w:fldChar w:fldCharType="end"/>
        </w:r>
      </w:hyperlink>
    </w:p>
    <w:p w14:paraId="342F6B16" w14:textId="6D7A94D0"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2" w:history="1">
        <w:r w:rsidRPr="00C8777E">
          <w:rPr>
            <w:rStyle w:val="Lienhypertexte"/>
            <w:noProof/>
          </w:rPr>
          <w:t>3.2.1.</w:t>
        </w:r>
        <w:r>
          <w:rPr>
            <w:rFonts w:eastAsiaTheme="minorEastAsia" w:cstheme="minorBidi"/>
            <w:i w:val="0"/>
            <w:iCs w:val="0"/>
            <w:noProof/>
            <w:sz w:val="22"/>
            <w:szCs w:val="22"/>
            <w:lang w:val="fr-CH" w:eastAsia="fr-CH"/>
          </w:rPr>
          <w:tab/>
        </w:r>
        <w:r w:rsidRPr="00C8777E">
          <w:rPr>
            <w:rStyle w:val="Lienhypertexte"/>
            <w:noProof/>
          </w:rPr>
          <w:t>Calcul interne ou streaming</w:t>
        </w:r>
        <w:r>
          <w:rPr>
            <w:noProof/>
            <w:webHidden/>
          </w:rPr>
          <w:tab/>
        </w:r>
        <w:r>
          <w:rPr>
            <w:noProof/>
            <w:webHidden/>
          </w:rPr>
          <w:fldChar w:fldCharType="begin"/>
        </w:r>
        <w:r>
          <w:rPr>
            <w:noProof/>
            <w:webHidden/>
          </w:rPr>
          <w:instrText xml:space="preserve"> PAGEREF _Toc46395912 \h </w:instrText>
        </w:r>
        <w:r>
          <w:rPr>
            <w:noProof/>
            <w:webHidden/>
          </w:rPr>
        </w:r>
        <w:r>
          <w:rPr>
            <w:noProof/>
            <w:webHidden/>
          </w:rPr>
          <w:fldChar w:fldCharType="separate"/>
        </w:r>
        <w:r>
          <w:rPr>
            <w:noProof/>
            <w:webHidden/>
          </w:rPr>
          <w:t>11</w:t>
        </w:r>
        <w:r>
          <w:rPr>
            <w:noProof/>
            <w:webHidden/>
          </w:rPr>
          <w:fldChar w:fldCharType="end"/>
        </w:r>
      </w:hyperlink>
    </w:p>
    <w:p w14:paraId="1A2BEF1B" w14:textId="75556CB6"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3" w:history="1">
        <w:r w:rsidRPr="00C8777E">
          <w:rPr>
            <w:rStyle w:val="Lienhypertexte"/>
            <w:noProof/>
          </w:rPr>
          <w:t>3.2.2.</w:t>
        </w:r>
        <w:r>
          <w:rPr>
            <w:rFonts w:eastAsiaTheme="minorEastAsia" w:cstheme="minorBidi"/>
            <w:i w:val="0"/>
            <w:iCs w:val="0"/>
            <w:noProof/>
            <w:sz w:val="22"/>
            <w:szCs w:val="22"/>
            <w:lang w:val="fr-CH" w:eastAsia="fr-CH"/>
          </w:rPr>
          <w:tab/>
        </w:r>
        <w:r w:rsidRPr="00C8777E">
          <w:rPr>
            <w:rStyle w:val="Lienhypertexte"/>
            <w:noProof/>
          </w:rPr>
          <w:t>Choix du SBC</w:t>
        </w:r>
        <w:r>
          <w:rPr>
            <w:noProof/>
            <w:webHidden/>
          </w:rPr>
          <w:tab/>
        </w:r>
        <w:r>
          <w:rPr>
            <w:noProof/>
            <w:webHidden/>
          </w:rPr>
          <w:fldChar w:fldCharType="begin"/>
        </w:r>
        <w:r>
          <w:rPr>
            <w:noProof/>
            <w:webHidden/>
          </w:rPr>
          <w:instrText xml:space="preserve"> PAGEREF _Toc46395913 \h </w:instrText>
        </w:r>
        <w:r>
          <w:rPr>
            <w:noProof/>
            <w:webHidden/>
          </w:rPr>
        </w:r>
        <w:r>
          <w:rPr>
            <w:noProof/>
            <w:webHidden/>
          </w:rPr>
          <w:fldChar w:fldCharType="separate"/>
        </w:r>
        <w:r>
          <w:rPr>
            <w:noProof/>
            <w:webHidden/>
          </w:rPr>
          <w:t>11</w:t>
        </w:r>
        <w:r>
          <w:rPr>
            <w:noProof/>
            <w:webHidden/>
          </w:rPr>
          <w:fldChar w:fldCharType="end"/>
        </w:r>
      </w:hyperlink>
    </w:p>
    <w:p w14:paraId="2280968F" w14:textId="098632B5"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4" w:history="1">
        <w:r w:rsidRPr="00C8777E">
          <w:rPr>
            <w:rStyle w:val="Lienhypertexte"/>
            <w:noProof/>
          </w:rPr>
          <w:t>3.2.3.</w:t>
        </w:r>
        <w:r>
          <w:rPr>
            <w:rFonts w:eastAsiaTheme="minorEastAsia" w:cstheme="minorBidi"/>
            <w:i w:val="0"/>
            <w:iCs w:val="0"/>
            <w:noProof/>
            <w:sz w:val="22"/>
            <w:szCs w:val="22"/>
            <w:lang w:val="fr-CH" w:eastAsia="fr-CH"/>
          </w:rPr>
          <w:tab/>
        </w:r>
        <w:r w:rsidRPr="00C8777E">
          <w:rPr>
            <w:rStyle w:val="Lienhypertexte"/>
            <w:noProof/>
          </w:rPr>
          <w:t>Refroidissement</w:t>
        </w:r>
        <w:r>
          <w:rPr>
            <w:noProof/>
            <w:webHidden/>
          </w:rPr>
          <w:tab/>
        </w:r>
        <w:r>
          <w:rPr>
            <w:noProof/>
            <w:webHidden/>
          </w:rPr>
          <w:fldChar w:fldCharType="begin"/>
        </w:r>
        <w:r>
          <w:rPr>
            <w:noProof/>
            <w:webHidden/>
          </w:rPr>
          <w:instrText xml:space="preserve"> PAGEREF _Toc46395914 \h </w:instrText>
        </w:r>
        <w:r>
          <w:rPr>
            <w:noProof/>
            <w:webHidden/>
          </w:rPr>
        </w:r>
        <w:r>
          <w:rPr>
            <w:noProof/>
            <w:webHidden/>
          </w:rPr>
          <w:fldChar w:fldCharType="separate"/>
        </w:r>
        <w:r>
          <w:rPr>
            <w:noProof/>
            <w:webHidden/>
          </w:rPr>
          <w:t>15</w:t>
        </w:r>
        <w:r>
          <w:rPr>
            <w:noProof/>
            <w:webHidden/>
          </w:rPr>
          <w:fldChar w:fldCharType="end"/>
        </w:r>
      </w:hyperlink>
    </w:p>
    <w:p w14:paraId="3A1CA4D2" w14:textId="06A18BB5"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15" w:history="1">
        <w:r w:rsidRPr="00C8777E">
          <w:rPr>
            <w:rStyle w:val="Lienhypertexte"/>
            <w:noProof/>
            <w:lang w:val="fr-CH"/>
          </w:rPr>
          <w:t>3.3.</w:t>
        </w:r>
        <w:r>
          <w:rPr>
            <w:rFonts w:eastAsiaTheme="minorEastAsia" w:cstheme="minorBidi"/>
            <w:smallCaps w:val="0"/>
            <w:noProof/>
            <w:sz w:val="22"/>
            <w:szCs w:val="22"/>
            <w:lang w:val="fr-CH" w:eastAsia="fr-CH"/>
          </w:rPr>
          <w:tab/>
        </w:r>
        <w:r w:rsidRPr="00C8777E">
          <w:rPr>
            <w:rStyle w:val="Lienhypertexte"/>
            <w:noProof/>
            <w:lang w:val="fr-CH"/>
          </w:rPr>
          <w:t>Choix des capteurs</w:t>
        </w:r>
        <w:r>
          <w:rPr>
            <w:noProof/>
            <w:webHidden/>
          </w:rPr>
          <w:tab/>
        </w:r>
        <w:r>
          <w:rPr>
            <w:noProof/>
            <w:webHidden/>
          </w:rPr>
          <w:fldChar w:fldCharType="begin"/>
        </w:r>
        <w:r>
          <w:rPr>
            <w:noProof/>
            <w:webHidden/>
          </w:rPr>
          <w:instrText xml:space="preserve"> PAGEREF _Toc46395915 \h </w:instrText>
        </w:r>
        <w:r>
          <w:rPr>
            <w:noProof/>
            <w:webHidden/>
          </w:rPr>
        </w:r>
        <w:r>
          <w:rPr>
            <w:noProof/>
            <w:webHidden/>
          </w:rPr>
          <w:fldChar w:fldCharType="separate"/>
        </w:r>
        <w:r>
          <w:rPr>
            <w:noProof/>
            <w:webHidden/>
          </w:rPr>
          <w:t>16</w:t>
        </w:r>
        <w:r>
          <w:rPr>
            <w:noProof/>
            <w:webHidden/>
          </w:rPr>
          <w:fldChar w:fldCharType="end"/>
        </w:r>
      </w:hyperlink>
    </w:p>
    <w:p w14:paraId="77EBE0F4" w14:textId="0F8E32B4"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6" w:history="1">
        <w:r w:rsidRPr="00C8777E">
          <w:rPr>
            <w:rStyle w:val="Lienhypertexte"/>
            <w:noProof/>
          </w:rPr>
          <w:t>3.3.1.</w:t>
        </w:r>
        <w:r>
          <w:rPr>
            <w:rFonts w:eastAsiaTheme="minorEastAsia" w:cstheme="minorBidi"/>
            <w:i w:val="0"/>
            <w:iCs w:val="0"/>
            <w:noProof/>
            <w:sz w:val="22"/>
            <w:szCs w:val="22"/>
            <w:lang w:val="fr-CH" w:eastAsia="fr-CH"/>
          </w:rPr>
          <w:tab/>
        </w:r>
        <w:r w:rsidRPr="00C8777E">
          <w:rPr>
            <w:rStyle w:val="Lienhypertexte"/>
            <w:noProof/>
          </w:rPr>
          <w:t>Détection de route</w:t>
        </w:r>
        <w:r>
          <w:rPr>
            <w:noProof/>
            <w:webHidden/>
          </w:rPr>
          <w:tab/>
        </w:r>
        <w:r>
          <w:rPr>
            <w:noProof/>
            <w:webHidden/>
          </w:rPr>
          <w:fldChar w:fldCharType="begin"/>
        </w:r>
        <w:r>
          <w:rPr>
            <w:noProof/>
            <w:webHidden/>
          </w:rPr>
          <w:instrText xml:space="preserve"> PAGEREF _Toc46395916 \h </w:instrText>
        </w:r>
        <w:r>
          <w:rPr>
            <w:noProof/>
            <w:webHidden/>
          </w:rPr>
        </w:r>
        <w:r>
          <w:rPr>
            <w:noProof/>
            <w:webHidden/>
          </w:rPr>
          <w:fldChar w:fldCharType="separate"/>
        </w:r>
        <w:r>
          <w:rPr>
            <w:noProof/>
            <w:webHidden/>
          </w:rPr>
          <w:t>16</w:t>
        </w:r>
        <w:r>
          <w:rPr>
            <w:noProof/>
            <w:webHidden/>
          </w:rPr>
          <w:fldChar w:fldCharType="end"/>
        </w:r>
      </w:hyperlink>
    </w:p>
    <w:p w14:paraId="2F21FA96" w14:textId="421C3069"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7" w:history="1">
        <w:r w:rsidRPr="00C8777E">
          <w:rPr>
            <w:rStyle w:val="Lienhypertexte"/>
            <w:noProof/>
          </w:rPr>
          <w:t>3.3.2.</w:t>
        </w:r>
        <w:r>
          <w:rPr>
            <w:rFonts w:eastAsiaTheme="minorEastAsia" w:cstheme="minorBidi"/>
            <w:i w:val="0"/>
            <w:iCs w:val="0"/>
            <w:noProof/>
            <w:sz w:val="22"/>
            <w:szCs w:val="22"/>
            <w:lang w:val="fr-CH" w:eastAsia="fr-CH"/>
          </w:rPr>
          <w:tab/>
        </w:r>
        <w:r w:rsidRPr="00C8777E">
          <w:rPr>
            <w:rStyle w:val="Lienhypertexte"/>
            <w:noProof/>
          </w:rPr>
          <w:t>Détection de panneaux</w:t>
        </w:r>
        <w:r>
          <w:rPr>
            <w:noProof/>
            <w:webHidden/>
          </w:rPr>
          <w:tab/>
        </w:r>
        <w:r>
          <w:rPr>
            <w:noProof/>
            <w:webHidden/>
          </w:rPr>
          <w:fldChar w:fldCharType="begin"/>
        </w:r>
        <w:r>
          <w:rPr>
            <w:noProof/>
            <w:webHidden/>
          </w:rPr>
          <w:instrText xml:space="preserve"> PAGEREF _Toc46395917 \h </w:instrText>
        </w:r>
        <w:r>
          <w:rPr>
            <w:noProof/>
            <w:webHidden/>
          </w:rPr>
        </w:r>
        <w:r>
          <w:rPr>
            <w:noProof/>
            <w:webHidden/>
          </w:rPr>
          <w:fldChar w:fldCharType="separate"/>
        </w:r>
        <w:r>
          <w:rPr>
            <w:noProof/>
            <w:webHidden/>
          </w:rPr>
          <w:t>16</w:t>
        </w:r>
        <w:r>
          <w:rPr>
            <w:noProof/>
            <w:webHidden/>
          </w:rPr>
          <w:fldChar w:fldCharType="end"/>
        </w:r>
      </w:hyperlink>
    </w:p>
    <w:p w14:paraId="45970F67" w14:textId="06B76097"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18" w:history="1">
        <w:r w:rsidRPr="00C8777E">
          <w:rPr>
            <w:rStyle w:val="Lienhypertexte"/>
            <w:noProof/>
          </w:rPr>
          <w:t>3.3.3.</w:t>
        </w:r>
        <w:r>
          <w:rPr>
            <w:rFonts w:eastAsiaTheme="minorEastAsia" w:cstheme="minorBidi"/>
            <w:i w:val="0"/>
            <w:iCs w:val="0"/>
            <w:noProof/>
            <w:sz w:val="22"/>
            <w:szCs w:val="22"/>
            <w:lang w:val="fr-CH" w:eastAsia="fr-CH"/>
          </w:rPr>
          <w:tab/>
        </w:r>
        <w:r w:rsidRPr="00C8777E">
          <w:rPr>
            <w:rStyle w:val="Lienhypertexte"/>
            <w:noProof/>
          </w:rPr>
          <w:t>Détection d’obstacles</w:t>
        </w:r>
        <w:r>
          <w:rPr>
            <w:noProof/>
            <w:webHidden/>
          </w:rPr>
          <w:tab/>
        </w:r>
        <w:r>
          <w:rPr>
            <w:noProof/>
            <w:webHidden/>
          </w:rPr>
          <w:fldChar w:fldCharType="begin"/>
        </w:r>
        <w:r>
          <w:rPr>
            <w:noProof/>
            <w:webHidden/>
          </w:rPr>
          <w:instrText xml:space="preserve"> PAGEREF _Toc46395918 \h </w:instrText>
        </w:r>
        <w:r>
          <w:rPr>
            <w:noProof/>
            <w:webHidden/>
          </w:rPr>
        </w:r>
        <w:r>
          <w:rPr>
            <w:noProof/>
            <w:webHidden/>
          </w:rPr>
          <w:fldChar w:fldCharType="separate"/>
        </w:r>
        <w:r>
          <w:rPr>
            <w:noProof/>
            <w:webHidden/>
          </w:rPr>
          <w:t>16</w:t>
        </w:r>
        <w:r>
          <w:rPr>
            <w:noProof/>
            <w:webHidden/>
          </w:rPr>
          <w:fldChar w:fldCharType="end"/>
        </w:r>
      </w:hyperlink>
    </w:p>
    <w:p w14:paraId="4F36C420" w14:textId="1ACCC238"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19" w:history="1">
        <w:r w:rsidRPr="00C8777E">
          <w:rPr>
            <w:rStyle w:val="Lienhypertexte"/>
            <w:noProof/>
            <w:lang w:val="fr-CH"/>
          </w:rPr>
          <w:t>3.4.</w:t>
        </w:r>
        <w:r>
          <w:rPr>
            <w:rFonts w:eastAsiaTheme="minorEastAsia" w:cstheme="minorBidi"/>
            <w:smallCaps w:val="0"/>
            <w:noProof/>
            <w:sz w:val="22"/>
            <w:szCs w:val="22"/>
            <w:lang w:val="fr-CH" w:eastAsia="fr-CH"/>
          </w:rPr>
          <w:tab/>
        </w:r>
        <w:r w:rsidRPr="00C8777E">
          <w:rPr>
            <w:rStyle w:val="Lienhypertexte"/>
            <w:noProof/>
            <w:lang w:val="fr-CH"/>
          </w:rPr>
          <w:t>Choix du système d’alimentation</w:t>
        </w:r>
        <w:r>
          <w:rPr>
            <w:noProof/>
            <w:webHidden/>
          </w:rPr>
          <w:tab/>
        </w:r>
        <w:r>
          <w:rPr>
            <w:noProof/>
            <w:webHidden/>
          </w:rPr>
          <w:fldChar w:fldCharType="begin"/>
        </w:r>
        <w:r>
          <w:rPr>
            <w:noProof/>
            <w:webHidden/>
          </w:rPr>
          <w:instrText xml:space="preserve"> PAGEREF _Toc46395919 \h </w:instrText>
        </w:r>
        <w:r>
          <w:rPr>
            <w:noProof/>
            <w:webHidden/>
          </w:rPr>
        </w:r>
        <w:r>
          <w:rPr>
            <w:noProof/>
            <w:webHidden/>
          </w:rPr>
          <w:fldChar w:fldCharType="separate"/>
        </w:r>
        <w:r>
          <w:rPr>
            <w:noProof/>
            <w:webHidden/>
          </w:rPr>
          <w:t>18</w:t>
        </w:r>
        <w:r>
          <w:rPr>
            <w:noProof/>
            <w:webHidden/>
          </w:rPr>
          <w:fldChar w:fldCharType="end"/>
        </w:r>
      </w:hyperlink>
    </w:p>
    <w:p w14:paraId="030ED413" w14:textId="41C9B141"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20" w:history="1">
        <w:r w:rsidRPr="00C8777E">
          <w:rPr>
            <w:rStyle w:val="Lienhypertexte"/>
            <w:noProof/>
          </w:rPr>
          <w:t>3.4.1.</w:t>
        </w:r>
        <w:r>
          <w:rPr>
            <w:rFonts w:eastAsiaTheme="minorEastAsia" w:cstheme="minorBidi"/>
            <w:i w:val="0"/>
            <w:iCs w:val="0"/>
            <w:noProof/>
            <w:sz w:val="22"/>
            <w:szCs w:val="22"/>
            <w:lang w:val="fr-CH" w:eastAsia="fr-CH"/>
          </w:rPr>
          <w:tab/>
        </w:r>
        <w:r w:rsidRPr="00C8777E">
          <w:rPr>
            <w:rStyle w:val="Lienhypertexte"/>
            <w:noProof/>
          </w:rPr>
          <w:t>PiJuice</w:t>
        </w:r>
        <w:r>
          <w:rPr>
            <w:noProof/>
            <w:webHidden/>
          </w:rPr>
          <w:tab/>
        </w:r>
        <w:r>
          <w:rPr>
            <w:noProof/>
            <w:webHidden/>
          </w:rPr>
          <w:fldChar w:fldCharType="begin"/>
        </w:r>
        <w:r>
          <w:rPr>
            <w:noProof/>
            <w:webHidden/>
          </w:rPr>
          <w:instrText xml:space="preserve"> PAGEREF _Toc46395920 \h </w:instrText>
        </w:r>
        <w:r>
          <w:rPr>
            <w:noProof/>
            <w:webHidden/>
          </w:rPr>
        </w:r>
        <w:r>
          <w:rPr>
            <w:noProof/>
            <w:webHidden/>
          </w:rPr>
          <w:fldChar w:fldCharType="separate"/>
        </w:r>
        <w:r>
          <w:rPr>
            <w:noProof/>
            <w:webHidden/>
          </w:rPr>
          <w:t>18</w:t>
        </w:r>
        <w:r>
          <w:rPr>
            <w:noProof/>
            <w:webHidden/>
          </w:rPr>
          <w:fldChar w:fldCharType="end"/>
        </w:r>
      </w:hyperlink>
    </w:p>
    <w:p w14:paraId="6AEA8536" w14:textId="289F646F"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21" w:history="1">
        <w:r w:rsidRPr="00C8777E">
          <w:rPr>
            <w:rStyle w:val="Lienhypertexte"/>
            <w:noProof/>
          </w:rPr>
          <w:t>3.4.2.</w:t>
        </w:r>
        <w:r>
          <w:rPr>
            <w:rFonts w:eastAsiaTheme="minorEastAsia" w:cstheme="minorBidi"/>
            <w:i w:val="0"/>
            <w:iCs w:val="0"/>
            <w:noProof/>
            <w:sz w:val="22"/>
            <w:szCs w:val="22"/>
            <w:lang w:val="fr-CH" w:eastAsia="fr-CH"/>
          </w:rPr>
          <w:tab/>
        </w:r>
        <w:r w:rsidRPr="00C8777E">
          <w:rPr>
            <w:rStyle w:val="Lienhypertexte"/>
            <w:noProof/>
          </w:rPr>
          <w:t>Servo et moteur</w:t>
        </w:r>
        <w:r>
          <w:rPr>
            <w:noProof/>
            <w:webHidden/>
          </w:rPr>
          <w:tab/>
        </w:r>
        <w:r>
          <w:rPr>
            <w:noProof/>
            <w:webHidden/>
          </w:rPr>
          <w:fldChar w:fldCharType="begin"/>
        </w:r>
        <w:r>
          <w:rPr>
            <w:noProof/>
            <w:webHidden/>
          </w:rPr>
          <w:instrText xml:space="preserve"> PAGEREF _Toc46395921 \h </w:instrText>
        </w:r>
        <w:r>
          <w:rPr>
            <w:noProof/>
            <w:webHidden/>
          </w:rPr>
        </w:r>
        <w:r>
          <w:rPr>
            <w:noProof/>
            <w:webHidden/>
          </w:rPr>
          <w:fldChar w:fldCharType="separate"/>
        </w:r>
        <w:r>
          <w:rPr>
            <w:noProof/>
            <w:webHidden/>
          </w:rPr>
          <w:t>19</w:t>
        </w:r>
        <w:r>
          <w:rPr>
            <w:noProof/>
            <w:webHidden/>
          </w:rPr>
          <w:fldChar w:fldCharType="end"/>
        </w:r>
      </w:hyperlink>
    </w:p>
    <w:p w14:paraId="42055E2F" w14:textId="02B1FCEF"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22" w:history="1">
        <w:r w:rsidRPr="00C8777E">
          <w:rPr>
            <w:rStyle w:val="Lienhypertexte"/>
            <w:noProof/>
            <w:lang w:val="fr-CH"/>
          </w:rPr>
          <w:t>3.5.</w:t>
        </w:r>
        <w:r>
          <w:rPr>
            <w:rFonts w:eastAsiaTheme="minorEastAsia" w:cstheme="minorBidi"/>
            <w:smallCaps w:val="0"/>
            <w:noProof/>
            <w:sz w:val="22"/>
            <w:szCs w:val="22"/>
            <w:lang w:val="fr-CH" w:eastAsia="fr-CH"/>
          </w:rPr>
          <w:tab/>
        </w:r>
        <w:r w:rsidRPr="00C8777E">
          <w:rPr>
            <w:rStyle w:val="Lienhypertexte"/>
            <w:noProof/>
            <w:lang w:val="fr-CH"/>
          </w:rPr>
          <w:t>Choix du système de communication</w:t>
        </w:r>
        <w:r>
          <w:rPr>
            <w:noProof/>
            <w:webHidden/>
          </w:rPr>
          <w:tab/>
        </w:r>
        <w:r>
          <w:rPr>
            <w:noProof/>
            <w:webHidden/>
          </w:rPr>
          <w:fldChar w:fldCharType="begin"/>
        </w:r>
        <w:r>
          <w:rPr>
            <w:noProof/>
            <w:webHidden/>
          </w:rPr>
          <w:instrText xml:space="preserve"> PAGEREF _Toc46395922 \h </w:instrText>
        </w:r>
        <w:r>
          <w:rPr>
            <w:noProof/>
            <w:webHidden/>
          </w:rPr>
        </w:r>
        <w:r>
          <w:rPr>
            <w:noProof/>
            <w:webHidden/>
          </w:rPr>
          <w:fldChar w:fldCharType="separate"/>
        </w:r>
        <w:r>
          <w:rPr>
            <w:noProof/>
            <w:webHidden/>
          </w:rPr>
          <w:t>20</w:t>
        </w:r>
        <w:r>
          <w:rPr>
            <w:noProof/>
            <w:webHidden/>
          </w:rPr>
          <w:fldChar w:fldCharType="end"/>
        </w:r>
      </w:hyperlink>
    </w:p>
    <w:p w14:paraId="62FAFB54" w14:textId="0FDB9BDD"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23" w:history="1">
        <w:r w:rsidRPr="00C8777E">
          <w:rPr>
            <w:rStyle w:val="Lienhypertexte"/>
            <w:noProof/>
            <w:lang w:val="fr-CH"/>
          </w:rPr>
          <w:t>3.6.</w:t>
        </w:r>
        <w:r>
          <w:rPr>
            <w:rFonts w:eastAsiaTheme="minorEastAsia" w:cstheme="minorBidi"/>
            <w:smallCaps w:val="0"/>
            <w:noProof/>
            <w:sz w:val="22"/>
            <w:szCs w:val="22"/>
            <w:lang w:val="fr-CH" w:eastAsia="fr-CH"/>
          </w:rPr>
          <w:tab/>
        </w:r>
        <w:r w:rsidRPr="00C8777E">
          <w:rPr>
            <w:rStyle w:val="Lienhypertexte"/>
            <w:noProof/>
            <w:lang w:val="fr-CH"/>
          </w:rPr>
          <w:t>Choix du langage de programmation</w:t>
        </w:r>
        <w:r>
          <w:rPr>
            <w:noProof/>
            <w:webHidden/>
          </w:rPr>
          <w:tab/>
        </w:r>
        <w:r>
          <w:rPr>
            <w:noProof/>
            <w:webHidden/>
          </w:rPr>
          <w:fldChar w:fldCharType="begin"/>
        </w:r>
        <w:r>
          <w:rPr>
            <w:noProof/>
            <w:webHidden/>
          </w:rPr>
          <w:instrText xml:space="preserve"> PAGEREF _Toc46395923 \h </w:instrText>
        </w:r>
        <w:r>
          <w:rPr>
            <w:noProof/>
            <w:webHidden/>
          </w:rPr>
        </w:r>
        <w:r>
          <w:rPr>
            <w:noProof/>
            <w:webHidden/>
          </w:rPr>
          <w:fldChar w:fldCharType="separate"/>
        </w:r>
        <w:r>
          <w:rPr>
            <w:noProof/>
            <w:webHidden/>
          </w:rPr>
          <w:t>20</w:t>
        </w:r>
        <w:r>
          <w:rPr>
            <w:noProof/>
            <w:webHidden/>
          </w:rPr>
          <w:fldChar w:fldCharType="end"/>
        </w:r>
      </w:hyperlink>
    </w:p>
    <w:p w14:paraId="51889F94" w14:textId="65ED71F6"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24" w:history="1">
        <w:r w:rsidRPr="00C8777E">
          <w:rPr>
            <w:rStyle w:val="Lienhypertexte"/>
            <w:noProof/>
          </w:rPr>
          <w:t>3.7.</w:t>
        </w:r>
        <w:r>
          <w:rPr>
            <w:rFonts w:eastAsiaTheme="minorEastAsia" w:cstheme="minorBidi"/>
            <w:smallCaps w:val="0"/>
            <w:noProof/>
            <w:sz w:val="22"/>
            <w:szCs w:val="22"/>
            <w:lang w:val="fr-CH" w:eastAsia="fr-CH"/>
          </w:rPr>
          <w:tab/>
        </w:r>
        <w:r w:rsidRPr="00C8777E">
          <w:rPr>
            <w:rStyle w:val="Lienhypertexte"/>
            <w:noProof/>
          </w:rPr>
          <w:t>Detection d’objet par ML</w:t>
        </w:r>
        <w:r>
          <w:rPr>
            <w:noProof/>
            <w:webHidden/>
          </w:rPr>
          <w:tab/>
        </w:r>
        <w:r>
          <w:rPr>
            <w:noProof/>
            <w:webHidden/>
          </w:rPr>
          <w:fldChar w:fldCharType="begin"/>
        </w:r>
        <w:r>
          <w:rPr>
            <w:noProof/>
            <w:webHidden/>
          </w:rPr>
          <w:instrText xml:space="preserve"> PAGEREF _Toc46395924 \h </w:instrText>
        </w:r>
        <w:r>
          <w:rPr>
            <w:noProof/>
            <w:webHidden/>
          </w:rPr>
        </w:r>
        <w:r>
          <w:rPr>
            <w:noProof/>
            <w:webHidden/>
          </w:rPr>
          <w:fldChar w:fldCharType="separate"/>
        </w:r>
        <w:r>
          <w:rPr>
            <w:noProof/>
            <w:webHidden/>
          </w:rPr>
          <w:t>21</w:t>
        </w:r>
        <w:r>
          <w:rPr>
            <w:noProof/>
            <w:webHidden/>
          </w:rPr>
          <w:fldChar w:fldCharType="end"/>
        </w:r>
      </w:hyperlink>
    </w:p>
    <w:p w14:paraId="015ED759" w14:textId="670478B6"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25" w:history="1">
        <w:r w:rsidRPr="00C8777E">
          <w:rPr>
            <w:rStyle w:val="Lienhypertexte"/>
            <w:noProof/>
          </w:rPr>
          <w:t>3.7.1.</w:t>
        </w:r>
        <w:r>
          <w:rPr>
            <w:rFonts w:eastAsiaTheme="minorEastAsia" w:cstheme="minorBidi"/>
            <w:i w:val="0"/>
            <w:iCs w:val="0"/>
            <w:noProof/>
            <w:sz w:val="22"/>
            <w:szCs w:val="22"/>
            <w:lang w:val="fr-CH" w:eastAsia="fr-CH"/>
          </w:rPr>
          <w:tab/>
        </w:r>
        <w:r w:rsidRPr="00C8777E">
          <w:rPr>
            <w:rStyle w:val="Lienhypertexte"/>
            <w:noProof/>
          </w:rPr>
          <w:t>Réseau neuronal convolutif (CNN)</w:t>
        </w:r>
        <w:r>
          <w:rPr>
            <w:noProof/>
            <w:webHidden/>
          </w:rPr>
          <w:tab/>
        </w:r>
        <w:r>
          <w:rPr>
            <w:noProof/>
            <w:webHidden/>
          </w:rPr>
          <w:fldChar w:fldCharType="begin"/>
        </w:r>
        <w:r>
          <w:rPr>
            <w:noProof/>
            <w:webHidden/>
          </w:rPr>
          <w:instrText xml:space="preserve"> PAGEREF _Toc46395925 \h </w:instrText>
        </w:r>
        <w:r>
          <w:rPr>
            <w:noProof/>
            <w:webHidden/>
          </w:rPr>
        </w:r>
        <w:r>
          <w:rPr>
            <w:noProof/>
            <w:webHidden/>
          </w:rPr>
          <w:fldChar w:fldCharType="separate"/>
        </w:r>
        <w:r>
          <w:rPr>
            <w:noProof/>
            <w:webHidden/>
          </w:rPr>
          <w:t>21</w:t>
        </w:r>
        <w:r>
          <w:rPr>
            <w:noProof/>
            <w:webHidden/>
          </w:rPr>
          <w:fldChar w:fldCharType="end"/>
        </w:r>
      </w:hyperlink>
    </w:p>
    <w:p w14:paraId="2E7817FF" w14:textId="3D8ED560"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26" w:history="1">
        <w:r w:rsidRPr="00C8777E">
          <w:rPr>
            <w:rStyle w:val="Lienhypertexte"/>
            <w:noProof/>
          </w:rPr>
          <w:t>3.7.2.</w:t>
        </w:r>
        <w:r>
          <w:rPr>
            <w:rFonts w:eastAsiaTheme="minorEastAsia" w:cstheme="minorBidi"/>
            <w:i w:val="0"/>
            <w:iCs w:val="0"/>
            <w:noProof/>
            <w:sz w:val="22"/>
            <w:szCs w:val="22"/>
            <w:lang w:val="fr-CH" w:eastAsia="fr-CH"/>
          </w:rPr>
          <w:tab/>
        </w:r>
        <w:r w:rsidRPr="00C8777E">
          <w:rPr>
            <w:rStyle w:val="Lienhypertexte"/>
            <w:noProof/>
          </w:rPr>
          <w:t>MobilNet</w:t>
        </w:r>
        <w:r>
          <w:rPr>
            <w:noProof/>
            <w:webHidden/>
          </w:rPr>
          <w:tab/>
        </w:r>
        <w:r>
          <w:rPr>
            <w:noProof/>
            <w:webHidden/>
          </w:rPr>
          <w:fldChar w:fldCharType="begin"/>
        </w:r>
        <w:r>
          <w:rPr>
            <w:noProof/>
            <w:webHidden/>
          </w:rPr>
          <w:instrText xml:space="preserve"> PAGEREF _Toc46395926 \h </w:instrText>
        </w:r>
        <w:r>
          <w:rPr>
            <w:noProof/>
            <w:webHidden/>
          </w:rPr>
        </w:r>
        <w:r>
          <w:rPr>
            <w:noProof/>
            <w:webHidden/>
          </w:rPr>
          <w:fldChar w:fldCharType="separate"/>
        </w:r>
        <w:r>
          <w:rPr>
            <w:noProof/>
            <w:webHidden/>
          </w:rPr>
          <w:t>25</w:t>
        </w:r>
        <w:r>
          <w:rPr>
            <w:noProof/>
            <w:webHidden/>
          </w:rPr>
          <w:fldChar w:fldCharType="end"/>
        </w:r>
      </w:hyperlink>
    </w:p>
    <w:p w14:paraId="503D60FC" w14:textId="7894E6D8"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27" w:history="1">
        <w:r w:rsidRPr="00C8777E">
          <w:rPr>
            <w:rStyle w:val="Lienhypertexte"/>
            <w:noProof/>
          </w:rPr>
          <w:t>3.7.3.</w:t>
        </w:r>
        <w:r>
          <w:rPr>
            <w:rFonts w:eastAsiaTheme="minorEastAsia" w:cstheme="minorBidi"/>
            <w:i w:val="0"/>
            <w:iCs w:val="0"/>
            <w:noProof/>
            <w:sz w:val="22"/>
            <w:szCs w:val="22"/>
            <w:lang w:val="fr-CH" w:eastAsia="fr-CH"/>
          </w:rPr>
          <w:tab/>
        </w:r>
        <w:r w:rsidRPr="00C8777E">
          <w:rPr>
            <w:rStyle w:val="Lienhypertexte"/>
            <w:noProof/>
          </w:rPr>
          <w:t>Single Shot Detector (SSD)</w:t>
        </w:r>
        <w:r>
          <w:rPr>
            <w:noProof/>
            <w:webHidden/>
          </w:rPr>
          <w:tab/>
        </w:r>
        <w:r>
          <w:rPr>
            <w:noProof/>
            <w:webHidden/>
          </w:rPr>
          <w:fldChar w:fldCharType="begin"/>
        </w:r>
        <w:r>
          <w:rPr>
            <w:noProof/>
            <w:webHidden/>
          </w:rPr>
          <w:instrText xml:space="preserve"> PAGEREF _Toc46395927 \h </w:instrText>
        </w:r>
        <w:r>
          <w:rPr>
            <w:noProof/>
            <w:webHidden/>
          </w:rPr>
        </w:r>
        <w:r>
          <w:rPr>
            <w:noProof/>
            <w:webHidden/>
          </w:rPr>
          <w:fldChar w:fldCharType="separate"/>
        </w:r>
        <w:r>
          <w:rPr>
            <w:noProof/>
            <w:webHidden/>
          </w:rPr>
          <w:t>25</w:t>
        </w:r>
        <w:r>
          <w:rPr>
            <w:noProof/>
            <w:webHidden/>
          </w:rPr>
          <w:fldChar w:fldCharType="end"/>
        </w:r>
      </w:hyperlink>
    </w:p>
    <w:p w14:paraId="5DBE9699" w14:textId="3DF7917E"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28" w:history="1">
        <w:r w:rsidRPr="00C8777E">
          <w:rPr>
            <w:rStyle w:val="Lienhypertexte"/>
            <w:noProof/>
          </w:rPr>
          <w:t>3.7.4.</w:t>
        </w:r>
        <w:r>
          <w:rPr>
            <w:rFonts w:eastAsiaTheme="minorEastAsia" w:cstheme="minorBidi"/>
            <w:i w:val="0"/>
            <w:iCs w:val="0"/>
            <w:noProof/>
            <w:sz w:val="22"/>
            <w:szCs w:val="22"/>
            <w:lang w:val="fr-CH" w:eastAsia="fr-CH"/>
          </w:rPr>
          <w:tab/>
        </w:r>
        <w:r w:rsidRPr="00C8777E">
          <w:rPr>
            <w:rStyle w:val="Lienhypertexte"/>
            <w:noProof/>
          </w:rPr>
          <w:t>Quantization</w:t>
        </w:r>
        <w:r>
          <w:rPr>
            <w:noProof/>
            <w:webHidden/>
          </w:rPr>
          <w:tab/>
        </w:r>
        <w:r>
          <w:rPr>
            <w:noProof/>
            <w:webHidden/>
          </w:rPr>
          <w:fldChar w:fldCharType="begin"/>
        </w:r>
        <w:r>
          <w:rPr>
            <w:noProof/>
            <w:webHidden/>
          </w:rPr>
          <w:instrText xml:space="preserve"> PAGEREF _Toc46395928 \h </w:instrText>
        </w:r>
        <w:r>
          <w:rPr>
            <w:noProof/>
            <w:webHidden/>
          </w:rPr>
        </w:r>
        <w:r>
          <w:rPr>
            <w:noProof/>
            <w:webHidden/>
          </w:rPr>
          <w:fldChar w:fldCharType="separate"/>
        </w:r>
        <w:r>
          <w:rPr>
            <w:noProof/>
            <w:webHidden/>
          </w:rPr>
          <w:t>26</w:t>
        </w:r>
        <w:r>
          <w:rPr>
            <w:noProof/>
            <w:webHidden/>
          </w:rPr>
          <w:fldChar w:fldCharType="end"/>
        </w:r>
      </w:hyperlink>
    </w:p>
    <w:p w14:paraId="73A45514" w14:textId="1D61AD08"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29" w:history="1">
        <w:r w:rsidRPr="00C8777E">
          <w:rPr>
            <w:rStyle w:val="Lienhypertexte"/>
            <w:noProof/>
          </w:rPr>
          <w:t>4.</w:t>
        </w:r>
        <w:r>
          <w:rPr>
            <w:rFonts w:eastAsiaTheme="minorEastAsia" w:cstheme="minorBidi"/>
            <w:b w:val="0"/>
            <w:bCs w:val="0"/>
            <w:caps w:val="0"/>
            <w:noProof/>
            <w:sz w:val="22"/>
            <w:szCs w:val="22"/>
            <w:lang w:val="fr-CH" w:eastAsia="fr-CH"/>
          </w:rPr>
          <w:tab/>
        </w:r>
        <w:r w:rsidRPr="00C8777E">
          <w:rPr>
            <w:rStyle w:val="Lienhypertexte"/>
            <w:noProof/>
          </w:rPr>
          <w:t>Conception mécanique</w:t>
        </w:r>
        <w:r>
          <w:rPr>
            <w:noProof/>
            <w:webHidden/>
          </w:rPr>
          <w:tab/>
        </w:r>
        <w:r>
          <w:rPr>
            <w:noProof/>
            <w:webHidden/>
          </w:rPr>
          <w:fldChar w:fldCharType="begin"/>
        </w:r>
        <w:r>
          <w:rPr>
            <w:noProof/>
            <w:webHidden/>
          </w:rPr>
          <w:instrText xml:space="preserve"> PAGEREF _Toc46395929 \h </w:instrText>
        </w:r>
        <w:r>
          <w:rPr>
            <w:noProof/>
            <w:webHidden/>
          </w:rPr>
        </w:r>
        <w:r>
          <w:rPr>
            <w:noProof/>
            <w:webHidden/>
          </w:rPr>
          <w:fldChar w:fldCharType="separate"/>
        </w:r>
        <w:r>
          <w:rPr>
            <w:noProof/>
            <w:webHidden/>
          </w:rPr>
          <w:t>27</w:t>
        </w:r>
        <w:r>
          <w:rPr>
            <w:noProof/>
            <w:webHidden/>
          </w:rPr>
          <w:fldChar w:fldCharType="end"/>
        </w:r>
      </w:hyperlink>
    </w:p>
    <w:p w14:paraId="0260D6E2" w14:textId="4C63A2F5"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0" w:history="1">
        <w:r w:rsidRPr="00C8777E">
          <w:rPr>
            <w:rStyle w:val="Lienhypertexte"/>
            <w:noProof/>
          </w:rPr>
          <w:t>4.1.</w:t>
        </w:r>
        <w:r>
          <w:rPr>
            <w:rFonts w:eastAsiaTheme="minorEastAsia" w:cstheme="minorBidi"/>
            <w:smallCaps w:val="0"/>
            <w:noProof/>
            <w:sz w:val="22"/>
            <w:szCs w:val="22"/>
            <w:lang w:val="fr-CH" w:eastAsia="fr-CH"/>
          </w:rPr>
          <w:tab/>
        </w:r>
        <w:r w:rsidRPr="00C8777E">
          <w:rPr>
            <w:rStyle w:val="Lienhypertexte"/>
            <w:noProof/>
          </w:rPr>
          <w:t>Voiture</w:t>
        </w:r>
        <w:r>
          <w:rPr>
            <w:noProof/>
            <w:webHidden/>
          </w:rPr>
          <w:tab/>
        </w:r>
        <w:r>
          <w:rPr>
            <w:noProof/>
            <w:webHidden/>
          </w:rPr>
          <w:fldChar w:fldCharType="begin"/>
        </w:r>
        <w:r>
          <w:rPr>
            <w:noProof/>
            <w:webHidden/>
          </w:rPr>
          <w:instrText xml:space="preserve"> PAGEREF _Toc46395930 \h </w:instrText>
        </w:r>
        <w:r>
          <w:rPr>
            <w:noProof/>
            <w:webHidden/>
          </w:rPr>
        </w:r>
        <w:r>
          <w:rPr>
            <w:noProof/>
            <w:webHidden/>
          </w:rPr>
          <w:fldChar w:fldCharType="separate"/>
        </w:r>
        <w:r>
          <w:rPr>
            <w:noProof/>
            <w:webHidden/>
          </w:rPr>
          <w:t>27</w:t>
        </w:r>
        <w:r>
          <w:rPr>
            <w:noProof/>
            <w:webHidden/>
          </w:rPr>
          <w:fldChar w:fldCharType="end"/>
        </w:r>
      </w:hyperlink>
    </w:p>
    <w:p w14:paraId="58203DE5" w14:textId="63358E85"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1" w:history="1">
        <w:r w:rsidRPr="00C8777E">
          <w:rPr>
            <w:rStyle w:val="Lienhypertexte"/>
            <w:noProof/>
          </w:rPr>
          <w:t>4.2.</w:t>
        </w:r>
        <w:r>
          <w:rPr>
            <w:rFonts w:eastAsiaTheme="minorEastAsia" w:cstheme="minorBidi"/>
            <w:smallCaps w:val="0"/>
            <w:noProof/>
            <w:sz w:val="22"/>
            <w:szCs w:val="22"/>
            <w:lang w:val="fr-CH" w:eastAsia="fr-CH"/>
          </w:rPr>
          <w:tab/>
        </w:r>
        <w:r w:rsidRPr="00C8777E">
          <w:rPr>
            <w:rStyle w:val="Lienhypertexte"/>
            <w:noProof/>
          </w:rPr>
          <w:t>Route</w:t>
        </w:r>
        <w:r>
          <w:rPr>
            <w:noProof/>
            <w:webHidden/>
          </w:rPr>
          <w:tab/>
        </w:r>
        <w:r>
          <w:rPr>
            <w:noProof/>
            <w:webHidden/>
          </w:rPr>
          <w:fldChar w:fldCharType="begin"/>
        </w:r>
        <w:r>
          <w:rPr>
            <w:noProof/>
            <w:webHidden/>
          </w:rPr>
          <w:instrText xml:space="preserve"> PAGEREF _Toc46395931 \h </w:instrText>
        </w:r>
        <w:r>
          <w:rPr>
            <w:noProof/>
            <w:webHidden/>
          </w:rPr>
        </w:r>
        <w:r>
          <w:rPr>
            <w:noProof/>
            <w:webHidden/>
          </w:rPr>
          <w:fldChar w:fldCharType="separate"/>
        </w:r>
        <w:r>
          <w:rPr>
            <w:noProof/>
            <w:webHidden/>
          </w:rPr>
          <w:t>28</w:t>
        </w:r>
        <w:r>
          <w:rPr>
            <w:noProof/>
            <w:webHidden/>
          </w:rPr>
          <w:fldChar w:fldCharType="end"/>
        </w:r>
      </w:hyperlink>
    </w:p>
    <w:p w14:paraId="67F350F5" w14:textId="0E9F8AE6"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2" w:history="1">
        <w:r w:rsidRPr="00C8777E">
          <w:rPr>
            <w:rStyle w:val="Lienhypertexte"/>
            <w:noProof/>
          </w:rPr>
          <w:t>4.3.</w:t>
        </w:r>
        <w:r>
          <w:rPr>
            <w:rFonts w:eastAsiaTheme="minorEastAsia" w:cstheme="minorBidi"/>
            <w:smallCaps w:val="0"/>
            <w:noProof/>
            <w:sz w:val="22"/>
            <w:szCs w:val="22"/>
            <w:lang w:val="fr-CH" w:eastAsia="fr-CH"/>
          </w:rPr>
          <w:tab/>
        </w:r>
        <w:r w:rsidRPr="00C8777E">
          <w:rPr>
            <w:rStyle w:val="Lienhypertexte"/>
            <w:noProof/>
          </w:rPr>
          <w:t>Signalisation</w:t>
        </w:r>
        <w:r>
          <w:rPr>
            <w:noProof/>
            <w:webHidden/>
          </w:rPr>
          <w:tab/>
        </w:r>
        <w:r>
          <w:rPr>
            <w:noProof/>
            <w:webHidden/>
          </w:rPr>
          <w:fldChar w:fldCharType="begin"/>
        </w:r>
        <w:r>
          <w:rPr>
            <w:noProof/>
            <w:webHidden/>
          </w:rPr>
          <w:instrText xml:space="preserve"> PAGEREF _Toc46395932 \h </w:instrText>
        </w:r>
        <w:r>
          <w:rPr>
            <w:noProof/>
            <w:webHidden/>
          </w:rPr>
        </w:r>
        <w:r>
          <w:rPr>
            <w:noProof/>
            <w:webHidden/>
          </w:rPr>
          <w:fldChar w:fldCharType="separate"/>
        </w:r>
        <w:r>
          <w:rPr>
            <w:noProof/>
            <w:webHidden/>
          </w:rPr>
          <w:t>29</w:t>
        </w:r>
        <w:r>
          <w:rPr>
            <w:noProof/>
            <w:webHidden/>
          </w:rPr>
          <w:fldChar w:fldCharType="end"/>
        </w:r>
      </w:hyperlink>
    </w:p>
    <w:p w14:paraId="7C75C4E1" w14:textId="61C14E4E"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33" w:history="1">
        <w:r w:rsidRPr="00C8777E">
          <w:rPr>
            <w:rStyle w:val="Lienhypertexte"/>
            <w:noProof/>
          </w:rPr>
          <w:t>5.</w:t>
        </w:r>
        <w:r>
          <w:rPr>
            <w:rFonts w:eastAsiaTheme="minorEastAsia" w:cstheme="minorBidi"/>
            <w:b w:val="0"/>
            <w:bCs w:val="0"/>
            <w:caps w:val="0"/>
            <w:noProof/>
            <w:sz w:val="22"/>
            <w:szCs w:val="22"/>
            <w:lang w:val="fr-CH" w:eastAsia="fr-CH"/>
          </w:rPr>
          <w:tab/>
        </w:r>
        <w:r w:rsidRPr="00C8777E">
          <w:rPr>
            <w:rStyle w:val="Lienhypertexte"/>
            <w:noProof/>
          </w:rPr>
          <w:t>Conception électronique</w:t>
        </w:r>
        <w:r>
          <w:rPr>
            <w:noProof/>
            <w:webHidden/>
          </w:rPr>
          <w:tab/>
        </w:r>
        <w:r>
          <w:rPr>
            <w:noProof/>
            <w:webHidden/>
          </w:rPr>
          <w:fldChar w:fldCharType="begin"/>
        </w:r>
        <w:r>
          <w:rPr>
            <w:noProof/>
            <w:webHidden/>
          </w:rPr>
          <w:instrText xml:space="preserve"> PAGEREF _Toc46395933 \h </w:instrText>
        </w:r>
        <w:r>
          <w:rPr>
            <w:noProof/>
            <w:webHidden/>
          </w:rPr>
        </w:r>
        <w:r>
          <w:rPr>
            <w:noProof/>
            <w:webHidden/>
          </w:rPr>
          <w:fldChar w:fldCharType="separate"/>
        </w:r>
        <w:r>
          <w:rPr>
            <w:noProof/>
            <w:webHidden/>
          </w:rPr>
          <w:t>30</w:t>
        </w:r>
        <w:r>
          <w:rPr>
            <w:noProof/>
            <w:webHidden/>
          </w:rPr>
          <w:fldChar w:fldCharType="end"/>
        </w:r>
      </w:hyperlink>
    </w:p>
    <w:p w14:paraId="4D0EF1EF" w14:textId="5DA9ECCF"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4" w:history="1">
        <w:r w:rsidRPr="00C8777E">
          <w:rPr>
            <w:rStyle w:val="Lienhypertexte"/>
            <w:noProof/>
          </w:rPr>
          <w:t>5.1.</w:t>
        </w:r>
        <w:r>
          <w:rPr>
            <w:rFonts w:eastAsiaTheme="minorEastAsia" w:cstheme="minorBidi"/>
            <w:smallCaps w:val="0"/>
            <w:noProof/>
            <w:sz w:val="22"/>
            <w:szCs w:val="22"/>
            <w:lang w:val="fr-CH" w:eastAsia="fr-CH"/>
          </w:rPr>
          <w:tab/>
        </w:r>
        <w:r w:rsidRPr="00C8777E">
          <w:rPr>
            <w:rStyle w:val="Lienhypertexte"/>
            <w:noProof/>
          </w:rPr>
          <w:t>Electronique de la voiture</w:t>
        </w:r>
        <w:r>
          <w:rPr>
            <w:noProof/>
            <w:webHidden/>
          </w:rPr>
          <w:tab/>
        </w:r>
        <w:r>
          <w:rPr>
            <w:noProof/>
            <w:webHidden/>
          </w:rPr>
          <w:fldChar w:fldCharType="begin"/>
        </w:r>
        <w:r>
          <w:rPr>
            <w:noProof/>
            <w:webHidden/>
          </w:rPr>
          <w:instrText xml:space="preserve"> PAGEREF _Toc46395934 \h </w:instrText>
        </w:r>
        <w:r>
          <w:rPr>
            <w:noProof/>
            <w:webHidden/>
          </w:rPr>
        </w:r>
        <w:r>
          <w:rPr>
            <w:noProof/>
            <w:webHidden/>
          </w:rPr>
          <w:fldChar w:fldCharType="separate"/>
        </w:r>
        <w:r>
          <w:rPr>
            <w:noProof/>
            <w:webHidden/>
          </w:rPr>
          <w:t>30</w:t>
        </w:r>
        <w:r>
          <w:rPr>
            <w:noProof/>
            <w:webHidden/>
          </w:rPr>
          <w:fldChar w:fldCharType="end"/>
        </w:r>
      </w:hyperlink>
    </w:p>
    <w:p w14:paraId="516443F3" w14:textId="08719418"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5" w:history="1">
        <w:r w:rsidRPr="00C8777E">
          <w:rPr>
            <w:rStyle w:val="Lienhypertexte"/>
            <w:noProof/>
          </w:rPr>
          <w:t>5.2.</w:t>
        </w:r>
        <w:r>
          <w:rPr>
            <w:rFonts w:eastAsiaTheme="minorEastAsia" w:cstheme="minorBidi"/>
            <w:smallCaps w:val="0"/>
            <w:noProof/>
            <w:sz w:val="22"/>
            <w:szCs w:val="22"/>
            <w:lang w:val="fr-CH" w:eastAsia="fr-CH"/>
          </w:rPr>
          <w:tab/>
        </w:r>
        <w:r w:rsidRPr="00C8777E">
          <w:rPr>
            <w:rStyle w:val="Lienhypertexte"/>
            <w:noProof/>
          </w:rPr>
          <w:t>Electronique du feu bicolor</w:t>
        </w:r>
        <w:r>
          <w:rPr>
            <w:noProof/>
            <w:webHidden/>
          </w:rPr>
          <w:tab/>
        </w:r>
        <w:r>
          <w:rPr>
            <w:noProof/>
            <w:webHidden/>
          </w:rPr>
          <w:fldChar w:fldCharType="begin"/>
        </w:r>
        <w:r>
          <w:rPr>
            <w:noProof/>
            <w:webHidden/>
          </w:rPr>
          <w:instrText xml:space="preserve"> PAGEREF _Toc46395935 \h </w:instrText>
        </w:r>
        <w:r>
          <w:rPr>
            <w:noProof/>
            <w:webHidden/>
          </w:rPr>
        </w:r>
        <w:r>
          <w:rPr>
            <w:noProof/>
            <w:webHidden/>
          </w:rPr>
          <w:fldChar w:fldCharType="separate"/>
        </w:r>
        <w:r>
          <w:rPr>
            <w:noProof/>
            <w:webHidden/>
          </w:rPr>
          <w:t>32</w:t>
        </w:r>
        <w:r>
          <w:rPr>
            <w:noProof/>
            <w:webHidden/>
          </w:rPr>
          <w:fldChar w:fldCharType="end"/>
        </w:r>
      </w:hyperlink>
    </w:p>
    <w:p w14:paraId="0E8FB139" w14:textId="5C7158FC"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36" w:history="1">
        <w:r w:rsidRPr="00C8777E">
          <w:rPr>
            <w:rStyle w:val="Lienhypertexte"/>
            <w:noProof/>
          </w:rPr>
          <w:t>6.</w:t>
        </w:r>
        <w:r>
          <w:rPr>
            <w:rFonts w:eastAsiaTheme="minorEastAsia" w:cstheme="minorBidi"/>
            <w:b w:val="0"/>
            <w:bCs w:val="0"/>
            <w:caps w:val="0"/>
            <w:noProof/>
            <w:sz w:val="22"/>
            <w:szCs w:val="22"/>
            <w:lang w:val="fr-CH" w:eastAsia="fr-CH"/>
          </w:rPr>
          <w:tab/>
        </w:r>
        <w:r w:rsidRPr="00C8777E">
          <w:rPr>
            <w:rStyle w:val="Lienhypertexte"/>
            <w:noProof/>
          </w:rPr>
          <w:t>Installation RPi</w:t>
        </w:r>
        <w:r>
          <w:rPr>
            <w:noProof/>
            <w:webHidden/>
          </w:rPr>
          <w:tab/>
        </w:r>
        <w:r>
          <w:rPr>
            <w:noProof/>
            <w:webHidden/>
          </w:rPr>
          <w:fldChar w:fldCharType="begin"/>
        </w:r>
        <w:r>
          <w:rPr>
            <w:noProof/>
            <w:webHidden/>
          </w:rPr>
          <w:instrText xml:space="preserve"> PAGEREF _Toc46395936 \h </w:instrText>
        </w:r>
        <w:r>
          <w:rPr>
            <w:noProof/>
            <w:webHidden/>
          </w:rPr>
        </w:r>
        <w:r>
          <w:rPr>
            <w:noProof/>
            <w:webHidden/>
          </w:rPr>
          <w:fldChar w:fldCharType="separate"/>
        </w:r>
        <w:r>
          <w:rPr>
            <w:noProof/>
            <w:webHidden/>
          </w:rPr>
          <w:t>33</w:t>
        </w:r>
        <w:r>
          <w:rPr>
            <w:noProof/>
            <w:webHidden/>
          </w:rPr>
          <w:fldChar w:fldCharType="end"/>
        </w:r>
      </w:hyperlink>
    </w:p>
    <w:p w14:paraId="398E996B" w14:textId="5DB64EDC"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37" w:history="1">
        <w:r w:rsidRPr="00C8777E">
          <w:rPr>
            <w:rStyle w:val="Lienhypertexte"/>
            <w:noProof/>
          </w:rPr>
          <w:t>7.</w:t>
        </w:r>
        <w:r>
          <w:rPr>
            <w:rFonts w:eastAsiaTheme="minorEastAsia" w:cstheme="minorBidi"/>
            <w:b w:val="0"/>
            <w:bCs w:val="0"/>
            <w:caps w:val="0"/>
            <w:noProof/>
            <w:sz w:val="22"/>
            <w:szCs w:val="22"/>
            <w:lang w:val="fr-CH" w:eastAsia="fr-CH"/>
          </w:rPr>
          <w:tab/>
        </w:r>
        <w:r w:rsidRPr="00C8777E">
          <w:rPr>
            <w:rStyle w:val="Lienhypertexte"/>
            <w:noProof/>
          </w:rPr>
          <w:t>Architecture logicielle</w:t>
        </w:r>
        <w:r>
          <w:rPr>
            <w:noProof/>
            <w:webHidden/>
          </w:rPr>
          <w:tab/>
        </w:r>
        <w:r>
          <w:rPr>
            <w:noProof/>
            <w:webHidden/>
          </w:rPr>
          <w:fldChar w:fldCharType="begin"/>
        </w:r>
        <w:r>
          <w:rPr>
            <w:noProof/>
            <w:webHidden/>
          </w:rPr>
          <w:instrText xml:space="preserve"> PAGEREF _Toc46395937 \h </w:instrText>
        </w:r>
        <w:r>
          <w:rPr>
            <w:noProof/>
            <w:webHidden/>
          </w:rPr>
        </w:r>
        <w:r>
          <w:rPr>
            <w:noProof/>
            <w:webHidden/>
          </w:rPr>
          <w:fldChar w:fldCharType="separate"/>
        </w:r>
        <w:r>
          <w:rPr>
            <w:noProof/>
            <w:webHidden/>
          </w:rPr>
          <w:t>34</w:t>
        </w:r>
        <w:r>
          <w:rPr>
            <w:noProof/>
            <w:webHidden/>
          </w:rPr>
          <w:fldChar w:fldCharType="end"/>
        </w:r>
      </w:hyperlink>
    </w:p>
    <w:p w14:paraId="2EA0832D" w14:textId="7647B04B"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8" w:history="1">
        <w:r w:rsidRPr="00C8777E">
          <w:rPr>
            <w:rStyle w:val="Lienhypertexte"/>
            <w:noProof/>
          </w:rPr>
          <w:t>7.1.</w:t>
        </w:r>
        <w:r>
          <w:rPr>
            <w:rFonts w:eastAsiaTheme="minorEastAsia" w:cstheme="minorBidi"/>
            <w:smallCaps w:val="0"/>
            <w:noProof/>
            <w:sz w:val="22"/>
            <w:szCs w:val="22"/>
            <w:lang w:val="fr-CH" w:eastAsia="fr-CH"/>
          </w:rPr>
          <w:tab/>
        </w:r>
        <w:r w:rsidRPr="00C8777E">
          <w:rPr>
            <w:rStyle w:val="Lienhypertexte"/>
            <w:noProof/>
          </w:rPr>
          <w:t>La classe “Car”</w:t>
        </w:r>
        <w:r>
          <w:rPr>
            <w:noProof/>
            <w:webHidden/>
          </w:rPr>
          <w:tab/>
        </w:r>
        <w:r>
          <w:rPr>
            <w:noProof/>
            <w:webHidden/>
          </w:rPr>
          <w:fldChar w:fldCharType="begin"/>
        </w:r>
        <w:r>
          <w:rPr>
            <w:noProof/>
            <w:webHidden/>
          </w:rPr>
          <w:instrText xml:space="preserve"> PAGEREF _Toc46395938 \h </w:instrText>
        </w:r>
        <w:r>
          <w:rPr>
            <w:noProof/>
            <w:webHidden/>
          </w:rPr>
        </w:r>
        <w:r>
          <w:rPr>
            <w:noProof/>
            <w:webHidden/>
          </w:rPr>
          <w:fldChar w:fldCharType="separate"/>
        </w:r>
        <w:r>
          <w:rPr>
            <w:noProof/>
            <w:webHidden/>
          </w:rPr>
          <w:t>34</w:t>
        </w:r>
        <w:r>
          <w:rPr>
            <w:noProof/>
            <w:webHidden/>
          </w:rPr>
          <w:fldChar w:fldCharType="end"/>
        </w:r>
      </w:hyperlink>
    </w:p>
    <w:p w14:paraId="5ED51F00" w14:textId="1865F267"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39" w:history="1">
        <w:r w:rsidRPr="00C8777E">
          <w:rPr>
            <w:rStyle w:val="Lienhypertexte"/>
            <w:noProof/>
          </w:rPr>
          <w:t>7.2.</w:t>
        </w:r>
        <w:r>
          <w:rPr>
            <w:rFonts w:eastAsiaTheme="minorEastAsia" w:cstheme="minorBidi"/>
            <w:smallCaps w:val="0"/>
            <w:noProof/>
            <w:sz w:val="22"/>
            <w:szCs w:val="22"/>
            <w:lang w:val="fr-CH" w:eastAsia="fr-CH"/>
          </w:rPr>
          <w:tab/>
        </w:r>
        <w:r w:rsidRPr="00C8777E">
          <w:rPr>
            <w:rStyle w:val="Lienhypertexte"/>
            <w:noProof/>
          </w:rPr>
          <w:t>L’application</w:t>
        </w:r>
        <w:r>
          <w:rPr>
            <w:noProof/>
            <w:webHidden/>
          </w:rPr>
          <w:tab/>
        </w:r>
        <w:r>
          <w:rPr>
            <w:noProof/>
            <w:webHidden/>
          </w:rPr>
          <w:fldChar w:fldCharType="begin"/>
        </w:r>
        <w:r>
          <w:rPr>
            <w:noProof/>
            <w:webHidden/>
          </w:rPr>
          <w:instrText xml:space="preserve"> PAGEREF _Toc46395939 \h </w:instrText>
        </w:r>
        <w:r>
          <w:rPr>
            <w:noProof/>
            <w:webHidden/>
          </w:rPr>
        </w:r>
        <w:r>
          <w:rPr>
            <w:noProof/>
            <w:webHidden/>
          </w:rPr>
          <w:fldChar w:fldCharType="separate"/>
        </w:r>
        <w:r>
          <w:rPr>
            <w:noProof/>
            <w:webHidden/>
          </w:rPr>
          <w:t>35</w:t>
        </w:r>
        <w:r>
          <w:rPr>
            <w:noProof/>
            <w:webHidden/>
          </w:rPr>
          <w:fldChar w:fldCharType="end"/>
        </w:r>
      </w:hyperlink>
    </w:p>
    <w:p w14:paraId="3113320C" w14:textId="73C5D045"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40" w:history="1">
        <w:r w:rsidRPr="00C8777E">
          <w:rPr>
            <w:rStyle w:val="Lienhypertexte"/>
            <w:noProof/>
          </w:rPr>
          <w:t>7.2.1.</w:t>
        </w:r>
        <w:r>
          <w:rPr>
            <w:rFonts w:eastAsiaTheme="minorEastAsia" w:cstheme="minorBidi"/>
            <w:i w:val="0"/>
            <w:iCs w:val="0"/>
            <w:noProof/>
            <w:sz w:val="22"/>
            <w:szCs w:val="22"/>
            <w:lang w:val="fr-CH" w:eastAsia="fr-CH"/>
          </w:rPr>
          <w:tab/>
        </w:r>
        <w:r w:rsidRPr="00C8777E">
          <w:rPr>
            <w:rStyle w:val="Lienhypertexte"/>
            <w:noProof/>
          </w:rPr>
          <w:t>Un ou plusieurs thread?</w:t>
        </w:r>
        <w:r>
          <w:rPr>
            <w:noProof/>
            <w:webHidden/>
          </w:rPr>
          <w:tab/>
        </w:r>
        <w:r>
          <w:rPr>
            <w:noProof/>
            <w:webHidden/>
          </w:rPr>
          <w:fldChar w:fldCharType="begin"/>
        </w:r>
        <w:r>
          <w:rPr>
            <w:noProof/>
            <w:webHidden/>
          </w:rPr>
          <w:instrText xml:space="preserve"> PAGEREF _Toc46395940 \h </w:instrText>
        </w:r>
        <w:r>
          <w:rPr>
            <w:noProof/>
            <w:webHidden/>
          </w:rPr>
        </w:r>
        <w:r>
          <w:rPr>
            <w:noProof/>
            <w:webHidden/>
          </w:rPr>
          <w:fldChar w:fldCharType="separate"/>
        </w:r>
        <w:r>
          <w:rPr>
            <w:noProof/>
            <w:webHidden/>
          </w:rPr>
          <w:t>35</w:t>
        </w:r>
        <w:r>
          <w:rPr>
            <w:noProof/>
            <w:webHidden/>
          </w:rPr>
          <w:fldChar w:fldCharType="end"/>
        </w:r>
      </w:hyperlink>
    </w:p>
    <w:p w14:paraId="4873B12E" w14:textId="3C3C5753"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41" w:history="1">
        <w:r w:rsidRPr="00C8777E">
          <w:rPr>
            <w:rStyle w:val="Lienhypertexte"/>
            <w:noProof/>
            <w:lang w:val="fr-CH"/>
          </w:rPr>
          <w:t>7.2.2.</w:t>
        </w:r>
        <w:r>
          <w:rPr>
            <w:rFonts w:eastAsiaTheme="minorEastAsia" w:cstheme="minorBidi"/>
            <w:i w:val="0"/>
            <w:iCs w:val="0"/>
            <w:noProof/>
            <w:sz w:val="22"/>
            <w:szCs w:val="22"/>
            <w:lang w:val="fr-CH" w:eastAsia="fr-CH"/>
          </w:rPr>
          <w:tab/>
        </w:r>
        <w:r w:rsidRPr="00C8777E">
          <w:rPr>
            <w:rStyle w:val="Lienhypertexte"/>
            <w:noProof/>
            <w:lang w:val="fr-CH"/>
          </w:rPr>
          <w:t>Gestion de la vitesse et du guidage</w:t>
        </w:r>
        <w:r>
          <w:rPr>
            <w:noProof/>
            <w:webHidden/>
          </w:rPr>
          <w:tab/>
        </w:r>
        <w:r>
          <w:rPr>
            <w:noProof/>
            <w:webHidden/>
          </w:rPr>
          <w:fldChar w:fldCharType="begin"/>
        </w:r>
        <w:r>
          <w:rPr>
            <w:noProof/>
            <w:webHidden/>
          </w:rPr>
          <w:instrText xml:space="preserve"> PAGEREF _Toc46395941 \h </w:instrText>
        </w:r>
        <w:r>
          <w:rPr>
            <w:noProof/>
            <w:webHidden/>
          </w:rPr>
        </w:r>
        <w:r>
          <w:rPr>
            <w:noProof/>
            <w:webHidden/>
          </w:rPr>
          <w:fldChar w:fldCharType="separate"/>
        </w:r>
        <w:r>
          <w:rPr>
            <w:noProof/>
            <w:webHidden/>
          </w:rPr>
          <w:t>36</w:t>
        </w:r>
        <w:r>
          <w:rPr>
            <w:noProof/>
            <w:webHidden/>
          </w:rPr>
          <w:fldChar w:fldCharType="end"/>
        </w:r>
      </w:hyperlink>
    </w:p>
    <w:p w14:paraId="1960FBBE" w14:textId="54379962"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42" w:history="1">
        <w:r w:rsidRPr="00C8777E">
          <w:rPr>
            <w:rStyle w:val="Lienhypertexte"/>
            <w:noProof/>
          </w:rPr>
          <w:t>7.2.3.</w:t>
        </w:r>
        <w:r>
          <w:rPr>
            <w:rFonts w:eastAsiaTheme="minorEastAsia" w:cstheme="minorBidi"/>
            <w:i w:val="0"/>
            <w:iCs w:val="0"/>
            <w:noProof/>
            <w:sz w:val="22"/>
            <w:szCs w:val="22"/>
            <w:lang w:val="fr-CH" w:eastAsia="fr-CH"/>
          </w:rPr>
          <w:tab/>
        </w:r>
        <w:r w:rsidRPr="00C8777E">
          <w:rPr>
            <w:rStyle w:val="Lienhypertexte"/>
            <w:noProof/>
          </w:rPr>
          <w:t>Une application simple d’utilisation</w:t>
        </w:r>
        <w:r>
          <w:rPr>
            <w:noProof/>
            <w:webHidden/>
          </w:rPr>
          <w:tab/>
        </w:r>
        <w:r>
          <w:rPr>
            <w:noProof/>
            <w:webHidden/>
          </w:rPr>
          <w:fldChar w:fldCharType="begin"/>
        </w:r>
        <w:r>
          <w:rPr>
            <w:noProof/>
            <w:webHidden/>
          </w:rPr>
          <w:instrText xml:space="preserve"> PAGEREF _Toc46395942 \h </w:instrText>
        </w:r>
        <w:r>
          <w:rPr>
            <w:noProof/>
            <w:webHidden/>
          </w:rPr>
        </w:r>
        <w:r>
          <w:rPr>
            <w:noProof/>
            <w:webHidden/>
          </w:rPr>
          <w:fldChar w:fldCharType="separate"/>
        </w:r>
        <w:r>
          <w:rPr>
            <w:noProof/>
            <w:webHidden/>
          </w:rPr>
          <w:t>36</w:t>
        </w:r>
        <w:r>
          <w:rPr>
            <w:noProof/>
            <w:webHidden/>
          </w:rPr>
          <w:fldChar w:fldCharType="end"/>
        </w:r>
      </w:hyperlink>
    </w:p>
    <w:p w14:paraId="38A66D2F" w14:textId="5A1D33E8"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43" w:history="1">
        <w:r w:rsidRPr="00C8777E">
          <w:rPr>
            <w:rStyle w:val="Lienhypertexte"/>
            <w:noProof/>
            <w:lang w:val="fr-CH"/>
          </w:rPr>
          <w:t>7.3.</w:t>
        </w:r>
        <w:r>
          <w:rPr>
            <w:rFonts w:eastAsiaTheme="minorEastAsia" w:cstheme="minorBidi"/>
            <w:smallCaps w:val="0"/>
            <w:noProof/>
            <w:sz w:val="22"/>
            <w:szCs w:val="22"/>
            <w:lang w:val="fr-CH" w:eastAsia="fr-CH"/>
          </w:rPr>
          <w:tab/>
        </w:r>
        <w:r w:rsidRPr="00C8777E">
          <w:rPr>
            <w:rStyle w:val="Lienhypertexte"/>
            <w:noProof/>
            <w:lang w:val="fr-CH"/>
          </w:rPr>
          <w:t>Le suivit de route</w:t>
        </w:r>
        <w:r>
          <w:rPr>
            <w:noProof/>
            <w:webHidden/>
          </w:rPr>
          <w:tab/>
        </w:r>
        <w:r>
          <w:rPr>
            <w:noProof/>
            <w:webHidden/>
          </w:rPr>
          <w:fldChar w:fldCharType="begin"/>
        </w:r>
        <w:r>
          <w:rPr>
            <w:noProof/>
            <w:webHidden/>
          </w:rPr>
          <w:instrText xml:space="preserve"> PAGEREF _Toc46395943 \h </w:instrText>
        </w:r>
        <w:r>
          <w:rPr>
            <w:noProof/>
            <w:webHidden/>
          </w:rPr>
        </w:r>
        <w:r>
          <w:rPr>
            <w:noProof/>
            <w:webHidden/>
          </w:rPr>
          <w:fldChar w:fldCharType="separate"/>
        </w:r>
        <w:r>
          <w:rPr>
            <w:noProof/>
            <w:webHidden/>
          </w:rPr>
          <w:t>36</w:t>
        </w:r>
        <w:r>
          <w:rPr>
            <w:noProof/>
            <w:webHidden/>
          </w:rPr>
          <w:fldChar w:fldCharType="end"/>
        </w:r>
      </w:hyperlink>
    </w:p>
    <w:p w14:paraId="63B770A6" w14:textId="3DF733F7"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44" w:history="1">
        <w:r w:rsidRPr="00C8777E">
          <w:rPr>
            <w:rStyle w:val="Lienhypertexte"/>
            <w:noProof/>
          </w:rPr>
          <w:t>7.4.</w:t>
        </w:r>
        <w:r>
          <w:rPr>
            <w:rFonts w:eastAsiaTheme="minorEastAsia" w:cstheme="minorBidi"/>
            <w:smallCaps w:val="0"/>
            <w:noProof/>
            <w:sz w:val="22"/>
            <w:szCs w:val="22"/>
            <w:lang w:val="fr-CH" w:eastAsia="fr-CH"/>
          </w:rPr>
          <w:tab/>
        </w:r>
        <w:r w:rsidRPr="00C8777E">
          <w:rPr>
            <w:rStyle w:val="Lienhypertexte"/>
            <w:noProof/>
          </w:rPr>
          <w:t>Détection de signalisation</w:t>
        </w:r>
        <w:r>
          <w:rPr>
            <w:noProof/>
            <w:webHidden/>
          </w:rPr>
          <w:tab/>
        </w:r>
        <w:r>
          <w:rPr>
            <w:noProof/>
            <w:webHidden/>
          </w:rPr>
          <w:fldChar w:fldCharType="begin"/>
        </w:r>
        <w:r>
          <w:rPr>
            <w:noProof/>
            <w:webHidden/>
          </w:rPr>
          <w:instrText xml:space="preserve"> PAGEREF _Toc46395944 \h </w:instrText>
        </w:r>
        <w:r>
          <w:rPr>
            <w:noProof/>
            <w:webHidden/>
          </w:rPr>
        </w:r>
        <w:r>
          <w:rPr>
            <w:noProof/>
            <w:webHidden/>
          </w:rPr>
          <w:fldChar w:fldCharType="separate"/>
        </w:r>
        <w:r>
          <w:rPr>
            <w:noProof/>
            <w:webHidden/>
          </w:rPr>
          <w:t>37</w:t>
        </w:r>
        <w:r>
          <w:rPr>
            <w:noProof/>
            <w:webHidden/>
          </w:rPr>
          <w:fldChar w:fldCharType="end"/>
        </w:r>
      </w:hyperlink>
    </w:p>
    <w:p w14:paraId="0F698293" w14:textId="78178506"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45" w:history="1">
        <w:r w:rsidRPr="00C8777E">
          <w:rPr>
            <w:rStyle w:val="Lienhypertexte"/>
            <w:noProof/>
          </w:rPr>
          <w:t>7.5.</w:t>
        </w:r>
        <w:r>
          <w:rPr>
            <w:rFonts w:eastAsiaTheme="minorEastAsia" w:cstheme="minorBidi"/>
            <w:smallCaps w:val="0"/>
            <w:noProof/>
            <w:sz w:val="22"/>
            <w:szCs w:val="22"/>
            <w:lang w:val="fr-CH" w:eastAsia="fr-CH"/>
          </w:rPr>
          <w:tab/>
        </w:r>
        <w:r w:rsidRPr="00C8777E">
          <w:rPr>
            <w:rStyle w:val="Lienhypertexte"/>
            <w:noProof/>
          </w:rPr>
          <w:t>Fichier de configuration</w:t>
        </w:r>
        <w:r>
          <w:rPr>
            <w:noProof/>
            <w:webHidden/>
          </w:rPr>
          <w:tab/>
        </w:r>
        <w:r>
          <w:rPr>
            <w:noProof/>
            <w:webHidden/>
          </w:rPr>
          <w:fldChar w:fldCharType="begin"/>
        </w:r>
        <w:r>
          <w:rPr>
            <w:noProof/>
            <w:webHidden/>
          </w:rPr>
          <w:instrText xml:space="preserve"> PAGEREF _Toc46395945 \h </w:instrText>
        </w:r>
        <w:r>
          <w:rPr>
            <w:noProof/>
            <w:webHidden/>
          </w:rPr>
        </w:r>
        <w:r>
          <w:rPr>
            <w:noProof/>
            <w:webHidden/>
          </w:rPr>
          <w:fldChar w:fldCharType="separate"/>
        </w:r>
        <w:r>
          <w:rPr>
            <w:noProof/>
            <w:webHidden/>
          </w:rPr>
          <w:t>37</w:t>
        </w:r>
        <w:r>
          <w:rPr>
            <w:noProof/>
            <w:webHidden/>
          </w:rPr>
          <w:fldChar w:fldCharType="end"/>
        </w:r>
      </w:hyperlink>
    </w:p>
    <w:p w14:paraId="5DC2F4F4" w14:textId="1E3ED430"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46" w:history="1">
        <w:r w:rsidRPr="00C8777E">
          <w:rPr>
            <w:rStyle w:val="Lienhypertexte"/>
            <w:noProof/>
            <w:lang w:val="fr-CH"/>
          </w:rPr>
          <w:t>7.6.</w:t>
        </w:r>
        <w:r>
          <w:rPr>
            <w:rFonts w:eastAsiaTheme="minorEastAsia" w:cstheme="minorBidi"/>
            <w:smallCaps w:val="0"/>
            <w:noProof/>
            <w:sz w:val="22"/>
            <w:szCs w:val="22"/>
            <w:lang w:val="fr-CH" w:eastAsia="fr-CH"/>
          </w:rPr>
          <w:tab/>
        </w:r>
        <w:r w:rsidRPr="00C8777E">
          <w:rPr>
            <w:rStyle w:val="Lienhypertexte"/>
            <w:noProof/>
            <w:lang w:val="fr-CH"/>
          </w:rPr>
          <w:t>Script Python créé lors du développement</w:t>
        </w:r>
        <w:r>
          <w:rPr>
            <w:noProof/>
            <w:webHidden/>
          </w:rPr>
          <w:tab/>
        </w:r>
        <w:r>
          <w:rPr>
            <w:noProof/>
            <w:webHidden/>
          </w:rPr>
          <w:fldChar w:fldCharType="begin"/>
        </w:r>
        <w:r>
          <w:rPr>
            <w:noProof/>
            <w:webHidden/>
          </w:rPr>
          <w:instrText xml:space="preserve"> PAGEREF _Toc46395946 \h </w:instrText>
        </w:r>
        <w:r>
          <w:rPr>
            <w:noProof/>
            <w:webHidden/>
          </w:rPr>
        </w:r>
        <w:r>
          <w:rPr>
            <w:noProof/>
            <w:webHidden/>
          </w:rPr>
          <w:fldChar w:fldCharType="separate"/>
        </w:r>
        <w:r>
          <w:rPr>
            <w:noProof/>
            <w:webHidden/>
          </w:rPr>
          <w:t>38</w:t>
        </w:r>
        <w:r>
          <w:rPr>
            <w:noProof/>
            <w:webHidden/>
          </w:rPr>
          <w:fldChar w:fldCharType="end"/>
        </w:r>
      </w:hyperlink>
    </w:p>
    <w:p w14:paraId="1B3C0D49" w14:textId="7EA7B054"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47" w:history="1">
        <w:r w:rsidRPr="00C8777E">
          <w:rPr>
            <w:rStyle w:val="Lienhypertexte"/>
            <w:noProof/>
          </w:rPr>
          <w:t>8.</w:t>
        </w:r>
        <w:r>
          <w:rPr>
            <w:rFonts w:eastAsiaTheme="minorEastAsia" w:cstheme="minorBidi"/>
            <w:b w:val="0"/>
            <w:bCs w:val="0"/>
            <w:caps w:val="0"/>
            <w:noProof/>
            <w:sz w:val="22"/>
            <w:szCs w:val="22"/>
            <w:lang w:val="fr-CH" w:eastAsia="fr-CH"/>
          </w:rPr>
          <w:tab/>
        </w:r>
        <w:r w:rsidRPr="00C8777E">
          <w:rPr>
            <w:rStyle w:val="Lienhypertexte"/>
            <w:noProof/>
          </w:rPr>
          <w:t>Suivit de route</w:t>
        </w:r>
        <w:r>
          <w:rPr>
            <w:noProof/>
            <w:webHidden/>
          </w:rPr>
          <w:tab/>
        </w:r>
        <w:r>
          <w:rPr>
            <w:noProof/>
            <w:webHidden/>
          </w:rPr>
          <w:fldChar w:fldCharType="begin"/>
        </w:r>
        <w:r>
          <w:rPr>
            <w:noProof/>
            <w:webHidden/>
          </w:rPr>
          <w:instrText xml:space="preserve"> PAGEREF _Toc46395947 \h </w:instrText>
        </w:r>
        <w:r>
          <w:rPr>
            <w:noProof/>
            <w:webHidden/>
          </w:rPr>
        </w:r>
        <w:r>
          <w:rPr>
            <w:noProof/>
            <w:webHidden/>
          </w:rPr>
          <w:fldChar w:fldCharType="separate"/>
        </w:r>
        <w:r>
          <w:rPr>
            <w:noProof/>
            <w:webHidden/>
          </w:rPr>
          <w:t>40</w:t>
        </w:r>
        <w:r>
          <w:rPr>
            <w:noProof/>
            <w:webHidden/>
          </w:rPr>
          <w:fldChar w:fldCharType="end"/>
        </w:r>
      </w:hyperlink>
    </w:p>
    <w:p w14:paraId="69D6586C" w14:textId="123B485C"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48" w:history="1">
        <w:r w:rsidRPr="00C8777E">
          <w:rPr>
            <w:rStyle w:val="Lienhypertexte"/>
            <w:noProof/>
          </w:rPr>
          <w:t>8.1.</w:t>
        </w:r>
        <w:r>
          <w:rPr>
            <w:rFonts w:eastAsiaTheme="minorEastAsia" w:cstheme="minorBidi"/>
            <w:smallCaps w:val="0"/>
            <w:noProof/>
            <w:sz w:val="22"/>
            <w:szCs w:val="22"/>
            <w:lang w:val="fr-CH" w:eastAsia="fr-CH"/>
          </w:rPr>
          <w:tab/>
        </w:r>
        <w:r w:rsidRPr="00C8777E">
          <w:rPr>
            <w:rStyle w:val="Lienhypertexte"/>
            <w:noProof/>
          </w:rPr>
          <w:t>Calibration</w:t>
        </w:r>
        <w:r>
          <w:rPr>
            <w:noProof/>
            <w:webHidden/>
          </w:rPr>
          <w:tab/>
        </w:r>
        <w:r>
          <w:rPr>
            <w:noProof/>
            <w:webHidden/>
          </w:rPr>
          <w:fldChar w:fldCharType="begin"/>
        </w:r>
        <w:r>
          <w:rPr>
            <w:noProof/>
            <w:webHidden/>
          </w:rPr>
          <w:instrText xml:space="preserve"> PAGEREF _Toc46395948 \h </w:instrText>
        </w:r>
        <w:r>
          <w:rPr>
            <w:noProof/>
            <w:webHidden/>
          </w:rPr>
        </w:r>
        <w:r>
          <w:rPr>
            <w:noProof/>
            <w:webHidden/>
          </w:rPr>
          <w:fldChar w:fldCharType="separate"/>
        </w:r>
        <w:r>
          <w:rPr>
            <w:noProof/>
            <w:webHidden/>
          </w:rPr>
          <w:t>41</w:t>
        </w:r>
        <w:r>
          <w:rPr>
            <w:noProof/>
            <w:webHidden/>
          </w:rPr>
          <w:fldChar w:fldCharType="end"/>
        </w:r>
      </w:hyperlink>
    </w:p>
    <w:p w14:paraId="5F0B1C32" w14:textId="419243A0"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49" w:history="1">
        <w:r w:rsidRPr="00C8777E">
          <w:rPr>
            <w:rStyle w:val="Lienhypertexte"/>
            <w:noProof/>
          </w:rPr>
          <w:t>8.1.1.</w:t>
        </w:r>
        <w:r>
          <w:rPr>
            <w:rFonts w:eastAsiaTheme="minorEastAsia" w:cstheme="minorBidi"/>
            <w:i w:val="0"/>
            <w:iCs w:val="0"/>
            <w:noProof/>
            <w:sz w:val="22"/>
            <w:szCs w:val="22"/>
            <w:lang w:val="fr-CH" w:eastAsia="fr-CH"/>
          </w:rPr>
          <w:tab/>
        </w:r>
        <w:r w:rsidRPr="00C8777E">
          <w:rPr>
            <w:rStyle w:val="Lienhypertexte"/>
            <w:noProof/>
          </w:rPr>
          <w:t>Coefficients de distorsion</w:t>
        </w:r>
        <w:r>
          <w:rPr>
            <w:noProof/>
            <w:webHidden/>
          </w:rPr>
          <w:tab/>
        </w:r>
        <w:r>
          <w:rPr>
            <w:noProof/>
            <w:webHidden/>
          </w:rPr>
          <w:fldChar w:fldCharType="begin"/>
        </w:r>
        <w:r>
          <w:rPr>
            <w:noProof/>
            <w:webHidden/>
          </w:rPr>
          <w:instrText xml:space="preserve"> PAGEREF _Toc46395949 \h </w:instrText>
        </w:r>
        <w:r>
          <w:rPr>
            <w:noProof/>
            <w:webHidden/>
          </w:rPr>
        </w:r>
        <w:r>
          <w:rPr>
            <w:noProof/>
            <w:webHidden/>
          </w:rPr>
          <w:fldChar w:fldCharType="separate"/>
        </w:r>
        <w:r>
          <w:rPr>
            <w:noProof/>
            <w:webHidden/>
          </w:rPr>
          <w:t>41</w:t>
        </w:r>
        <w:r>
          <w:rPr>
            <w:noProof/>
            <w:webHidden/>
          </w:rPr>
          <w:fldChar w:fldCharType="end"/>
        </w:r>
      </w:hyperlink>
    </w:p>
    <w:p w14:paraId="484598C2" w14:textId="3E371958"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50" w:history="1">
        <w:r w:rsidRPr="00C8777E">
          <w:rPr>
            <w:rStyle w:val="Lienhypertexte"/>
            <w:noProof/>
          </w:rPr>
          <w:t>8.1.2.</w:t>
        </w:r>
        <w:r>
          <w:rPr>
            <w:rFonts w:eastAsiaTheme="minorEastAsia" w:cstheme="minorBidi"/>
            <w:i w:val="0"/>
            <w:iCs w:val="0"/>
            <w:noProof/>
            <w:sz w:val="22"/>
            <w:szCs w:val="22"/>
            <w:lang w:val="fr-CH" w:eastAsia="fr-CH"/>
          </w:rPr>
          <w:tab/>
        </w:r>
        <w:r w:rsidRPr="00C8777E">
          <w:rPr>
            <w:rStyle w:val="Lienhypertexte"/>
            <w:noProof/>
          </w:rPr>
          <w:t>Apprentissage de la calibration</w:t>
        </w:r>
        <w:r>
          <w:rPr>
            <w:noProof/>
            <w:webHidden/>
          </w:rPr>
          <w:tab/>
        </w:r>
        <w:r>
          <w:rPr>
            <w:noProof/>
            <w:webHidden/>
          </w:rPr>
          <w:fldChar w:fldCharType="begin"/>
        </w:r>
        <w:r>
          <w:rPr>
            <w:noProof/>
            <w:webHidden/>
          </w:rPr>
          <w:instrText xml:space="preserve"> PAGEREF _Toc46395950 \h </w:instrText>
        </w:r>
        <w:r>
          <w:rPr>
            <w:noProof/>
            <w:webHidden/>
          </w:rPr>
        </w:r>
        <w:r>
          <w:rPr>
            <w:noProof/>
            <w:webHidden/>
          </w:rPr>
          <w:fldChar w:fldCharType="separate"/>
        </w:r>
        <w:r>
          <w:rPr>
            <w:noProof/>
            <w:webHidden/>
          </w:rPr>
          <w:t>42</w:t>
        </w:r>
        <w:r>
          <w:rPr>
            <w:noProof/>
            <w:webHidden/>
          </w:rPr>
          <w:fldChar w:fldCharType="end"/>
        </w:r>
      </w:hyperlink>
    </w:p>
    <w:p w14:paraId="31022837" w14:textId="6BA62726"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51" w:history="1">
        <w:r w:rsidRPr="00C8777E">
          <w:rPr>
            <w:rStyle w:val="Lienhypertexte"/>
            <w:noProof/>
          </w:rPr>
          <w:t>8.1.3.</w:t>
        </w:r>
        <w:r>
          <w:rPr>
            <w:rFonts w:eastAsiaTheme="minorEastAsia" w:cstheme="minorBidi"/>
            <w:i w:val="0"/>
            <w:iCs w:val="0"/>
            <w:noProof/>
            <w:sz w:val="22"/>
            <w:szCs w:val="22"/>
            <w:lang w:val="fr-CH" w:eastAsia="fr-CH"/>
          </w:rPr>
          <w:tab/>
        </w:r>
        <w:r w:rsidRPr="00C8777E">
          <w:rPr>
            <w:rStyle w:val="Lienhypertexte"/>
            <w:noProof/>
          </w:rPr>
          <w:t>Rectification d’une image</w:t>
        </w:r>
        <w:r>
          <w:rPr>
            <w:noProof/>
            <w:webHidden/>
          </w:rPr>
          <w:tab/>
        </w:r>
        <w:r>
          <w:rPr>
            <w:noProof/>
            <w:webHidden/>
          </w:rPr>
          <w:fldChar w:fldCharType="begin"/>
        </w:r>
        <w:r>
          <w:rPr>
            <w:noProof/>
            <w:webHidden/>
          </w:rPr>
          <w:instrText xml:space="preserve"> PAGEREF _Toc46395951 \h </w:instrText>
        </w:r>
        <w:r>
          <w:rPr>
            <w:noProof/>
            <w:webHidden/>
          </w:rPr>
        </w:r>
        <w:r>
          <w:rPr>
            <w:noProof/>
            <w:webHidden/>
          </w:rPr>
          <w:fldChar w:fldCharType="separate"/>
        </w:r>
        <w:r>
          <w:rPr>
            <w:noProof/>
            <w:webHidden/>
          </w:rPr>
          <w:t>43</w:t>
        </w:r>
        <w:r>
          <w:rPr>
            <w:noProof/>
            <w:webHidden/>
          </w:rPr>
          <w:fldChar w:fldCharType="end"/>
        </w:r>
      </w:hyperlink>
    </w:p>
    <w:p w14:paraId="3ACD8260" w14:textId="318EFAF4"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52" w:history="1">
        <w:r w:rsidRPr="00C8777E">
          <w:rPr>
            <w:rStyle w:val="Lienhypertexte"/>
            <w:noProof/>
          </w:rPr>
          <w:t>8.2.</w:t>
        </w:r>
        <w:r>
          <w:rPr>
            <w:rFonts w:eastAsiaTheme="minorEastAsia" w:cstheme="minorBidi"/>
            <w:smallCaps w:val="0"/>
            <w:noProof/>
            <w:sz w:val="22"/>
            <w:szCs w:val="22"/>
            <w:lang w:val="fr-CH" w:eastAsia="fr-CH"/>
          </w:rPr>
          <w:tab/>
        </w:r>
        <w:r w:rsidRPr="00C8777E">
          <w:rPr>
            <w:rStyle w:val="Lienhypertexte"/>
            <w:noProof/>
          </w:rPr>
          <w:t>Warping</w:t>
        </w:r>
        <w:r>
          <w:rPr>
            <w:noProof/>
            <w:webHidden/>
          </w:rPr>
          <w:tab/>
        </w:r>
        <w:r>
          <w:rPr>
            <w:noProof/>
            <w:webHidden/>
          </w:rPr>
          <w:fldChar w:fldCharType="begin"/>
        </w:r>
        <w:r>
          <w:rPr>
            <w:noProof/>
            <w:webHidden/>
          </w:rPr>
          <w:instrText xml:space="preserve"> PAGEREF _Toc46395952 \h </w:instrText>
        </w:r>
        <w:r>
          <w:rPr>
            <w:noProof/>
            <w:webHidden/>
          </w:rPr>
        </w:r>
        <w:r>
          <w:rPr>
            <w:noProof/>
            <w:webHidden/>
          </w:rPr>
          <w:fldChar w:fldCharType="separate"/>
        </w:r>
        <w:r>
          <w:rPr>
            <w:noProof/>
            <w:webHidden/>
          </w:rPr>
          <w:t>44</w:t>
        </w:r>
        <w:r>
          <w:rPr>
            <w:noProof/>
            <w:webHidden/>
          </w:rPr>
          <w:fldChar w:fldCharType="end"/>
        </w:r>
      </w:hyperlink>
    </w:p>
    <w:p w14:paraId="790F5FC8" w14:textId="475E4849"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53" w:history="1">
        <w:r w:rsidRPr="00C8777E">
          <w:rPr>
            <w:rStyle w:val="Lienhypertexte"/>
            <w:noProof/>
          </w:rPr>
          <w:t>8.3.</w:t>
        </w:r>
        <w:r>
          <w:rPr>
            <w:rFonts w:eastAsiaTheme="minorEastAsia" w:cstheme="minorBidi"/>
            <w:smallCaps w:val="0"/>
            <w:noProof/>
            <w:sz w:val="22"/>
            <w:szCs w:val="22"/>
            <w:lang w:val="fr-CH" w:eastAsia="fr-CH"/>
          </w:rPr>
          <w:tab/>
        </w:r>
        <w:r w:rsidRPr="00C8777E">
          <w:rPr>
            <w:rStyle w:val="Lienhypertexte"/>
            <w:noProof/>
          </w:rPr>
          <w:t>Balance de couleur</w:t>
        </w:r>
        <w:r>
          <w:rPr>
            <w:noProof/>
            <w:webHidden/>
          </w:rPr>
          <w:tab/>
        </w:r>
        <w:r>
          <w:rPr>
            <w:noProof/>
            <w:webHidden/>
          </w:rPr>
          <w:fldChar w:fldCharType="begin"/>
        </w:r>
        <w:r>
          <w:rPr>
            <w:noProof/>
            <w:webHidden/>
          </w:rPr>
          <w:instrText xml:space="preserve"> PAGEREF _Toc46395953 \h </w:instrText>
        </w:r>
        <w:r>
          <w:rPr>
            <w:noProof/>
            <w:webHidden/>
          </w:rPr>
        </w:r>
        <w:r>
          <w:rPr>
            <w:noProof/>
            <w:webHidden/>
          </w:rPr>
          <w:fldChar w:fldCharType="separate"/>
        </w:r>
        <w:r>
          <w:rPr>
            <w:noProof/>
            <w:webHidden/>
          </w:rPr>
          <w:t>45</w:t>
        </w:r>
        <w:r>
          <w:rPr>
            <w:noProof/>
            <w:webHidden/>
          </w:rPr>
          <w:fldChar w:fldCharType="end"/>
        </w:r>
      </w:hyperlink>
    </w:p>
    <w:p w14:paraId="5DDA83B9" w14:textId="4BD9FB88"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54" w:history="1">
        <w:r w:rsidRPr="00C8777E">
          <w:rPr>
            <w:rStyle w:val="Lienhypertexte"/>
            <w:noProof/>
          </w:rPr>
          <w:t>8.4.</w:t>
        </w:r>
        <w:r>
          <w:rPr>
            <w:rFonts w:eastAsiaTheme="minorEastAsia" w:cstheme="minorBidi"/>
            <w:smallCaps w:val="0"/>
            <w:noProof/>
            <w:sz w:val="22"/>
            <w:szCs w:val="22"/>
            <w:lang w:val="fr-CH" w:eastAsia="fr-CH"/>
          </w:rPr>
          <w:tab/>
        </w:r>
        <w:r w:rsidRPr="00C8777E">
          <w:rPr>
            <w:rStyle w:val="Lienhypertexte"/>
            <w:noProof/>
          </w:rPr>
          <w:t>Isolement des lignes</w:t>
        </w:r>
        <w:r>
          <w:rPr>
            <w:noProof/>
            <w:webHidden/>
          </w:rPr>
          <w:tab/>
        </w:r>
        <w:r>
          <w:rPr>
            <w:noProof/>
            <w:webHidden/>
          </w:rPr>
          <w:fldChar w:fldCharType="begin"/>
        </w:r>
        <w:r>
          <w:rPr>
            <w:noProof/>
            <w:webHidden/>
          </w:rPr>
          <w:instrText xml:space="preserve"> PAGEREF _Toc46395954 \h </w:instrText>
        </w:r>
        <w:r>
          <w:rPr>
            <w:noProof/>
            <w:webHidden/>
          </w:rPr>
        </w:r>
        <w:r>
          <w:rPr>
            <w:noProof/>
            <w:webHidden/>
          </w:rPr>
          <w:fldChar w:fldCharType="separate"/>
        </w:r>
        <w:r>
          <w:rPr>
            <w:noProof/>
            <w:webHidden/>
          </w:rPr>
          <w:t>45</w:t>
        </w:r>
        <w:r>
          <w:rPr>
            <w:noProof/>
            <w:webHidden/>
          </w:rPr>
          <w:fldChar w:fldCharType="end"/>
        </w:r>
      </w:hyperlink>
    </w:p>
    <w:p w14:paraId="22FC4B04" w14:textId="3B243408" w:rsidR="000F22C8" w:rsidRDefault="000F22C8">
      <w:pPr>
        <w:pStyle w:val="TM2"/>
        <w:tabs>
          <w:tab w:val="left" w:pos="1100"/>
          <w:tab w:val="right" w:leader="dot" w:pos="9295"/>
        </w:tabs>
        <w:rPr>
          <w:rFonts w:eastAsiaTheme="minorEastAsia" w:cstheme="minorBidi"/>
          <w:smallCaps w:val="0"/>
          <w:noProof/>
          <w:sz w:val="22"/>
          <w:szCs w:val="22"/>
          <w:lang w:val="fr-CH" w:eastAsia="fr-CH"/>
        </w:rPr>
      </w:pPr>
      <w:hyperlink w:anchor="_Toc46395955" w:history="1">
        <w:r w:rsidRPr="00C8777E">
          <w:rPr>
            <w:rStyle w:val="Lienhypertexte"/>
            <w:caps/>
            <w:noProof/>
            <w:spacing w:val="60"/>
            <w:lang w:val="fr-CH"/>
          </w:rPr>
          <w:t>8.5.</w:t>
        </w:r>
        <w:r>
          <w:rPr>
            <w:rFonts w:eastAsiaTheme="minorEastAsia" w:cstheme="minorBidi"/>
            <w:smallCaps w:val="0"/>
            <w:noProof/>
            <w:sz w:val="22"/>
            <w:szCs w:val="22"/>
            <w:lang w:val="fr-CH" w:eastAsia="fr-CH"/>
          </w:rPr>
          <w:tab/>
        </w:r>
        <w:r w:rsidRPr="00C8777E">
          <w:rPr>
            <w:rStyle w:val="Lienhypertexte"/>
            <w:noProof/>
            <w:lang w:val="fr-CH"/>
          </w:rPr>
          <w:t>Regroupement des pixels en ligne</w:t>
        </w:r>
        <w:r>
          <w:rPr>
            <w:noProof/>
            <w:webHidden/>
          </w:rPr>
          <w:tab/>
        </w:r>
        <w:r>
          <w:rPr>
            <w:noProof/>
            <w:webHidden/>
          </w:rPr>
          <w:fldChar w:fldCharType="begin"/>
        </w:r>
        <w:r>
          <w:rPr>
            <w:noProof/>
            <w:webHidden/>
          </w:rPr>
          <w:instrText xml:space="preserve"> PAGEREF _Toc46395955 \h </w:instrText>
        </w:r>
        <w:r>
          <w:rPr>
            <w:noProof/>
            <w:webHidden/>
          </w:rPr>
        </w:r>
        <w:r>
          <w:rPr>
            <w:noProof/>
            <w:webHidden/>
          </w:rPr>
          <w:fldChar w:fldCharType="separate"/>
        </w:r>
        <w:r>
          <w:rPr>
            <w:noProof/>
            <w:webHidden/>
          </w:rPr>
          <w:t>47</w:t>
        </w:r>
        <w:r>
          <w:rPr>
            <w:noProof/>
            <w:webHidden/>
          </w:rPr>
          <w:fldChar w:fldCharType="end"/>
        </w:r>
      </w:hyperlink>
    </w:p>
    <w:p w14:paraId="43D6A721" w14:textId="6500D3CD" w:rsidR="000F22C8" w:rsidRDefault="000F22C8">
      <w:pPr>
        <w:pStyle w:val="TM2"/>
        <w:tabs>
          <w:tab w:val="left" w:pos="1100"/>
          <w:tab w:val="right" w:leader="dot" w:pos="9295"/>
        </w:tabs>
        <w:rPr>
          <w:rFonts w:eastAsiaTheme="minorEastAsia" w:cstheme="minorBidi"/>
          <w:smallCaps w:val="0"/>
          <w:noProof/>
          <w:sz w:val="22"/>
          <w:szCs w:val="22"/>
          <w:lang w:val="fr-CH" w:eastAsia="fr-CH"/>
        </w:rPr>
      </w:pPr>
      <w:hyperlink w:anchor="_Toc46395956" w:history="1">
        <w:r w:rsidRPr="00C8777E">
          <w:rPr>
            <w:rStyle w:val="Lienhypertexte"/>
            <w:caps/>
            <w:noProof/>
            <w:spacing w:val="60"/>
            <w:lang w:val="fr-CH"/>
          </w:rPr>
          <w:t>8.6.</w:t>
        </w:r>
        <w:r>
          <w:rPr>
            <w:rFonts w:eastAsiaTheme="minorEastAsia" w:cstheme="minorBidi"/>
            <w:smallCaps w:val="0"/>
            <w:noProof/>
            <w:sz w:val="22"/>
            <w:szCs w:val="22"/>
            <w:lang w:val="fr-CH" w:eastAsia="fr-CH"/>
          </w:rPr>
          <w:tab/>
        </w:r>
        <w:r w:rsidRPr="00C8777E">
          <w:rPr>
            <w:rStyle w:val="Lienhypertexte"/>
            <w:noProof/>
          </w:rPr>
          <w:t>Direction des lignes</w:t>
        </w:r>
        <w:r>
          <w:rPr>
            <w:noProof/>
            <w:webHidden/>
          </w:rPr>
          <w:tab/>
        </w:r>
        <w:r>
          <w:rPr>
            <w:noProof/>
            <w:webHidden/>
          </w:rPr>
          <w:fldChar w:fldCharType="begin"/>
        </w:r>
        <w:r>
          <w:rPr>
            <w:noProof/>
            <w:webHidden/>
          </w:rPr>
          <w:instrText xml:space="preserve"> PAGEREF _Toc46395956 \h </w:instrText>
        </w:r>
        <w:r>
          <w:rPr>
            <w:noProof/>
            <w:webHidden/>
          </w:rPr>
        </w:r>
        <w:r>
          <w:rPr>
            <w:noProof/>
            <w:webHidden/>
          </w:rPr>
          <w:fldChar w:fldCharType="separate"/>
        </w:r>
        <w:r>
          <w:rPr>
            <w:noProof/>
            <w:webHidden/>
          </w:rPr>
          <w:t>48</w:t>
        </w:r>
        <w:r>
          <w:rPr>
            <w:noProof/>
            <w:webHidden/>
          </w:rPr>
          <w:fldChar w:fldCharType="end"/>
        </w:r>
      </w:hyperlink>
    </w:p>
    <w:p w14:paraId="1CD66C31" w14:textId="37CF87F6"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57" w:history="1">
        <w:r w:rsidRPr="00C8777E">
          <w:rPr>
            <w:rStyle w:val="Lienhypertexte"/>
            <w:noProof/>
          </w:rPr>
          <w:t>8.7.</w:t>
        </w:r>
        <w:r>
          <w:rPr>
            <w:rFonts w:eastAsiaTheme="minorEastAsia" w:cstheme="minorBidi"/>
            <w:smallCaps w:val="0"/>
            <w:noProof/>
            <w:sz w:val="22"/>
            <w:szCs w:val="22"/>
            <w:lang w:val="fr-CH" w:eastAsia="fr-CH"/>
          </w:rPr>
          <w:tab/>
        </w:r>
        <w:r w:rsidRPr="00C8777E">
          <w:rPr>
            <w:rStyle w:val="Lienhypertexte"/>
            <w:noProof/>
          </w:rPr>
          <w:t>Angle des roues</w:t>
        </w:r>
        <w:r>
          <w:rPr>
            <w:noProof/>
            <w:webHidden/>
          </w:rPr>
          <w:tab/>
        </w:r>
        <w:r>
          <w:rPr>
            <w:noProof/>
            <w:webHidden/>
          </w:rPr>
          <w:fldChar w:fldCharType="begin"/>
        </w:r>
        <w:r>
          <w:rPr>
            <w:noProof/>
            <w:webHidden/>
          </w:rPr>
          <w:instrText xml:space="preserve"> PAGEREF _Toc46395957 \h </w:instrText>
        </w:r>
        <w:r>
          <w:rPr>
            <w:noProof/>
            <w:webHidden/>
          </w:rPr>
        </w:r>
        <w:r>
          <w:rPr>
            <w:noProof/>
            <w:webHidden/>
          </w:rPr>
          <w:fldChar w:fldCharType="separate"/>
        </w:r>
        <w:r>
          <w:rPr>
            <w:noProof/>
            <w:webHidden/>
          </w:rPr>
          <w:t>50</w:t>
        </w:r>
        <w:r>
          <w:rPr>
            <w:noProof/>
            <w:webHidden/>
          </w:rPr>
          <w:fldChar w:fldCharType="end"/>
        </w:r>
      </w:hyperlink>
    </w:p>
    <w:p w14:paraId="6901470D" w14:textId="1395130C" w:rsidR="000F22C8" w:rsidRDefault="000F22C8">
      <w:pPr>
        <w:pStyle w:val="TM1"/>
        <w:tabs>
          <w:tab w:val="left" w:pos="440"/>
          <w:tab w:val="right" w:leader="dot" w:pos="9295"/>
        </w:tabs>
        <w:rPr>
          <w:rFonts w:eastAsiaTheme="minorEastAsia" w:cstheme="minorBidi"/>
          <w:b w:val="0"/>
          <w:bCs w:val="0"/>
          <w:caps w:val="0"/>
          <w:noProof/>
          <w:sz w:val="22"/>
          <w:szCs w:val="22"/>
          <w:lang w:val="fr-CH" w:eastAsia="fr-CH"/>
        </w:rPr>
      </w:pPr>
      <w:hyperlink w:anchor="_Toc46395958" w:history="1">
        <w:r w:rsidRPr="00C8777E">
          <w:rPr>
            <w:rStyle w:val="Lienhypertexte"/>
            <w:noProof/>
          </w:rPr>
          <w:t>9.</w:t>
        </w:r>
        <w:r>
          <w:rPr>
            <w:rFonts w:eastAsiaTheme="minorEastAsia" w:cstheme="minorBidi"/>
            <w:b w:val="0"/>
            <w:bCs w:val="0"/>
            <w:caps w:val="0"/>
            <w:noProof/>
            <w:sz w:val="22"/>
            <w:szCs w:val="22"/>
            <w:lang w:val="fr-CH" w:eastAsia="fr-CH"/>
          </w:rPr>
          <w:tab/>
        </w:r>
        <w:r w:rsidRPr="00C8777E">
          <w:rPr>
            <w:rStyle w:val="Lienhypertexte"/>
            <w:noProof/>
          </w:rPr>
          <w:t>Detection de signalisation</w:t>
        </w:r>
        <w:r>
          <w:rPr>
            <w:noProof/>
            <w:webHidden/>
          </w:rPr>
          <w:tab/>
        </w:r>
        <w:r>
          <w:rPr>
            <w:noProof/>
            <w:webHidden/>
          </w:rPr>
          <w:fldChar w:fldCharType="begin"/>
        </w:r>
        <w:r>
          <w:rPr>
            <w:noProof/>
            <w:webHidden/>
          </w:rPr>
          <w:instrText xml:space="preserve"> PAGEREF _Toc46395958 \h </w:instrText>
        </w:r>
        <w:r>
          <w:rPr>
            <w:noProof/>
            <w:webHidden/>
          </w:rPr>
        </w:r>
        <w:r>
          <w:rPr>
            <w:noProof/>
            <w:webHidden/>
          </w:rPr>
          <w:fldChar w:fldCharType="separate"/>
        </w:r>
        <w:r>
          <w:rPr>
            <w:noProof/>
            <w:webHidden/>
          </w:rPr>
          <w:t>52</w:t>
        </w:r>
        <w:r>
          <w:rPr>
            <w:noProof/>
            <w:webHidden/>
          </w:rPr>
          <w:fldChar w:fldCharType="end"/>
        </w:r>
      </w:hyperlink>
    </w:p>
    <w:p w14:paraId="710FA0DA" w14:textId="38A7DBC9"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59" w:history="1">
        <w:r w:rsidRPr="00C8777E">
          <w:rPr>
            <w:rStyle w:val="Lienhypertexte"/>
            <w:noProof/>
          </w:rPr>
          <w:t>9.1.</w:t>
        </w:r>
        <w:r>
          <w:rPr>
            <w:rFonts w:eastAsiaTheme="minorEastAsia" w:cstheme="minorBidi"/>
            <w:smallCaps w:val="0"/>
            <w:noProof/>
            <w:sz w:val="22"/>
            <w:szCs w:val="22"/>
            <w:lang w:val="fr-CH" w:eastAsia="fr-CH"/>
          </w:rPr>
          <w:tab/>
        </w:r>
        <w:r w:rsidRPr="00C8777E">
          <w:rPr>
            <w:rStyle w:val="Lienhypertexte"/>
            <w:noProof/>
          </w:rPr>
          <w:t>Apprentissage du reseau neuronal</w:t>
        </w:r>
        <w:r>
          <w:rPr>
            <w:noProof/>
            <w:webHidden/>
          </w:rPr>
          <w:tab/>
        </w:r>
        <w:r>
          <w:rPr>
            <w:noProof/>
            <w:webHidden/>
          </w:rPr>
          <w:fldChar w:fldCharType="begin"/>
        </w:r>
        <w:r>
          <w:rPr>
            <w:noProof/>
            <w:webHidden/>
          </w:rPr>
          <w:instrText xml:space="preserve"> PAGEREF _Toc46395959 \h </w:instrText>
        </w:r>
        <w:r>
          <w:rPr>
            <w:noProof/>
            <w:webHidden/>
          </w:rPr>
        </w:r>
        <w:r>
          <w:rPr>
            <w:noProof/>
            <w:webHidden/>
          </w:rPr>
          <w:fldChar w:fldCharType="separate"/>
        </w:r>
        <w:r>
          <w:rPr>
            <w:noProof/>
            <w:webHidden/>
          </w:rPr>
          <w:t>52</w:t>
        </w:r>
        <w:r>
          <w:rPr>
            <w:noProof/>
            <w:webHidden/>
          </w:rPr>
          <w:fldChar w:fldCharType="end"/>
        </w:r>
      </w:hyperlink>
    </w:p>
    <w:p w14:paraId="7F9AB0F2" w14:textId="6744ACAF"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60" w:history="1">
        <w:r w:rsidRPr="00C8777E">
          <w:rPr>
            <w:rStyle w:val="Lienhypertexte"/>
            <w:noProof/>
          </w:rPr>
          <w:t>9.1.1.</w:t>
        </w:r>
        <w:r>
          <w:rPr>
            <w:rFonts w:eastAsiaTheme="minorEastAsia" w:cstheme="minorBidi"/>
            <w:i w:val="0"/>
            <w:iCs w:val="0"/>
            <w:noProof/>
            <w:sz w:val="22"/>
            <w:szCs w:val="22"/>
            <w:lang w:val="fr-CH" w:eastAsia="fr-CH"/>
          </w:rPr>
          <w:tab/>
        </w:r>
        <w:r w:rsidRPr="00C8777E">
          <w:rPr>
            <w:rStyle w:val="Lienhypertexte"/>
            <w:noProof/>
          </w:rPr>
          <w:t>Création de notre dataset</w:t>
        </w:r>
        <w:r>
          <w:rPr>
            <w:noProof/>
            <w:webHidden/>
          </w:rPr>
          <w:tab/>
        </w:r>
        <w:r>
          <w:rPr>
            <w:noProof/>
            <w:webHidden/>
          </w:rPr>
          <w:fldChar w:fldCharType="begin"/>
        </w:r>
        <w:r>
          <w:rPr>
            <w:noProof/>
            <w:webHidden/>
          </w:rPr>
          <w:instrText xml:space="preserve"> PAGEREF _Toc46395960 \h </w:instrText>
        </w:r>
        <w:r>
          <w:rPr>
            <w:noProof/>
            <w:webHidden/>
          </w:rPr>
        </w:r>
        <w:r>
          <w:rPr>
            <w:noProof/>
            <w:webHidden/>
          </w:rPr>
          <w:fldChar w:fldCharType="separate"/>
        </w:r>
        <w:r>
          <w:rPr>
            <w:noProof/>
            <w:webHidden/>
          </w:rPr>
          <w:t>52</w:t>
        </w:r>
        <w:r>
          <w:rPr>
            <w:noProof/>
            <w:webHidden/>
          </w:rPr>
          <w:fldChar w:fldCharType="end"/>
        </w:r>
      </w:hyperlink>
    </w:p>
    <w:p w14:paraId="6C832787" w14:textId="566B4C48"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61" w:history="1">
        <w:r w:rsidRPr="00C8777E">
          <w:rPr>
            <w:rStyle w:val="Lienhypertexte"/>
            <w:noProof/>
          </w:rPr>
          <w:t>9.1.2.</w:t>
        </w:r>
        <w:r>
          <w:rPr>
            <w:rFonts w:eastAsiaTheme="minorEastAsia" w:cstheme="minorBidi"/>
            <w:i w:val="0"/>
            <w:iCs w:val="0"/>
            <w:noProof/>
            <w:sz w:val="22"/>
            <w:szCs w:val="22"/>
            <w:lang w:val="fr-CH" w:eastAsia="fr-CH"/>
          </w:rPr>
          <w:tab/>
        </w:r>
        <w:r w:rsidRPr="00C8777E">
          <w:rPr>
            <w:rStyle w:val="Lienhypertexte"/>
            <w:noProof/>
          </w:rPr>
          <w:t>Ressources utilisées</w:t>
        </w:r>
        <w:r>
          <w:rPr>
            <w:noProof/>
            <w:webHidden/>
          </w:rPr>
          <w:tab/>
        </w:r>
        <w:r>
          <w:rPr>
            <w:noProof/>
            <w:webHidden/>
          </w:rPr>
          <w:fldChar w:fldCharType="begin"/>
        </w:r>
        <w:r>
          <w:rPr>
            <w:noProof/>
            <w:webHidden/>
          </w:rPr>
          <w:instrText xml:space="preserve"> PAGEREF _Toc46395961 \h </w:instrText>
        </w:r>
        <w:r>
          <w:rPr>
            <w:noProof/>
            <w:webHidden/>
          </w:rPr>
        </w:r>
        <w:r>
          <w:rPr>
            <w:noProof/>
            <w:webHidden/>
          </w:rPr>
          <w:fldChar w:fldCharType="separate"/>
        </w:r>
        <w:r>
          <w:rPr>
            <w:noProof/>
            <w:webHidden/>
          </w:rPr>
          <w:t>54</w:t>
        </w:r>
        <w:r>
          <w:rPr>
            <w:noProof/>
            <w:webHidden/>
          </w:rPr>
          <w:fldChar w:fldCharType="end"/>
        </w:r>
      </w:hyperlink>
    </w:p>
    <w:p w14:paraId="7E904A5E" w14:textId="24055C78"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62" w:history="1">
        <w:r w:rsidRPr="00C8777E">
          <w:rPr>
            <w:rStyle w:val="Lienhypertexte"/>
            <w:noProof/>
          </w:rPr>
          <w:t>9.1.3.</w:t>
        </w:r>
        <w:r>
          <w:rPr>
            <w:rFonts w:eastAsiaTheme="minorEastAsia" w:cstheme="minorBidi"/>
            <w:i w:val="0"/>
            <w:iCs w:val="0"/>
            <w:noProof/>
            <w:sz w:val="22"/>
            <w:szCs w:val="22"/>
            <w:lang w:val="fr-CH" w:eastAsia="fr-CH"/>
          </w:rPr>
          <w:tab/>
        </w:r>
        <w:r w:rsidRPr="00C8777E">
          <w:rPr>
            <w:rStyle w:val="Lienhypertexte"/>
            <w:noProof/>
          </w:rPr>
          <w:t>Apprentissage</w:t>
        </w:r>
        <w:r>
          <w:rPr>
            <w:noProof/>
            <w:webHidden/>
          </w:rPr>
          <w:tab/>
        </w:r>
        <w:r>
          <w:rPr>
            <w:noProof/>
            <w:webHidden/>
          </w:rPr>
          <w:fldChar w:fldCharType="begin"/>
        </w:r>
        <w:r>
          <w:rPr>
            <w:noProof/>
            <w:webHidden/>
          </w:rPr>
          <w:instrText xml:space="preserve"> PAGEREF _Toc46395962 \h </w:instrText>
        </w:r>
        <w:r>
          <w:rPr>
            <w:noProof/>
            <w:webHidden/>
          </w:rPr>
        </w:r>
        <w:r>
          <w:rPr>
            <w:noProof/>
            <w:webHidden/>
          </w:rPr>
          <w:fldChar w:fldCharType="separate"/>
        </w:r>
        <w:r>
          <w:rPr>
            <w:noProof/>
            <w:webHidden/>
          </w:rPr>
          <w:t>55</w:t>
        </w:r>
        <w:r>
          <w:rPr>
            <w:noProof/>
            <w:webHidden/>
          </w:rPr>
          <w:fldChar w:fldCharType="end"/>
        </w:r>
      </w:hyperlink>
    </w:p>
    <w:p w14:paraId="008200BF" w14:textId="4A3B5A4F"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63" w:history="1">
        <w:r w:rsidRPr="00C8777E">
          <w:rPr>
            <w:rStyle w:val="Lienhypertexte"/>
            <w:noProof/>
            <w:lang w:val="fr-CH"/>
          </w:rPr>
          <w:t>9.2.</w:t>
        </w:r>
        <w:r>
          <w:rPr>
            <w:rFonts w:eastAsiaTheme="minorEastAsia" w:cstheme="minorBidi"/>
            <w:smallCaps w:val="0"/>
            <w:noProof/>
            <w:sz w:val="22"/>
            <w:szCs w:val="22"/>
            <w:lang w:val="fr-CH" w:eastAsia="fr-CH"/>
          </w:rPr>
          <w:tab/>
        </w:r>
        <w:r w:rsidRPr="00C8777E">
          <w:rPr>
            <w:rStyle w:val="Lienhypertexte"/>
            <w:noProof/>
            <w:lang w:val="fr-CH"/>
          </w:rPr>
          <w:t>Traitement du résultat et action sur la voiture</w:t>
        </w:r>
        <w:r>
          <w:rPr>
            <w:noProof/>
            <w:webHidden/>
          </w:rPr>
          <w:tab/>
        </w:r>
        <w:r>
          <w:rPr>
            <w:noProof/>
            <w:webHidden/>
          </w:rPr>
          <w:fldChar w:fldCharType="begin"/>
        </w:r>
        <w:r>
          <w:rPr>
            <w:noProof/>
            <w:webHidden/>
          </w:rPr>
          <w:instrText xml:space="preserve"> PAGEREF _Toc46395963 \h </w:instrText>
        </w:r>
        <w:r>
          <w:rPr>
            <w:noProof/>
            <w:webHidden/>
          </w:rPr>
        </w:r>
        <w:r>
          <w:rPr>
            <w:noProof/>
            <w:webHidden/>
          </w:rPr>
          <w:fldChar w:fldCharType="separate"/>
        </w:r>
        <w:r>
          <w:rPr>
            <w:noProof/>
            <w:webHidden/>
          </w:rPr>
          <w:t>55</w:t>
        </w:r>
        <w:r>
          <w:rPr>
            <w:noProof/>
            <w:webHidden/>
          </w:rPr>
          <w:fldChar w:fldCharType="end"/>
        </w:r>
      </w:hyperlink>
    </w:p>
    <w:p w14:paraId="166357F6" w14:textId="4BB877B9"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64" w:history="1">
        <w:r w:rsidRPr="00C8777E">
          <w:rPr>
            <w:rStyle w:val="Lienhypertexte"/>
            <w:noProof/>
          </w:rPr>
          <w:t>9.2.1.</w:t>
        </w:r>
        <w:r>
          <w:rPr>
            <w:rFonts w:eastAsiaTheme="minorEastAsia" w:cstheme="minorBidi"/>
            <w:i w:val="0"/>
            <w:iCs w:val="0"/>
            <w:noProof/>
            <w:sz w:val="22"/>
            <w:szCs w:val="22"/>
            <w:lang w:val="fr-CH" w:eastAsia="fr-CH"/>
          </w:rPr>
          <w:tab/>
        </w:r>
        <w:r w:rsidRPr="00C8777E">
          <w:rPr>
            <w:rStyle w:val="Lienhypertexte"/>
            <w:noProof/>
          </w:rPr>
          <w:t>Distance de l’objet</w:t>
        </w:r>
        <w:r>
          <w:rPr>
            <w:noProof/>
            <w:webHidden/>
          </w:rPr>
          <w:tab/>
        </w:r>
        <w:r>
          <w:rPr>
            <w:noProof/>
            <w:webHidden/>
          </w:rPr>
          <w:fldChar w:fldCharType="begin"/>
        </w:r>
        <w:r>
          <w:rPr>
            <w:noProof/>
            <w:webHidden/>
          </w:rPr>
          <w:instrText xml:space="preserve"> PAGEREF _Toc46395964 \h </w:instrText>
        </w:r>
        <w:r>
          <w:rPr>
            <w:noProof/>
            <w:webHidden/>
          </w:rPr>
        </w:r>
        <w:r>
          <w:rPr>
            <w:noProof/>
            <w:webHidden/>
          </w:rPr>
          <w:fldChar w:fldCharType="separate"/>
        </w:r>
        <w:r>
          <w:rPr>
            <w:noProof/>
            <w:webHidden/>
          </w:rPr>
          <w:t>56</w:t>
        </w:r>
        <w:r>
          <w:rPr>
            <w:noProof/>
            <w:webHidden/>
          </w:rPr>
          <w:fldChar w:fldCharType="end"/>
        </w:r>
      </w:hyperlink>
    </w:p>
    <w:p w14:paraId="7C323129" w14:textId="26E83354" w:rsidR="000F22C8" w:rsidRDefault="000F22C8">
      <w:pPr>
        <w:pStyle w:val="TM3"/>
        <w:tabs>
          <w:tab w:val="left" w:pos="1320"/>
          <w:tab w:val="right" w:leader="dot" w:pos="9295"/>
        </w:tabs>
        <w:rPr>
          <w:rFonts w:eastAsiaTheme="minorEastAsia" w:cstheme="minorBidi"/>
          <w:i w:val="0"/>
          <w:iCs w:val="0"/>
          <w:noProof/>
          <w:sz w:val="22"/>
          <w:szCs w:val="22"/>
          <w:lang w:val="fr-CH" w:eastAsia="fr-CH"/>
        </w:rPr>
      </w:pPr>
      <w:hyperlink w:anchor="_Toc46395965" w:history="1">
        <w:r w:rsidRPr="00C8777E">
          <w:rPr>
            <w:rStyle w:val="Lienhypertexte"/>
            <w:noProof/>
          </w:rPr>
          <w:t>9.2.2.</w:t>
        </w:r>
        <w:r>
          <w:rPr>
            <w:rFonts w:eastAsiaTheme="minorEastAsia" w:cstheme="minorBidi"/>
            <w:i w:val="0"/>
            <w:iCs w:val="0"/>
            <w:noProof/>
            <w:sz w:val="22"/>
            <w:szCs w:val="22"/>
            <w:lang w:val="fr-CH" w:eastAsia="fr-CH"/>
          </w:rPr>
          <w:tab/>
        </w:r>
        <w:r w:rsidRPr="00C8777E">
          <w:rPr>
            <w:rStyle w:val="Lienhypertexte"/>
            <w:noProof/>
          </w:rPr>
          <w:t>Couleur du feu</w:t>
        </w:r>
        <w:r>
          <w:rPr>
            <w:noProof/>
            <w:webHidden/>
          </w:rPr>
          <w:tab/>
        </w:r>
        <w:r>
          <w:rPr>
            <w:noProof/>
            <w:webHidden/>
          </w:rPr>
          <w:fldChar w:fldCharType="begin"/>
        </w:r>
        <w:r>
          <w:rPr>
            <w:noProof/>
            <w:webHidden/>
          </w:rPr>
          <w:instrText xml:space="preserve"> PAGEREF _Toc46395965 \h </w:instrText>
        </w:r>
        <w:r>
          <w:rPr>
            <w:noProof/>
            <w:webHidden/>
          </w:rPr>
        </w:r>
        <w:r>
          <w:rPr>
            <w:noProof/>
            <w:webHidden/>
          </w:rPr>
          <w:fldChar w:fldCharType="separate"/>
        </w:r>
        <w:r>
          <w:rPr>
            <w:noProof/>
            <w:webHidden/>
          </w:rPr>
          <w:t>57</w:t>
        </w:r>
        <w:r>
          <w:rPr>
            <w:noProof/>
            <w:webHidden/>
          </w:rPr>
          <w:fldChar w:fldCharType="end"/>
        </w:r>
      </w:hyperlink>
    </w:p>
    <w:p w14:paraId="2C94F176" w14:textId="49D3D0C7"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66" w:history="1">
        <w:r w:rsidRPr="00C8777E">
          <w:rPr>
            <w:rStyle w:val="Lienhypertexte"/>
            <w:noProof/>
          </w:rPr>
          <w:t>10.</w:t>
        </w:r>
        <w:r>
          <w:rPr>
            <w:rFonts w:eastAsiaTheme="minorEastAsia" w:cstheme="minorBidi"/>
            <w:b w:val="0"/>
            <w:bCs w:val="0"/>
            <w:caps w:val="0"/>
            <w:noProof/>
            <w:sz w:val="22"/>
            <w:szCs w:val="22"/>
            <w:lang w:val="fr-CH" w:eastAsia="fr-CH"/>
          </w:rPr>
          <w:tab/>
        </w:r>
        <w:r w:rsidRPr="00C8777E">
          <w:rPr>
            <w:rStyle w:val="Lienhypertexte"/>
            <w:noProof/>
          </w:rPr>
          <w:t>Detection d’obstacles</w:t>
        </w:r>
        <w:r>
          <w:rPr>
            <w:noProof/>
            <w:webHidden/>
          </w:rPr>
          <w:tab/>
        </w:r>
        <w:r>
          <w:rPr>
            <w:noProof/>
            <w:webHidden/>
          </w:rPr>
          <w:fldChar w:fldCharType="begin"/>
        </w:r>
        <w:r>
          <w:rPr>
            <w:noProof/>
            <w:webHidden/>
          </w:rPr>
          <w:instrText xml:space="preserve"> PAGEREF _Toc46395966 \h </w:instrText>
        </w:r>
        <w:r>
          <w:rPr>
            <w:noProof/>
            <w:webHidden/>
          </w:rPr>
        </w:r>
        <w:r>
          <w:rPr>
            <w:noProof/>
            <w:webHidden/>
          </w:rPr>
          <w:fldChar w:fldCharType="separate"/>
        </w:r>
        <w:r>
          <w:rPr>
            <w:noProof/>
            <w:webHidden/>
          </w:rPr>
          <w:t>58</w:t>
        </w:r>
        <w:r>
          <w:rPr>
            <w:noProof/>
            <w:webHidden/>
          </w:rPr>
          <w:fldChar w:fldCharType="end"/>
        </w:r>
      </w:hyperlink>
    </w:p>
    <w:p w14:paraId="69000BF7" w14:textId="2DE85942"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67" w:history="1">
        <w:r w:rsidRPr="00C8777E">
          <w:rPr>
            <w:rStyle w:val="Lienhypertexte"/>
            <w:noProof/>
          </w:rPr>
          <w:t>10.1.</w:t>
        </w:r>
        <w:r>
          <w:rPr>
            <w:rFonts w:eastAsiaTheme="minorEastAsia" w:cstheme="minorBidi"/>
            <w:smallCaps w:val="0"/>
            <w:noProof/>
            <w:sz w:val="22"/>
            <w:szCs w:val="22"/>
            <w:lang w:val="fr-CH" w:eastAsia="fr-CH"/>
          </w:rPr>
          <w:tab/>
        </w:r>
        <w:r w:rsidRPr="00C8777E">
          <w:rPr>
            <w:rStyle w:val="Lienhypertexte"/>
            <w:noProof/>
          </w:rPr>
          <w:t>Problème rencontré</w:t>
        </w:r>
        <w:r>
          <w:rPr>
            <w:noProof/>
            <w:webHidden/>
          </w:rPr>
          <w:tab/>
        </w:r>
        <w:r>
          <w:rPr>
            <w:noProof/>
            <w:webHidden/>
          </w:rPr>
          <w:fldChar w:fldCharType="begin"/>
        </w:r>
        <w:r>
          <w:rPr>
            <w:noProof/>
            <w:webHidden/>
          </w:rPr>
          <w:instrText xml:space="preserve"> PAGEREF _Toc46395967 \h </w:instrText>
        </w:r>
        <w:r>
          <w:rPr>
            <w:noProof/>
            <w:webHidden/>
          </w:rPr>
        </w:r>
        <w:r>
          <w:rPr>
            <w:noProof/>
            <w:webHidden/>
          </w:rPr>
          <w:fldChar w:fldCharType="separate"/>
        </w:r>
        <w:r>
          <w:rPr>
            <w:noProof/>
            <w:webHidden/>
          </w:rPr>
          <w:t>58</w:t>
        </w:r>
        <w:r>
          <w:rPr>
            <w:noProof/>
            <w:webHidden/>
          </w:rPr>
          <w:fldChar w:fldCharType="end"/>
        </w:r>
      </w:hyperlink>
    </w:p>
    <w:p w14:paraId="41D7E33D" w14:textId="3D792B86"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68" w:history="1">
        <w:r w:rsidRPr="00C8777E">
          <w:rPr>
            <w:rStyle w:val="Lienhypertexte"/>
            <w:noProof/>
          </w:rPr>
          <w:t>11.</w:t>
        </w:r>
        <w:r>
          <w:rPr>
            <w:rFonts w:eastAsiaTheme="minorEastAsia" w:cstheme="minorBidi"/>
            <w:b w:val="0"/>
            <w:bCs w:val="0"/>
            <w:caps w:val="0"/>
            <w:noProof/>
            <w:sz w:val="22"/>
            <w:szCs w:val="22"/>
            <w:lang w:val="fr-CH" w:eastAsia="fr-CH"/>
          </w:rPr>
          <w:tab/>
        </w:r>
        <w:r w:rsidRPr="00C8777E">
          <w:rPr>
            <w:rStyle w:val="Lienhypertexte"/>
            <w:noProof/>
          </w:rPr>
          <w:t>Problèmes rencontrés</w:t>
        </w:r>
        <w:r>
          <w:rPr>
            <w:noProof/>
            <w:webHidden/>
          </w:rPr>
          <w:tab/>
        </w:r>
        <w:r>
          <w:rPr>
            <w:noProof/>
            <w:webHidden/>
          </w:rPr>
          <w:fldChar w:fldCharType="begin"/>
        </w:r>
        <w:r>
          <w:rPr>
            <w:noProof/>
            <w:webHidden/>
          </w:rPr>
          <w:instrText xml:space="preserve"> PAGEREF _Toc46395968 \h </w:instrText>
        </w:r>
        <w:r>
          <w:rPr>
            <w:noProof/>
            <w:webHidden/>
          </w:rPr>
        </w:r>
        <w:r>
          <w:rPr>
            <w:noProof/>
            <w:webHidden/>
          </w:rPr>
          <w:fldChar w:fldCharType="separate"/>
        </w:r>
        <w:r>
          <w:rPr>
            <w:noProof/>
            <w:webHidden/>
          </w:rPr>
          <w:t>59</w:t>
        </w:r>
        <w:r>
          <w:rPr>
            <w:noProof/>
            <w:webHidden/>
          </w:rPr>
          <w:fldChar w:fldCharType="end"/>
        </w:r>
      </w:hyperlink>
    </w:p>
    <w:p w14:paraId="12357334" w14:textId="5304A0BA"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69" w:history="1">
        <w:r w:rsidRPr="00C8777E">
          <w:rPr>
            <w:rStyle w:val="Lienhypertexte"/>
            <w:noProof/>
            <w:lang w:val="fr-CH"/>
          </w:rPr>
          <w:t>11.1.</w:t>
        </w:r>
        <w:r>
          <w:rPr>
            <w:rFonts w:eastAsiaTheme="minorEastAsia" w:cstheme="minorBidi"/>
            <w:smallCaps w:val="0"/>
            <w:noProof/>
            <w:sz w:val="22"/>
            <w:szCs w:val="22"/>
            <w:lang w:val="fr-CH" w:eastAsia="fr-CH"/>
          </w:rPr>
          <w:tab/>
        </w:r>
        <w:r w:rsidRPr="00C8777E">
          <w:rPr>
            <w:rStyle w:val="Lienhypertexte"/>
            <w:noProof/>
            <w:lang w:val="fr-CH"/>
          </w:rPr>
          <w:t>Servo de guidage alimenté par le RPi -&gt; Il s’arrétait</w:t>
        </w:r>
        <w:r>
          <w:rPr>
            <w:noProof/>
            <w:webHidden/>
          </w:rPr>
          <w:tab/>
        </w:r>
        <w:r>
          <w:rPr>
            <w:noProof/>
            <w:webHidden/>
          </w:rPr>
          <w:fldChar w:fldCharType="begin"/>
        </w:r>
        <w:r>
          <w:rPr>
            <w:noProof/>
            <w:webHidden/>
          </w:rPr>
          <w:instrText xml:space="preserve"> PAGEREF _Toc46395969 \h </w:instrText>
        </w:r>
        <w:r>
          <w:rPr>
            <w:noProof/>
            <w:webHidden/>
          </w:rPr>
        </w:r>
        <w:r>
          <w:rPr>
            <w:noProof/>
            <w:webHidden/>
          </w:rPr>
          <w:fldChar w:fldCharType="separate"/>
        </w:r>
        <w:r>
          <w:rPr>
            <w:noProof/>
            <w:webHidden/>
          </w:rPr>
          <w:t>59</w:t>
        </w:r>
        <w:r>
          <w:rPr>
            <w:noProof/>
            <w:webHidden/>
          </w:rPr>
          <w:fldChar w:fldCharType="end"/>
        </w:r>
      </w:hyperlink>
    </w:p>
    <w:p w14:paraId="279155C7" w14:textId="1627D88B"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0" w:history="1">
        <w:r w:rsidRPr="00C8777E">
          <w:rPr>
            <w:rStyle w:val="Lienhypertexte"/>
            <w:noProof/>
            <w:lang w:val="fr-CH"/>
          </w:rPr>
          <w:t>11.2.</w:t>
        </w:r>
        <w:r>
          <w:rPr>
            <w:rFonts w:eastAsiaTheme="minorEastAsia" w:cstheme="minorBidi"/>
            <w:smallCaps w:val="0"/>
            <w:noProof/>
            <w:sz w:val="22"/>
            <w:szCs w:val="22"/>
            <w:lang w:val="fr-CH" w:eastAsia="fr-CH"/>
          </w:rPr>
          <w:tab/>
        </w:r>
        <w:r w:rsidRPr="00C8777E">
          <w:rPr>
            <w:rStyle w:val="Lienhypertexte"/>
            <w:noProof/>
            <w:lang w:val="fr-CH"/>
          </w:rPr>
          <w:t>Camera IR pose problème au niveau des couleurs</w:t>
        </w:r>
        <w:r>
          <w:rPr>
            <w:noProof/>
            <w:webHidden/>
          </w:rPr>
          <w:tab/>
        </w:r>
        <w:r>
          <w:rPr>
            <w:noProof/>
            <w:webHidden/>
          </w:rPr>
          <w:fldChar w:fldCharType="begin"/>
        </w:r>
        <w:r>
          <w:rPr>
            <w:noProof/>
            <w:webHidden/>
          </w:rPr>
          <w:instrText xml:space="preserve"> PAGEREF _Toc46395970 \h </w:instrText>
        </w:r>
        <w:r>
          <w:rPr>
            <w:noProof/>
            <w:webHidden/>
          </w:rPr>
        </w:r>
        <w:r>
          <w:rPr>
            <w:noProof/>
            <w:webHidden/>
          </w:rPr>
          <w:fldChar w:fldCharType="separate"/>
        </w:r>
        <w:r>
          <w:rPr>
            <w:noProof/>
            <w:webHidden/>
          </w:rPr>
          <w:t>59</w:t>
        </w:r>
        <w:r>
          <w:rPr>
            <w:noProof/>
            <w:webHidden/>
          </w:rPr>
          <w:fldChar w:fldCharType="end"/>
        </w:r>
      </w:hyperlink>
    </w:p>
    <w:p w14:paraId="0D947C80" w14:textId="3955C31A"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1" w:history="1">
        <w:r w:rsidRPr="00C8777E">
          <w:rPr>
            <w:rStyle w:val="Lienhypertexte"/>
            <w:noProof/>
          </w:rPr>
          <w:t>11.3.</w:t>
        </w:r>
        <w:r>
          <w:rPr>
            <w:rFonts w:eastAsiaTheme="minorEastAsia" w:cstheme="minorBidi"/>
            <w:smallCaps w:val="0"/>
            <w:noProof/>
            <w:sz w:val="22"/>
            <w:szCs w:val="22"/>
            <w:lang w:val="fr-CH" w:eastAsia="fr-CH"/>
          </w:rPr>
          <w:tab/>
        </w:r>
        <w:r w:rsidRPr="00C8777E">
          <w:rPr>
            <w:rStyle w:val="Lienhypertexte"/>
            <w:noProof/>
          </w:rPr>
          <w:t>PWM pas correcte</w:t>
        </w:r>
        <w:r>
          <w:rPr>
            <w:noProof/>
            <w:webHidden/>
          </w:rPr>
          <w:tab/>
        </w:r>
        <w:r>
          <w:rPr>
            <w:noProof/>
            <w:webHidden/>
          </w:rPr>
          <w:fldChar w:fldCharType="begin"/>
        </w:r>
        <w:r>
          <w:rPr>
            <w:noProof/>
            <w:webHidden/>
          </w:rPr>
          <w:instrText xml:space="preserve"> PAGEREF _Toc46395971 \h </w:instrText>
        </w:r>
        <w:r>
          <w:rPr>
            <w:noProof/>
            <w:webHidden/>
          </w:rPr>
        </w:r>
        <w:r>
          <w:rPr>
            <w:noProof/>
            <w:webHidden/>
          </w:rPr>
          <w:fldChar w:fldCharType="separate"/>
        </w:r>
        <w:r>
          <w:rPr>
            <w:noProof/>
            <w:webHidden/>
          </w:rPr>
          <w:t>59</w:t>
        </w:r>
        <w:r>
          <w:rPr>
            <w:noProof/>
            <w:webHidden/>
          </w:rPr>
          <w:fldChar w:fldCharType="end"/>
        </w:r>
      </w:hyperlink>
    </w:p>
    <w:p w14:paraId="1478FFBD" w14:textId="6549EC25"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2" w:history="1">
        <w:r w:rsidRPr="00C8777E">
          <w:rPr>
            <w:rStyle w:val="Lienhypertexte"/>
            <w:noProof/>
          </w:rPr>
          <w:t>11.4.</w:t>
        </w:r>
        <w:r>
          <w:rPr>
            <w:rFonts w:eastAsiaTheme="minorEastAsia" w:cstheme="minorBidi"/>
            <w:smallCaps w:val="0"/>
            <w:noProof/>
            <w:sz w:val="22"/>
            <w:szCs w:val="22"/>
            <w:lang w:val="fr-CH" w:eastAsia="fr-CH"/>
          </w:rPr>
          <w:tab/>
        </w:r>
        <w:r w:rsidRPr="00C8777E">
          <w:rPr>
            <w:rStyle w:val="Lienhypertexte"/>
            <w:noProof/>
          </w:rPr>
          <w:t>Le RPi s’arrête</w:t>
        </w:r>
        <w:r>
          <w:rPr>
            <w:noProof/>
            <w:webHidden/>
          </w:rPr>
          <w:tab/>
        </w:r>
        <w:r>
          <w:rPr>
            <w:noProof/>
            <w:webHidden/>
          </w:rPr>
          <w:fldChar w:fldCharType="begin"/>
        </w:r>
        <w:r>
          <w:rPr>
            <w:noProof/>
            <w:webHidden/>
          </w:rPr>
          <w:instrText xml:space="preserve"> PAGEREF _Toc46395972 \h </w:instrText>
        </w:r>
        <w:r>
          <w:rPr>
            <w:noProof/>
            <w:webHidden/>
          </w:rPr>
        </w:r>
        <w:r>
          <w:rPr>
            <w:noProof/>
            <w:webHidden/>
          </w:rPr>
          <w:fldChar w:fldCharType="separate"/>
        </w:r>
        <w:r>
          <w:rPr>
            <w:noProof/>
            <w:webHidden/>
          </w:rPr>
          <w:t>59</w:t>
        </w:r>
        <w:r>
          <w:rPr>
            <w:noProof/>
            <w:webHidden/>
          </w:rPr>
          <w:fldChar w:fldCharType="end"/>
        </w:r>
      </w:hyperlink>
    </w:p>
    <w:p w14:paraId="00F7A2D9" w14:textId="74867FEC"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3" w:history="1">
        <w:r w:rsidRPr="00C8777E">
          <w:rPr>
            <w:rStyle w:val="Lienhypertexte"/>
            <w:noProof/>
            <w:lang w:val="fr-CH"/>
          </w:rPr>
          <w:t>11.5.</w:t>
        </w:r>
        <w:r>
          <w:rPr>
            <w:rFonts w:eastAsiaTheme="minorEastAsia" w:cstheme="minorBidi"/>
            <w:smallCaps w:val="0"/>
            <w:noProof/>
            <w:sz w:val="22"/>
            <w:szCs w:val="22"/>
            <w:lang w:val="fr-CH" w:eastAsia="fr-CH"/>
          </w:rPr>
          <w:tab/>
        </w:r>
        <w:r w:rsidRPr="00C8777E">
          <w:rPr>
            <w:rStyle w:val="Lienhypertexte"/>
            <w:noProof/>
            <w:lang w:val="fr-CH"/>
          </w:rPr>
          <w:t>Mise a jour de l’Object detection API</w:t>
        </w:r>
        <w:r>
          <w:rPr>
            <w:noProof/>
            <w:webHidden/>
          </w:rPr>
          <w:tab/>
        </w:r>
        <w:r>
          <w:rPr>
            <w:noProof/>
            <w:webHidden/>
          </w:rPr>
          <w:fldChar w:fldCharType="begin"/>
        </w:r>
        <w:r>
          <w:rPr>
            <w:noProof/>
            <w:webHidden/>
          </w:rPr>
          <w:instrText xml:space="preserve"> PAGEREF _Toc46395973 \h </w:instrText>
        </w:r>
        <w:r>
          <w:rPr>
            <w:noProof/>
            <w:webHidden/>
          </w:rPr>
        </w:r>
        <w:r>
          <w:rPr>
            <w:noProof/>
            <w:webHidden/>
          </w:rPr>
          <w:fldChar w:fldCharType="separate"/>
        </w:r>
        <w:r>
          <w:rPr>
            <w:noProof/>
            <w:webHidden/>
          </w:rPr>
          <w:t>59</w:t>
        </w:r>
        <w:r>
          <w:rPr>
            <w:noProof/>
            <w:webHidden/>
          </w:rPr>
          <w:fldChar w:fldCharType="end"/>
        </w:r>
      </w:hyperlink>
    </w:p>
    <w:p w14:paraId="372F0040" w14:textId="7A9209A3"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74" w:history="1">
        <w:r w:rsidRPr="00C8777E">
          <w:rPr>
            <w:rStyle w:val="Lienhypertexte"/>
            <w:noProof/>
          </w:rPr>
          <w:t>12.</w:t>
        </w:r>
        <w:r>
          <w:rPr>
            <w:rFonts w:eastAsiaTheme="minorEastAsia" w:cstheme="minorBidi"/>
            <w:b w:val="0"/>
            <w:bCs w:val="0"/>
            <w:caps w:val="0"/>
            <w:noProof/>
            <w:sz w:val="22"/>
            <w:szCs w:val="22"/>
            <w:lang w:val="fr-CH" w:eastAsia="fr-CH"/>
          </w:rPr>
          <w:tab/>
        </w:r>
        <w:r w:rsidRPr="00C8777E">
          <w:rPr>
            <w:rStyle w:val="Lienhypertexte"/>
            <w:noProof/>
          </w:rPr>
          <w:t>Améliorations</w:t>
        </w:r>
        <w:r>
          <w:rPr>
            <w:noProof/>
            <w:webHidden/>
          </w:rPr>
          <w:tab/>
        </w:r>
        <w:r>
          <w:rPr>
            <w:noProof/>
            <w:webHidden/>
          </w:rPr>
          <w:fldChar w:fldCharType="begin"/>
        </w:r>
        <w:r>
          <w:rPr>
            <w:noProof/>
            <w:webHidden/>
          </w:rPr>
          <w:instrText xml:space="preserve"> PAGEREF _Toc46395974 \h </w:instrText>
        </w:r>
        <w:r>
          <w:rPr>
            <w:noProof/>
            <w:webHidden/>
          </w:rPr>
        </w:r>
        <w:r>
          <w:rPr>
            <w:noProof/>
            <w:webHidden/>
          </w:rPr>
          <w:fldChar w:fldCharType="separate"/>
        </w:r>
        <w:r>
          <w:rPr>
            <w:noProof/>
            <w:webHidden/>
          </w:rPr>
          <w:t>60</w:t>
        </w:r>
        <w:r>
          <w:rPr>
            <w:noProof/>
            <w:webHidden/>
          </w:rPr>
          <w:fldChar w:fldCharType="end"/>
        </w:r>
      </w:hyperlink>
    </w:p>
    <w:p w14:paraId="2129718B" w14:textId="52CBA703"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5" w:history="1">
        <w:r w:rsidRPr="00C8777E">
          <w:rPr>
            <w:rStyle w:val="Lienhypertexte"/>
            <w:noProof/>
          </w:rPr>
          <w:t>12.1.</w:t>
        </w:r>
        <w:r>
          <w:rPr>
            <w:rFonts w:eastAsiaTheme="minorEastAsia" w:cstheme="minorBidi"/>
            <w:smallCaps w:val="0"/>
            <w:noProof/>
            <w:sz w:val="22"/>
            <w:szCs w:val="22"/>
            <w:lang w:val="fr-CH" w:eastAsia="fr-CH"/>
          </w:rPr>
          <w:tab/>
        </w:r>
        <w:r w:rsidRPr="00C8777E">
          <w:rPr>
            <w:rStyle w:val="Lienhypertexte"/>
            <w:noProof/>
          </w:rPr>
          <w:t>Plaque de support du RPi</w:t>
        </w:r>
        <w:r>
          <w:rPr>
            <w:noProof/>
            <w:webHidden/>
          </w:rPr>
          <w:tab/>
        </w:r>
        <w:r>
          <w:rPr>
            <w:noProof/>
            <w:webHidden/>
          </w:rPr>
          <w:fldChar w:fldCharType="begin"/>
        </w:r>
        <w:r>
          <w:rPr>
            <w:noProof/>
            <w:webHidden/>
          </w:rPr>
          <w:instrText xml:space="preserve"> PAGEREF _Toc46395975 \h </w:instrText>
        </w:r>
        <w:r>
          <w:rPr>
            <w:noProof/>
            <w:webHidden/>
          </w:rPr>
        </w:r>
        <w:r>
          <w:rPr>
            <w:noProof/>
            <w:webHidden/>
          </w:rPr>
          <w:fldChar w:fldCharType="separate"/>
        </w:r>
        <w:r>
          <w:rPr>
            <w:noProof/>
            <w:webHidden/>
          </w:rPr>
          <w:t>60</w:t>
        </w:r>
        <w:r>
          <w:rPr>
            <w:noProof/>
            <w:webHidden/>
          </w:rPr>
          <w:fldChar w:fldCharType="end"/>
        </w:r>
      </w:hyperlink>
    </w:p>
    <w:p w14:paraId="4DF59BB7" w14:textId="7279EBAB"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6" w:history="1">
        <w:r w:rsidRPr="00C8777E">
          <w:rPr>
            <w:rStyle w:val="Lienhypertexte"/>
            <w:noProof/>
          </w:rPr>
          <w:t>12.2.</w:t>
        </w:r>
        <w:r>
          <w:rPr>
            <w:rFonts w:eastAsiaTheme="minorEastAsia" w:cstheme="minorBidi"/>
            <w:smallCaps w:val="0"/>
            <w:noProof/>
            <w:sz w:val="22"/>
            <w:szCs w:val="22"/>
            <w:lang w:val="fr-CH" w:eastAsia="fr-CH"/>
          </w:rPr>
          <w:tab/>
        </w:r>
        <w:r w:rsidRPr="00C8777E">
          <w:rPr>
            <w:rStyle w:val="Lienhypertexte"/>
            <w:noProof/>
          </w:rPr>
          <w:t>Suivit d’objet par image processing</w:t>
        </w:r>
        <w:r>
          <w:rPr>
            <w:noProof/>
            <w:webHidden/>
          </w:rPr>
          <w:tab/>
        </w:r>
        <w:r>
          <w:rPr>
            <w:noProof/>
            <w:webHidden/>
          </w:rPr>
          <w:fldChar w:fldCharType="begin"/>
        </w:r>
        <w:r>
          <w:rPr>
            <w:noProof/>
            <w:webHidden/>
          </w:rPr>
          <w:instrText xml:space="preserve"> PAGEREF _Toc46395976 \h </w:instrText>
        </w:r>
        <w:r>
          <w:rPr>
            <w:noProof/>
            <w:webHidden/>
          </w:rPr>
        </w:r>
        <w:r>
          <w:rPr>
            <w:noProof/>
            <w:webHidden/>
          </w:rPr>
          <w:fldChar w:fldCharType="separate"/>
        </w:r>
        <w:r>
          <w:rPr>
            <w:noProof/>
            <w:webHidden/>
          </w:rPr>
          <w:t>60</w:t>
        </w:r>
        <w:r>
          <w:rPr>
            <w:noProof/>
            <w:webHidden/>
          </w:rPr>
          <w:fldChar w:fldCharType="end"/>
        </w:r>
      </w:hyperlink>
    </w:p>
    <w:p w14:paraId="62639A7D" w14:textId="4FA4B6B9"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7" w:history="1">
        <w:r w:rsidRPr="00C8777E">
          <w:rPr>
            <w:rStyle w:val="Lienhypertexte"/>
            <w:noProof/>
            <w:lang w:val="fr-CH"/>
          </w:rPr>
          <w:t>12.3.</w:t>
        </w:r>
        <w:r>
          <w:rPr>
            <w:rFonts w:eastAsiaTheme="minorEastAsia" w:cstheme="minorBidi"/>
            <w:smallCaps w:val="0"/>
            <w:noProof/>
            <w:sz w:val="22"/>
            <w:szCs w:val="22"/>
            <w:lang w:val="fr-CH" w:eastAsia="fr-CH"/>
          </w:rPr>
          <w:tab/>
        </w:r>
        <w:r w:rsidRPr="00C8777E">
          <w:rPr>
            <w:rStyle w:val="Lienhypertexte"/>
            <w:noProof/>
            <w:lang w:val="fr-CH"/>
          </w:rPr>
          <w:t>Faire tourner OpenCV sur la GPU</w:t>
        </w:r>
        <w:r>
          <w:rPr>
            <w:noProof/>
            <w:webHidden/>
          </w:rPr>
          <w:tab/>
        </w:r>
        <w:r>
          <w:rPr>
            <w:noProof/>
            <w:webHidden/>
          </w:rPr>
          <w:fldChar w:fldCharType="begin"/>
        </w:r>
        <w:r>
          <w:rPr>
            <w:noProof/>
            <w:webHidden/>
          </w:rPr>
          <w:instrText xml:space="preserve"> PAGEREF _Toc46395977 \h </w:instrText>
        </w:r>
        <w:r>
          <w:rPr>
            <w:noProof/>
            <w:webHidden/>
          </w:rPr>
        </w:r>
        <w:r>
          <w:rPr>
            <w:noProof/>
            <w:webHidden/>
          </w:rPr>
          <w:fldChar w:fldCharType="separate"/>
        </w:r>
        <w:r>
          <w:rPr>
            <w:noProof/>
            <w:webHidden/>
          </w:rPr>
          <w:t>60</w:t>
        </w:r>
        <w:r>
          <w:rPr>
            <w:noProof/>
            <w:webHidden/>
          </w:rPr>
          <w:fldChar w:fldCharType="end"/>
        </w:r>
      </w:hyperlink>
    </w:p>
    <w:p w14:paraId="222A938A" w14:textId="1D7359B6"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78" w:history="1">
        <w:r w:rsidRPr="00C8777E">
          <w:rPr>
            <w:rStyle w:val="Lienhypertexte"/>
            <w:noProof/>
            <w:lang w:val="fr-CH"/>
          </w:rPr>
          <w:t>12.4.</w:t>
        </w:r>
        <w:r>
          <w:rPr>
            <w:rFonts w:eastAsiaTheme="minorEastAsia" w:cstheme="minorBidi"/>
            <w:smallCaps w:val="0"/>
            <w:noProof/>
            <w:sz w:val="22"/>
            <w:szCs w:val="22"/>
            <w:lang w:val="fr-CH" w:eastAsia="fr-CH"/>
          </w:rPr>
          <w:tab/>
        </w:r>
        <w:r w:rsidRPr="00C8777E">
          <w:rPr>
            <w:rStyle w:val="Lienhypertexte"/>
            <w:noProof/>
          </w:rPr>
          <w:t>Conduite de nuit</w:t>
        </w:r>
        <w:r>
          <w:rPr>
            <w:noProof/>
            <w:webHidden/>
          </w:rPr>
          <w:tab/>
        </w:r>
        <w:r>
          <w:rPr>
            <w:noProof/>
            <w:webHidden/>
          </w:rPr>
          <w:fldChar w:fldCharType="begin"/>
        </w:r>
        <w:r>
          <w:rPr>
            <w:noProof/>
            <w:webHidden/>
          </w:rPr>
          <w:instrText xml:space="preserve"> PAGEREF _Toc46395978 \h </w:instrText>
        </w:r>
        <w:r>
          <w:rPr>
            <w:noProof/>
            <w:webHidden/>
          </w:rPr>
        </w:r>
        <w:r>
          <w:rPr>
            <w:noProof/>
            <w:webHidden/>
          </w:rPr>
          <w:fldChar w:fldCharType="separate"/>
        </w:r>
        <w:r>
          <w:rPr>
            <w:noProof/>
            <w:webHidden/>
          </w:rPr>
          <w:t>60</w:t>
        </w:r>
        <w:r>
          <w:rPr>
            <w:noProof/>
            <w:webHidden/>
          </w:rPr>
          <w:fldChar w:fldCharType="end"/>
        </w:r>
      </w:hyperlink>
    </w:p>
    <w:p w14:paraId="566ADEB6" w14:textId="448123CE"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79" w:history="1">
        <w:r w:rsidRPr="00C8777E">
          <w:rPr>
            <w:rStyle w:val="Lienhypertexte"/>
            <w:noProof/>
          </w:rPr>
          <w:t>13.</w:t>
        </w:r>
        <w:r>
          <w:rPr>
            <w:rFonts w:eastAsiaTheme="minorEastAsia" w:cstheme="minorBidi"/>
            <w:b w:val="0"/>
            <w:bCs w:val="0"/>
            <w:caps w:val="0"/>
            <w:noProof/>
            <w:sz w:val="22"/>
            <w:szCs w:val="22"/>
            <w:lang w:val="fr-CH" w:eastAsia="fr-CH"/>
          </w:rPr>
          <w:tab/>
        </w:r>
        <w:r w:rsidRPr="00C8777E">
          <w:rPr>
            <w:rStyle w:val="Lienhypertexte"/>
            <w:noProof/>
          </w:rPr>
          <w:t>Planning</w:t>
        </w:r>
        <w:r>
          <w:rPr>
            <w:noProof/>
            <w:webHidden/>
          </w:rPr>
          <w:tab/>
        </w:r>
        <w:r>
          <w:rPr>
            <w:noProof/>
            <w:webHidden/>
          </w:rPr>
          <w:fldChar w:fldCharType="begin"/>
        </w:r>
        <w:r>
          <w:rPr>
            <w:noProof/>
            <w:webHidden/>
          </w:rPr>
          <w:instrText xml:space="preserve"> PAGEREF _Toc46395979 \h </w:instrText>
        </w:r>
        <w:r>
          <w:rPr>
            <w:noProof/>
            <w:webHidden/>
          </w:rPr>
        </w:r>
        <w:r>
          <w:rPr>
            <w:noProof/>
            <w:webHidden/>
          </w:rPr>
          <w:fldChar w:fldCharType="separate"/>
        </w:r>
        <w:r>
          <w:rPr>
            <w:noProof/>
            <w:webHidden/>
          </w:rPr>
          <w:t>61</w:t>
        </w:r>
        <w:r>
          <w:rPr>
            <w:noProof/>
            <w:webHidden/>
          </w:rPr>
          <w:fldChar w:fldCharType="end"/>
        </w:r>
      </w:hyperlink>
    </w:p>
    <w:p w14:paraId="5CEED431" w14:textId="5E2D8BAB"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80" w:history="1">
        <w:r w:rsidRPr="00C8777E">
          <w:rPr>
            <w:rStyle w:val="Lienhypertexte"/>
            <w:noProof/>
          </w:rPr>
          <w:t>14.</w:t>
        </w:r>
        <w:r>
          <w:rPr>
            <w:rFonts w:eastAsiaTheme="minorEastAsia" w:cstheme="minorBidi"/>
            <w:b w:val="0"/>
            <w:bCs w:val="0"/>
            <w:caps w:val="0"/>
            <w:noProof/>
            <w:sz w:val="22"/>
            <w:szCs w:val="22"/>
            <w:lang w:val="fr-CH" w:eastAsia="fr-CH"/>
          </w:rPr>
          <w:tab/>
        </w:r>
        <w:r w:rsidRPr="00C8777E">
          <w:rPr>
            <w:rStyle w:val="Lienhypertexte"/>
            <w:noProof/>
          </w:rPr>
          <w:t>Remerciements</w:t>
        </w:r>
        <w:r>
          <w:rPr>
            <w:noProof/>
            <w:webHidden/>
          </w:rPr>
          <w:tab/>
        </w:r>
        <w:r>
          <w:rPr>
            <w:noProof/>
            <w:webHidden/>
          </w:rPr>
          <w:fldChar w:fldCharType="begin"/>
        </w:r>
        <w:r>
          <w:rPr>
            <w:noProof/>
            <w:webHidden/>
          </w:rPr>
          <w:instrText xml:space="preserve"> PAGEREF _Toc46395980 \h </w:instrText>
        </w:r>
        <w:r>
          <w:rPr>
            <w:noProof/>
            <w:webHidden/>
          </w:rPr>
        </w:r>
        <w:r>
          <w:rPr>
            <w:noProof/>
            <w:webHidden/>
          </w:rPr>
          <w:fldChar w:fldCharType="separate"/>
        </w:r>
        <w:r>
          <w:rPr>
            <w:noProof/>
            <w:webHidden/>
          </w:rPr>
          <w:t>62</w:t>
        </w:r>
        <w:r>
          <w:rPr>
            <w:noProof/>
            <w:webHidden/>
          </w:rPr>
          <w:fldChar w:fldCharType="end"/>
        </w:r>
      </w:hyperlink>
    </w:p>
    <w:p w14:paraId="514F411A" w14:textId="7FCB3361"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81" w:history="1">
        <w:r w:rsidRPr="00C8777E">
          <w:rPr>
            <w:rStyle w:val="Lienhypertexte"/>
            <w:noProof/>
          </w:rPr>
          <w:t>15.</w:t>
        </w:r>
        <w:r>
          <w:rPr>
            <w:rFonts w:eastAsiaTheme="minorEastAsia" w:cstheme="minorBidi"/>
            <w:b w:val="0"/>
            <w:bCs w:val="0"/>
            <w:caps w:val="0"/>
            <w:noProof/>
            <w:sz w:val="22"/>
            <w:szCs w:val="22"/>
            <w:lang w:val="fr-CH" w:eastAsia="fr-CH"/>
          </w:rPr>
          <w:tab/>
        </w:r>
        <w:r w:rsidRPr="00C8777E">
          <w:rPr>
            <w:rStyle w:val="Lienhypertexte"/>
            <w:noProof/>
          </w:rPr>
          <w:t>Bibliographie</w:t>
        </w:r>
        <w:r>
          <w:rPr>
            <w:noProof/>
            <w:webHidden/>
          </w:rPr>
          <w:tab/>
        </w:r>
        <w:r>
          <w:rPr>
            <w:noProof/>
            <w:webHidden/>
          </w:rPr>
          <w:fldChar w:fldCharType="begin"/>
        </w:r>
        <w:r>
          <w:rPr>
            <w:noProof/>
            <w:webHidden/>
          </w:rPr>
          <w:instrText xml:space="preserve"> PAGEREF _Toc46395981 \h </w:instrText>
        </w:r>
        <w:r>
          <w:rPr>
            <w:noProof/>
            <w:webHidden/>
          </w:rPr>
        </w:r>
        <w:r>
          <w:rPr>
            <w:noProof/>
            <w:webHidden/>
          </w:rPr>
          <w:fldChar w:fldCharType="separate"/>
        </w:r>
        <w:r>
          <w:rPr>
            <w:noProof/>
            <w:webHidden/>
          </w:rPr>
          <w:t>63</w:t>
        </w:r>
        <w:r>
          <w:rPr>
            <w:noProof/>
            <w:webHidden/>
          </w:rPr>
          <w:fldChar w:fldCharType="end"/>
        </w:r>
      </w:hyperlink>
    </w:p>
    <w:p w14:paraId="68817276" w14:textId="067A7A2E"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82" w:history="1">
        <w:r w:rsidRPr="00C8777E">
          <w:rPr>
            <w:rStyle w:val="Lienhypertexte"/>
            <w:noProof/>
          </w:rPr>
          <w:t>16.</w:t>
        </w:r>
        <w:r>
          <w:rPr>
            <w:rFonts w:eastAsiaTheme="minorEastAsia" w:cstheme="minorBidi"/>
            <w:b w:val="0"/>
            <w:bCs w:val="0"/>
            <w:caps w:val="0"/>
            <w:noProof/>
            <w:sz w:val="22"/>
            <w:szCs w:val="22"/>
            <w:lang w:val="fr-CH" w:eastAsia="fr-CH"/>
          </w:rPr>
          <w:tab/>
        </w:r>
        <w:r w:rsidRPr="00C8777E">
          <w:rPr>
            <w:rStyle w:val="Lienhypertexte"/>
            <w:noProof/>
          </w:rPr>
          <w:t>non-plagiat</w:t>
        </w:r>
        <w:r>
          <w:rPr>
            <w:noProof/>
            <w:webHidden/>
          </w:rPr>
          <w:tab/>
        </w:r>
        <w:r>
          <w:rPr>
            <w:noProof/>
            <w:webHidden/>
          </w:rPr>
          <w:fldChar w:fldCharType="begin"/>
        </w:r>
        <w:r>
          <w:rPr>
            <w:noProof/>
            <w:webHidden/>
          </w:rPr>
          <w:instrText xml:space="preserve"> PAGEREF _Toc46395982 \h </w:instrText>
        </w:r>
        <w:r>
          <w:rPr>
            <w:noProof/>
            <w:webHidden/>
          </w:rPr>
        </w:r>
        <w:r>
          <w:rPr>
            <w:noProof/>
            <w:webHidden/>
          </w:rPr>
          <w:fldChar w:fldCharType="separate"/>
        </w:r>
        <w:r>
          <w:rPr>
            <w:noProof/>
            <w:webHidden/>
          </w:rPr>
          <w:t>65</w:t>
        </w:r>
        <w:r>
          <w:rPr>
            <w:noProof/>
            <w:webHidden/>
          </w:rPr>
          <w:fldChar w:fldCharType="end"/>
        </w:r>
      </w:hyperlink>
    </w:p>
    <w:p w14:paraId="491107E9" w14:textId="6884B3B6" w:rsidR="000F22C8" w:rsidRDefault="000F22C8">
      <w:pPr>
        <w:pStyle w:val="TM1"/>
        <w:tabs>
          <w:tab w:val="left" w:pos="660"/>
          <w:tab w:val="right" w:leader="dot" w:pos="9295"/>
        </w:tabs>
        <w:rPr>
          <w:rFonts w:eastAsiaTheme="minorEastAsia" w:cstheme="minorBidi"/>
          <w:b w:val="0"/>
          <w:bCs w:val="0"/>
          <w:caps w:val="0"/>
          <w:noProof/>
          <w:sz w:val="22"/>
          <w:szCs w:val="22"/>
          <w:lang w:val="fr-CH" w:eastAsia="fr-CH"/>
        </w:rPr>
      </w:pPr>
      <w:hyperlink w:anchor="_Toc46395983" w:history="1">
        <w:r w:rsidRPr="00C8777E">
          <w:rPr>
            <w:rStyle w:val="Lienhypertexte"/>
            <w:noProof/>
          </w:rPr>
          <w:t>17.</w:t>
        </w:r>
        <w:r>
          <w:rPr>
            <w:rFonts w:eastAsiaTheme="minorEastAsia" w:cstheme="minorBidi"/>
            <w:b w:val="0"/>
            <w:bCs w:val="0"/>
            <w:caps w:val="0"/>
            <w:noProof/>
            <w:sz w:val="22"/>
            <w:szCs w:val="22"/>
            <w:lang w:val="fr-CH" w:eastAsia="fr-CH"/>
          </w:rPr>
          <w:tab/>
        </w:r>
        <w:r w:rsidRPr="00C8777E">
          <w:rPr>
            <w:rStyle w:val="Lienhypertexte"/>
            <w:noProof/>
          </w:rPr>
          <w:t>Annexes</w:t>
        </w:r>
        <w:r>
          <w:rPr>
            <w:noProof/>
            <w:webHidden/>
          </w:rPr>
          <w:tab/>
        </w:r>
        <w:r>
          <w:rPr>
            <w:noProof/>
            <w:webHidden/>
          </w:rPr>
          <w:fldChar w:fldCharType="begin"/>
        </w:r>
        <w:r>
          <w:rPr>
            <w:noProof/>
            <w:webHidden/>
          </w:rPr>
          <w:instrText xml:space="preserve"> PAGEREF _Toc46395983 \h </w:instrText>
        </w:r>
        <w:r>
          <w:rPr>
            <w:noProof/>
            <w:webHidden/>
          </w:rPr>
        </w:r>
        <w:r>
          <w:rPr>
            <w:noProof/>
            <w:webHidden/>
          </w:rPr>
          <w:fldChar w:fldCharType="separate"/>
        </w:r>
        <w:r>
          <w:rPr>
            <w:noProof/>
            <w:webHidden/>
          </w:rPr>
          <w:t>66</w:t>
        </w:r>
        <w:r>
          <w:rPr>
            <w:noProof/>
            <w:webHidden/>
          </w:rPr>
          <w:fldChar w:fldCharType="end"/>
        </w:r>
      </w:hyperlink>
    </w:p>
    <w:p w14:paraId="2D6956D4" w14:textId="0F401765"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84" w:history="1">
        <w:r w:rsidRPr="00C8777E">
          <w:rPr>
            <w:rStyle w:val="Lienhypertexte"/>
            <w:noProof/>
          </w:rPr>
          <w:t>17.1.</w:t>
        </w:r>
        <w:r>
          <w:rPr>
            <w:rFonts w:eastAsiaTheme="minorEastAsia" w:cstheme="minorBidi"/>
            <w:smallCaps w:val="0"/>
            <w:noProof/>
            <w:sz w:val="22"/>
            <w:szCs w:val="22"/>
            <w:lang w:val="fr-CH" w:eastAsia="fr-CH"/>
          </w:rPr>
          <w:tab/>
        </w:r>
        <w:r w:rsidRPr="00C8777E">
          <w:rPr>
            <w:rStyle w:val="Lienhypertexte"/>
            <w:noProof/>
            <w:lang w:eastAsia="fr-CH"/>
          </w:rPr>
          <w:t>Énoncé du TB</w:t>
        </w:r>
        <w:r>
          <w:rPr>
            <w:noProof/>
            <w:webHidden/>
          </w:rPr>
          <w:tab/>
        </w:r>
        <w:r>
          <w:rPr>
            <w:noProof/>
            <w:webHidden/>
          </w:rPr>
          <w:fldChar w:fldCharType="begin"/>
        </w:r>
        <w:r>
          <w:rPr>
            <w:noProof/>
            <w:webHidden/>
          </w:rPr>
          <w:instrText xml:space="preserve"> PAGEREF _Toc46395984 \h </w:instrText>
        </w:r>
        <w:r>
          <w:rPr>
            <w:noProof/>
            <w:webHidden/>
          </w:rPr>
        </w:r>
        <w:r>
          <w:rPr>
            <w:noProof/>
            <w:webHidden/>
          </w:rPr>
          <w:fldChar w:fldCharType="separate"/>
        </w:r>
        <w:r>
          <w:rPr>
            <w:noProof/>
            <w:webHidden/>
          </w:rPr>
          <w:t>66</w:t>
        </w:r>
        <w:r>
          <w:rPr>
            <w:noProof/>
            <w:webHidden/>
          </w:rPr>
          <w:fldChar w:fldCharType="end"/>
        </w:r>
      </w:hyperlink>
    </w:p>
    <w:p w14:paraId="3D34CD0C" w14:textId="60E8390D"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85" w:history="1">
        <w:r w:rsidRPr="00C8777E">
          <w:rPr>
            <w:rStyle w:val="Lienhypertexte"/>
            <w:noProof/>
            <w:lang w:eastAsia="fr-CH"/>
          </w:rPr>
          <w:t>17.2.</w:t>
        </w:r>
        <w:r>
          <w:rPr>
            <w:rFonts w:eastAsiaTheme="minorEastAsia" w:cstheme="minorBidi"/>
            <w:smallCaps w:val="0"/>
            <w:noProof/>
            <w:sz w:val="22"/>
            <w:szCs w:val="22"/>
            <w:lang w:val="fr-CH" w:eastAsia="fr-CH"/>
          </w:rPr>
          <w:tab/>
        </w:r>
        <w:r w:rsidRPr="00C8777E">
          <w:rPr>
            <w:rStyle w:val="Lienhypertexte"/>
            <w:noProof/>
            <w:lang w:eastAsia="fr-CH"/>
          </w:rPr>
          <w:t>Clause de confidentialité</w:t>
        </w:r>
        <w:r>
          <w:rPr>
            <w:noProof/>
            <w:webHidden/>
          </w:rPr>
          <w:tab/>
        </w:r>
        <w:r>
          <w:rPr>
            <w:noProof/>
            <w:webHidden/>
          </w:rPr>
          <w:fldChar w:fldCharType="begin"/>
        </w:r>
        <w:r>
          <w:rPr>
            <w:noProof/>
            <w:webHidden/>
          </w:rPr>
          <w:instrText xml:space="preserve"> PAGEREF _Toc46395985 \h </w:instrText>
        </w:r>
        <w:r>
          <w:rPr>
            <w:noProof/>
            <w:webHidden/>
          </w:rPr>
        </w:r>
        <w:r>
          <w:rPr>
            <w:noProof/>
            <w:webHidden/>
          </w:rPr>
          <w:fldChar w:fldCharType="separate"/>
        </w:r>
        <w:r>
          <w:rPr>
            <w:noProof/>
            <w:webHidden/>
          </w:rPr>
          <w:t>66</w:t>
        </w:r>
        <w:r>
          <w:rPr>
            <w:noProof/>
            <w:webHidden/>
          </w:rPr>
          <w:fldChar w:fldCharType="end"/>
        </w:r>
      </w:hyperlink>
    </w:p>
    <w:p w14:paraId="2DAB0A85" w14:textId="506AE11C"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86" w:history="1">
        <w:r w:rsidRPr="00C8777E">
          <w:rPr>
            <w:rStyle w:val="Lienhypertexte"/>
            <w:noProof/>
            <w:lang w:eastAsia="fr-CH"/>
          </w:rPr>
          <w:t>17.3.</w:t>
        </w:r>
        <w:r>
          <w:rPr>
            <w:rFonts w:eastAsiaTheme="minorEastAsia" w:cstheme="minorBidi"/>
            <w:smallCaps w:val="0"/>
            <w:noProof/>
            <w:sz w:val="22"/>
            <w:szCs w:val="22"/>
            <w:lang w:val="fr-CH" w:eastAsia="fr-CH"/>
          </w:rPr>
          <w:tab/>
        </w:r>
        <w:r w:rsidRPr="00C8777E">
          <w:rPr>
            <w:rStyle w:val="Lienhypertexte"/>
            <w:noProof/>
            <w:lang w:eastAsia="fr-CH"/>
          </w:rPr>
          <w:t>Fichier de configuration</w:t>
        </w:r>
        <w:r>
          <w:rPr>
            <w:noProof/>
            <w:webHidden/>
          </w:rPr>
          <w:tab/>
        </w:r>
        <w:r>
          <w:rPr>
            <w:noProof/>
            <w:webHidden/>
          </w:rPr>
          <w:fldChar w:fldCharType="begin"/>
        </w:r>
        <w:r>
          <w:rPr>
            <w:noProof/>
            <w:webHidden/>
          </w:rPr>
          <w:instrText xml:space="preserve"> PAGEREF _Toc46395986 \h </w:instrText>
        </w:r>
        <w:r>
          <w:rPr>
            <w:noProof/>
            <w:webHidden/>
          </w:rPr>
        </w:r>
        <w:r>
          <w:rPr>
            <w:noProof/>
            <w:webHidden/>
          </w:rPr>
          <w:fldChar w:fldCharType="separate"/>
        </w:r>
        <w:r>
          <w:rPr>
            <w:noProof/>
            <w:webHidden/>
          </w:rPr>
          <w:t>66</w:t>
        </w:r>
        <w:r>
          <w:rPr>
            <w:noProof/>
            <w:webHidden/>
          </w:rPr>
          <w:fldChar w:fldCharType="end"/>
        </w:r>
      </w:hyperlink>
    </w:p>
    <w:p w14:paraId="15BF5CE5" w14:textId="1A125B56" w:rsidR="000F22C8" w:rsidRDefault="000F22C8">
      <w:pPr>
        <w:pStyle w:val="TM2"/>
        <w:tabs>
          <w:tab w:val="left" w:pos="880"/>
          <w:tab w:val="right" w:leader="dot" w:pos="9295"/>
        </w:tabs>
        <w:rPr>
          <w:rFonts w:eastAsiaTheme="minorEastAsia" w:cstheme="minorBidi"/>
          <w:smallCaps w:val="0"/>
          <w:noProof/>
          <w:sz w:val="22"/>
          <w:szCs w:val="22"/>
          <w:lang w:val="fr-CH" w:eastAsia="fr-CH"/>
        </w:rPr>
      </w:pPr>
      <w:hyperlink w:anchor="_Toc46395987" w:history="1">
        <w:r w:rsidRPr="00C8777E">
          <w:rPr>
            <w:rStyle w:val="Lienhypertexte"/>
            <w:noProof/>
            <w:lang w:eastAsia="fr-CH"/>
          </w:rPr>
          <w:t>17.4.</w:t>
        </w:r>
        <w:r>
          <w:rPr>
            <w:rFonts w:eastAsiaTheme="minorEastAsia" w:cstheme="minorBidi"/>
            <w:smallCaps w:val="0"/>
            <w:noProof/>
            <w:sz w:val="22"/>
            <w:szCs w:val="22"/>
            <w:lang w:val="fr-CH" w:eastAsia="fr-CH"/>
          </w:rPr>
          <w:tab/>
        </w:r>
        <w:r w:rsidRPr="00C8777E">
          <w:rPr>
            <w:rStyle w:val="Lienhypertexte"/>
            <w:noProof/>
            <w:lang w:eastAsia="fr-CH"/>
          </w:rPr>
          <w:t>SSD MobileNet V2 learning Notebook</w:t>
        </w:r>
        <w:r>
          <w:rPr>
            <w:noProof/>
            <w:webHidden/>
          </w:rPr>
          <w:tab/>
        </w:r>
        <w:r>
          <w:rPr>
            <w:noProof/>
            <w:webHidden/>
          </w:rPr>
          <w:fldChar w:fldCharType="begin"/>
        </w:r>
        <w:r>
          <w:rPr>
            <w:noProof/>
            <w:webHidden/>
          </w:rPr>
          <w:instrText xml:space="preserve"> PAGEREF _Toc46395987 \h </w:instrText>
        </w:r>
        <w:r>
          <w:rPr>
            <w:noProof/>
            <w:webHidden/>
          </w:rPr>
        </w:r>
        <w:r>
          <w:rPr>
            <w:noProof/>
            <w:webHidden/>
          </w:rPr>
          <w:fldChar w:fldCharType="separate"/>
        </w:r>
        <w:r>
          <w:rPr>
            <w:noProof/>
            <w:webHidden/>
          </w:rPr>
          <w:t>66</w:t>
        </w:r>
        <w:r>
          <w:rPr>
            <w:noProof/>
            <w:webHidden/>
          </w:rPr>
          <w:fldChar w:fldCharType="end"/>
        </w:r>
      </w:hyperlink>
    </w:p>
    <w:p w14:paraId="31CABEC4" w14:textId="695B8917"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1" w:name="_Toc46395904"/>
      <w:r w:rsidRPr="00C07703">
        <w:lastRenderedPageBreak/>
        <w:t>Glossaire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r w:rsidRPr="00FF79BA">
              <w:rPr>
                <w:b/>
                <w:bCs/>
              </w:rPr>
              <w:t>RPi</w:t>
            </w:r>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Single-board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r w:rsidRPr="00AD25AC">
              <w:t>commandé</w:t>
            </w:r>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r>
              <w:t>BlueTooth</w:t>
            </w:r>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C05856" w14:paraId="35EE6314" w14:textId="77777777" w:rsidTr="002F2CD7">
        <w:tc>
          <w:tcPr>
            <w:tcW w:w="1134" w:type="dxa"/>
          </w:tcPr>
          <w:p w14:paraId="2E129A46" w14:textId="4371F7AA" w:rsidR="00C05856" w:rsidRDefault="00C05856" w:rsidP="005457B8">
            <w:pPr>
              <w:pStyle w:val="Corpsdetexte"/>
              <w:spacing w:after="0"/>
              <w:ind w:firstLine="357"/>
              <w:rPr>
                <w:b/>
                <w:bCs/>
              </w:rPr>
            </w:pPr>
            <w:r w:rsidRPr="00C05856">
              <w:rPr>
                <w:b/>
                <w:bCs/>
              </w:rPr>
              <w:t>TPU</w:t>
            </w:r>
          </w:p>
        </w:tc>
        <w:tc>
          <w:tcPr>
            <w:tcW w:w="8161" w:type="dxa"/>
          </w:tcPr>
          <w:p w14:paraId="1AB53CE8" w14:textId="52CE0CC2" w:rsidR="00C05856" w:rsidRPr="007376FD" w:rsidRDefault="00C05856" w:rsidP="005457B8">
            <w:pPr>
              <w:pStyle w:val="Corpsdetexte"/>
              <w:spacing w:after="0"/>
              <w:ind w:firstLine="357"/>
            </w:pPr>
            <w:r>
              <w:t xml:space="preserve">Tensor </w:t>
            </w:r>
            <w:r w:rsidRPr="007376FD">
              <w:t>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r w:rsidRPr="00F25650">
              <w:rPr>
                <w:lang w:val="fr-CH"/>
              </w:rPr>
              <w:t>Convolutional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77777777" w:rsidR="00DB2F2A" w:rsidRPr="00F25650" w:rsidRDefault="00DB2F2A" w:rsidP="005457B8">
            <w:pPr>
              <w:pStyle w:val="Corpsdetexte"/>
              <w:spacing w:after="0"/>
              <w:ind w:firstLine="357"/>
              <w:rPr>
                <w:b/>
                <w:bCs/>
                <w:lang w:val="fr-CH"/>
              </w:rPr>
            </w:pPr>
          </w:p>
        </w:tc>
        <w:tc>
          <w:tcPr>
            <w:tcW w:w="8161" w:type="dxa"/>
          </w:tcPr>
          <w:p w14:paraId="5596A87E" w14:textId="77777777" w:rsidR="00DB2F2A" w:rsidRPr="00F25650" w:rsidRDefault="00DB2F2A" w:rsidP="005457B8">
            <w:pPr>
              <w:pStyle w:val="Corpsdetexte"/>
              <w:spacing w:after="0"/>
              <w:ind w:firstLine="357"/>
              <w:rPr>
                <w:lang w:val="fr-CH"/>
              </w:rPr>
            </w:pP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76B9A73F" w:rsidR="00AC3A78" w:rsidRPr="00AC3A78" w:rsidRDefault="00AC3A78" w:rsidP="00B92963">
      <w:pPr>
        <w:pStyle w:val="Titre1"/>
      </w:pPr>
      <w:bookmarkStart w:id="2" w:name="_Toc46395905"/>
      <w:r>
        <w:lastRenderedPageBreak/>
        <w:t>introduction générale</w:t>
      </w:r>
      <w:bookmarkEnd w:id="2"/>
    </w:p>
    <w:p w14:paraId="761E2608" w14:textId="19CFCC4E" w:rsidR="00AC3A78" w:rsidRDefault="00AC3A78" w:rsidP="009D3D9D">
      <w:pPr>
        <w:pStyle w:val="Titre2"/>
      </w:pPr>
      <w:bookmarkStart w:id="3" w:name="_Toc46395906"/>
      <w:r w:rsidRPr="00AC3A78">
        <w:t>Plan du document</w:t>
      </w:r>
      <w:bookmarkEnd w:id="3"/>
    </w:p>
    <w:p w14:paraId="53DD8428" w14:textId="17A94486" w:rsidR="001F67F3" w:rsidRDefault="001209F6" w:rsidP="00BC791C">
      <w:r w:rsidRPr="00B851D8">
        <w:t>Dans un premier temps</w:t>
      </w:r>
      <w:r w:rsidR="00B851D8" w:rsidRPr="00B851D8">
        <w:t xml:space="preserve"> l</w:t>
      </w:r>
      <w:r w:rsidR="00B851D8">
        <w:t xml:space="preserve">es </w:t>
      </w:r>
      <w:r w:rsidR="00B851D8" w:rsidRPr="00BC791C">
        <w:rPr>
          <w:b/>
          <w:bCs/>
        </w:rPr>
        <w:t xml:space="preserve">choix de matériel </w:t>
      </w:r>
      <w:r w:rsidR="00073DAC" w:rsidRPr="00BC791C">
        <w:rPr>
          <w:b/>
          <w:bCs/>
        </w:rPr>
        <w:t>et langages</w:t>
      </w:r>
      <w:r w:rsidR="00073DAC">
        <w:t xml:space="preserve"> </w:t>
      </w:r>
      <w:r w:rsidR="00B851D8">
        <w:t>utilisé</w:t>
      </w:r>
      <w:r w:rsidR="00073DAC">
        <w:t>s</w:t>
      </w:r>
      <w:r w:rsidR="00B851D8">
        <w:t xml:space="preserve"> se</w:t>
      </w:r>
      <w:r w:rsidR="00073DAC">
        <w:t>ront discuté dans le pré-étude</w:t>
      </w:r>
      <w:r w:rsidR="00667F53">
        <w:t>. Une explication théorique</w:t>
      </w:r>
      <w:r w:rsidR="00A3025D">
        <w:t xml:space="preserve"> sur le </w:t>
      </w:r>
      <w:r w:rsidR="00A3025D" w:rsidRPr="00BC791C">
        <w:rPr>
          <w:b/>
          <w:bCs/>
        </w:rPr>
        <w:t xml:space="preserve">fonctionnement </w:t>
      </w:r>
      <w:r w:rsidR="00DC673A" w:rsidRPr="00BC791C">
        <w:rPr>
          <w:b/>
          <w:bCs/>
        </w:rPr>
        <w:t>du réseau neuronal</w:t>
      </w:r>
      <w:r w:rsidR="00DC673A">
        <w:t xml:space="preserve"> utilisé pour la détection d</w:t>
      </w:r>
      <w:r w:rsidR="00BC791C">
        <w:t>e panneaux de signalisations sera aussi donnée dans cette partie.</w:t>
      </w:r>
    </w:p>
    <w:p w14:paraId="793C774A" w14:textId="3034C11B" w:rsidR="00BC791C" w:rsidRDefault="00555CBD" w:rsidP="001F67F3">
      <w:r>
        <w:t xml:space="preserve">Nous passerons ensuite sur la </w:t>
      </w:r>
      <w:r w:rsidRPr="00555CBD">
        <w:rPr>
          <w:b/>
          <w:bCs/>
        </w:rPr>
        <w:t>conception mécanique, électronique</w:t>
      </w:r>
      <w:r>
        <w:t xml:space="preserve"> ainsi que </w:t>
      </w:r>
      <w:r w:rsidRPr="00555CBD">
        <w:rPr>
          <w:b/>
          <w:bCs/>
        </w:rPr>
        <w:t>l’architecture logicielle</w:t>
      </w:r>
      <w:r>
        <w:t xml:space="preserve"> de ce projet.</w:t>
      </w:r>
    </w:p>
    <w:p w14:paraId="72E0EC17" w14:textId="1CDC6754" w:rsidR="00D62125" w:rsidRDefault="000560C0" w:rsidP="001F67F3">
      <w:pPr>
        <w:rPr>
          <w:b/>
          <w:bCs/>
        </w:rPr>
      </w:pPr>
      <w:r>
        <w:t>Puis l</w:t>
      </w:r>
      <w:r w:rsidR="00D62125">
        <w:t xml:space="preserve">e fonctionnement </w:t>
      </w:r>
      <w:r w:rsidR="006F4836">
        <w:t xml:space="preserve">des trois </w:t>
      </w:r>
      <w:r w:rsidR="00E04CD5">
        <w:t xml:space="preserve">algorithmes principaux consistant </w:t>
      </w:r>
      <w:r w:rsidR="00D637F5">
        <w:t xml:space="preserve">au </w:t>
      </w:r>
      <w:r w:rsidR="00D637F5" w:rsidRPr="00D637F5">
        <w:rPr>
          <w:b/>
          <w:bCs/>
        </w:rPr>
        <w:t>suivit de route</w:t>
      </w:r>
      <w:r w:rsidR="00D637F5">
        <w:t xml:space="preserve">, la </w:t>
      </w:r>
      <w:r w:rsidR="00D637F5" w:rsidRPr="00D637F5">
        <w:rPr>
          <w:b/>
          <w:bCs/>
        </w:rPr>
        <w:t>détection de panneaux</w:t>
      </w:r>
      <w:r w:rsidR="00D637F5">
        <w:t xml:space="preserve"> et la </w:t>
      </w:r>
      <w:r w:rsidR="00D637F5" w:rsidRPr="00D637F5">
        <w:rPr>
          <w:b/>
          <w:bCs/>
        </w:rPr>
        <w:t>détection d’obstacle</w:t>
      </w:r>
      <w:r w:rsidR="00A537F4">
        <w:rPr>
          <w:b/>
          <w:bCs/>
        </w:rPr>
        <w:t xml:space="preserve"> </w:t>
      </w:r>
      <w:r w:rsidR="00A537F4" w:rsidRPr="00A537F4">
        <w:t>sera développé.</w:t>
      </w:r>
      <w:r w:rsidR="00A537F4">
        <w:rPr>
          <w:b/>
          <w:bCs/>
        </w:rPr>
        <w:t xml:space="preserve"> </w:t>
      </w:r>
    </w:p>
    <w:p w14:paraId="311E6ECC" w14:textId="183BF104" w:rsidR="00D160D2" w:rsidRPr="00D160D2" w:rsidRDefault="00D160D2" w:rsidP="001F67F3">
      <w:r w:rsidRPr="00D160D2">
        <w:t>Pour finir</w:t>
      </w:r>
      <w:r>
        <w:t xml:space="preserve">, </w:t>
      </w:r>
      <w:r w:rsidR="000560C0">
        <w:t xml:space="preserve">les </w:t>
      </w:r>
      <w:r w:rsidR="000560C0" w:rsidRPr="00A210F1">
        <w:rPr>
          <w:b/>
          <w:bCs/>
        </w:rPr>
        <w:t>problèmes rencontrés</w:t>
      </w:r>
      <w:r w:rsidR="00A803F7">
        <w:t xml:space="preserve"> ainsi que les </w:t>
      </w:r>
      <w:r w:rsidR="00A803F7" w:rsidRPr="00A210F1">
        <w:rPr>
          <w:b/>
          <w:bCs/>
        </w:rPr>
        <w:t>améliorations à apporter</w:t>
      </w:r>
      <w:r w:rsidR="002550B5">
        <w:t xml:space="preserve"> seront </w:t>
      </w:r>
      <w:r w:rsidR="00A210F1">
        <w:t>présentés.</w:t>
      </w:r>
    </w:p>
    <w:p w14:paraId="5170D515" w14:textId="20B861CB" w:rsidR="00FC2328" w:rsidRPr="0046538C" w:rsidRDefault="00FC2328" w:rsidP="008362D8">
      <w:pPr>
        <w:pStyle w:val="Titre2"/>
        <w:rPr>
          <w:lang w:val="fr-CH"/>
        </w:rPr>
      </w:pPr>
      <w:bookmarkStart w:id="4" w:name="_Toc46395907"/>
      <w:r w:rsidRPr="0046538C">
        <w:rPr>
          <w:lang w:val="fr-CH"/>
        </w:rPr>
        <w:t>Une voiture pilotée par IA, c’est quoi ?</w:t>
      </w:r>
      <w:bookmarkEnd w:id="4"/>
    </w:p>
    <w:p w14:paraId="7594CA1C" w14:textId="1C72618F" w:rsidR="00BA15D4" w:rsidRDefault="00BA15D4" w:rsidP="00BA15D4">
      <w:pPr>
        <w:pStyle w:val="Sansinterligne"/>
      </w:pPr>
      <w:r>
        <w:t>Une voiture pilotée par intelligence artificiel est un véhicule automobile dont une partie ou l’intégralité de ses actions sont réalisées par un ordinateur de bord et non un humain.</w:t>
      </w:r>
    </w:p>
    <w:p w14:paraId="7C59DE6A" w14:textId="24FFC55E" w:rsidR="00BA15D4" w:rsidRDefault="00BA15D4" w:rsidP="00BA15D4">
      <w:r>
        <w:t>Il est courant d’appeler « voiture autonome » ce genre de véhicule.</w:t>
      </w:r>
    </w:p>
    <w:p w14:paraId="03436ABD" w14:textId="019CAFBA" w:rsidR="00BA15D4" w:rsidRDefault="00580AB2" w:rsidP="00BA15D4">
      <w:r>
        <w:t xml:space="preserve">Plusieurs niveaux d’autonomie existent. Du maintient de la distance de sécurité avec le véhicule d’en face jusqu’à la conduite totale du véhicule, sans aucune intervention du passager. </w:t>
      </w:r>
    </w:p>
    <w:p w14:paraId="730E1316" w14:textId="19F0675D" w:rsidR="00580AB2" w:rsidRDefault="00580AB2" w:rsidP="00580AB2">
      <w:pPr>
        <w:pStyle w:val="Sansinterligne"/>
      </w:pPr>
      <w:r>
        <w:t xml:space="preserve">Une voiture autonome se doit de gérer toutes sortes de situations. Elle doit pouvoir conduire sur route enneigée, de nuit ou encore lorsque des modifications de la route sont présent dû à des travaux. Elle doit être capable de se repérer sur les routes de la majorité des pays et savoir interpréter leurs panneaux. </w:t>
      </w:r>
    </w:p>
    <w:p w14:paraId="36BA18C0" w14:textId="132B479A" w:rsidR="00580AB2" w:rsidRDefault="00580AB2" w:rsidP="00580AB2">
      <w:pPr>
        <w:pStyle w:val="Sansinterligne"/>
      </w:pPr>
      <w:r>
        <w:t xml:space="preserve">Un véhicule autonome de doit pas non plus </w:t>
      </w:r>
      <w:r w:rsidR="008362D8">
        <w:t>dépendre de</w:t>
      </w:r>
      <w:r>
        <w:t xml:space="preserve"> capteurs externes comme le GPS pour faire fonctionner ses fonctions de base. </w:t>
      </w:r>
      <w:r w:rsidR="008362D8">
        <w:t>Il se pourrait effectivement que ces modules externes viennent à ne plus fonctionner, ou qu’ils ne soient pas présents dans la région d’utilisation de la voiture.</w:t>
      </w:r>
    </w:p>
    <w:p w14:paraId="4B5B3BFD" w14:textId="748A24DD" w:rsidR="008362D8" w:rsidRDefault="008362D8" w:rsidP="00580AB2">
      <w:pPr>
        <w:pStyle w:val="Sansinterligne"/>
      </w:pPr>
      <w:r>
        <w:t>Par exemple nous verrons qu’il serait possible d’intégrer des puces RFID dans les panneaux afin de les repérer facilement. Cependant ceci voudrait dire que le mobilier urbain du monde entier doit s’adapter à la voiture, ce qui n’est pas envisageable. C’est à la voiture autonome de s’adapter à son environnement.</w:t>
      </w:r>
    </w:p>
    <w:p w14:paraId="46F531D3" w14:textId="15A299BB" w:rsidR="00580AB2" w:rsidRDefault="00580AB2" w:rsidP="00BA15D4">
      <w:r>
        <w:t xml:space="preserve">Les situations peuvent être tellement complexes et variées que le développement de tels véhicules prend du temps. </w:t>
      </w:r>
    </w:p>
    <w:p w14:paraId="457CD01C" w14:textId="7667B42F" w:rsidR="00557428" w:rsidRPr="00A210F1" w:rsidRDefault="008362D8" w:rsidP="008362D8">
      <w:pPr>
        <w:rPr>
          <w:spacing w:val="60"/>
          <w:kern w:val="20"/>
          <w:sz w:val="44"/>
        </w:rPr>
      </w:pPr>
      <w:r>
        <w:t>Dans notre cas, afin de respecter les échéances, l’environnement sera passablement contrôlé.</w:t>
      </w:r>
      <w:r w:rsidR="00557428" w:rsidRPr="00A210F1">
        <w:br w:type="page"/>
      </w:r>
    </w:p>
    <w:p w14:paraId="3775BE17" w14:textId="2B54CC6C" w:rsidR="00557428" w:rsidRDefault="00B6130D" w:rsidP="00B92963">
      <w:pPr>
        <w:pStyle w:val="Titre1"/>
      </w:pPr>
      <w:bookmarkStart w:id="5" w:name="_Toc46395908"/>
      <w:r>
        <w:lastRenderedPageBreak/>
        <w:t>Pré-étude</w:t>
      </w:r>
      <w:bookmarkEnd w:id="5"/>
    </w:p>
    <w:p w14:paraId="7AC5917C" w14:textId="6FB1DD70" w:rsidR="005E27D4" w:rsidRPr="00E24531" w:rsidRDefault="00BC6F47" w:rsidP="009D3D9D">
      <w:pPr>
        <w:pStyle w:val="Titre2"/>
        <w:rPr>
          <w:lang w:val="fr-CH"/>
        </w:rPr>
      </w:pPr>
      <w:bookmarkStart w:id="6" w:name="_Toc46395909"/>
      <w:r>
        <w:rPr>
          <w:lang w:val="fr-CH"/>
        </w:rPr>
        <w:t>Choix de la voiture</w:t>
      </w:r>
      <w:bookmarkEnd w:id="6"/>
    </w:p>
    <w:p w14:paraId="32DE3899" w14:textId="2B308B6E"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0F22C8">
        <w:t>17.1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r w:rsidRPr="00FC2328">
        <w:t>D’</w:t>
      </w:r>
      <w:r w:rsidR="001A2B3C" w:rsidRPr="00FC2328">
        <w:t>utiliser une vraie voiture</w:t>
      </w:r>
    </w:p>
    <w:p w14:paraId="063092BF" w14:textId="689FDAFD" w:rsidR="00FC2328" w:rsidRPr="00FC2328" w:rsidRDefault="00FC2328" w:rsidP="009D3D9D">
      <w:pPr>
        <w:pStyle w:val="Paragraphedeliste"/>
        <w:numPr>
          <w:ilvl w:val="0"/>
          <w:numId w:val="14"/>
        </w:numPr>
      </w:pPr>
      <w:r w:rsidRPr="00FC2328">
        <w:t xml:space="preserve">D’utiliser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04239785"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21382" behindDoc="0" locked="0" layoutInCell="1" allowOverlap="1" wp14:anchorId="1E9BA9C1" wp14:editId="37DD995F">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776D7CBC" w:rsidR="000F22C8" w:rsidRPr="00B5502F" w:rsidRDefault="000F22C8"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147BFB">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21382;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&#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776D7CBC" w:rsidR="000F22C8" w:rsidRPr="00B5502F" w:rsidRDefault="000F22C8"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147BFB">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9D3D9D">
      <w:pPr>
        <w:pStyle w:val="Titre3"/>
        <w:rPr>
          <w:noProof/>
        </w:rPr>
      </w:pPr>
      <w:bookmarkStart w:id="7" w:name="_Toc46395910"/>
      <w:r>
        <w:rPr>
          <w:noProof/>
        </w:rPr>
        <w:lastRenderedPageBreak/>
        <w:t>Caractéristiques techniques</w:t>
      </w:r>
      <w:bookmarkEnd w:id="7"/>
    </w:p>
    <w:p w14:paraId="4C44E2E3" w14:textId="1F84B083" w:rsidR="00B5502F" w:rsidRDefault="00D65084" w:rsidP="009D3D9D">
      <w:pPr>
        <w:rPr>
          <w:noProof/>
        </w:rPr>
      </w:pPr>
      <w:r>
        <w:rPr>
          <w:noProof/>
        </w:rPr>
        <w:t xml:space="preserve">Il a été primordial de pouvoir </w:t>
      </w:r>
      <w:r w:rsidRPr="000A4E89">
        <w:rPr>
          <w:b/>
          <w:bCs/>
          <w:noProof/>
        </w:rPr>
        <w:t>guider la voiture simplement</w:t>
      </w:r>
      <w:r>
        <w:rPr>
          <w:noProof/>
        </w:rPr>
        <w:t xml:space="preserve">,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498237D2" w:rsidR="009030C1" w:rsidRPr="0046538C" w:rsidRDefault="00D65084" w:rsidP="003233D3">
      <w:pPr>
        <w:spacing w:after="240"/>
        <w:rPr>
          <w:b/>
          <w:bCs/>
        </w:rPr>
      </w:pPr>
      <w:r>
        <w:t xml:space="preserve">Après </w:t>
      </w:r>
      <w:r w:rsidR="006F004A">
        <w:t>plusieurs mesures effectuées</w:t>
      </w:r>
      <w:r>
        <w:t xml:space="preserve"> à </w:t>
      </w:r>
      <w:r w:rsidR="00B60450">
        <w:t>l’oscilloscope</w:t>
      </w:r>
      <w:r w:rsidR="006F004A">
        <w:t xml:space="preserve"> sur les sorties PWM du récepteur radio, les </w:t>
      </w:r>
      <w:r w:rsidR="006F004A" w:rsidRPr="0046538C">
        <w:rPr>
          <w:b/>
          <w:bCs/>
        </w:rPr>
        <w:t xml:space="preserve">caractéristiques </w:t>
      </w:r>
      <w:r w:rsidR="0046538C">
        <w:rPr>
          <w:b/>
          <w:bCs/>
        </w:rPr>
        <w:t>présentées</w:t>
      </w:r>
      <w:r w:rsidR="0046538C" w:rsidRPr="0046538C">
        <w:rPr>
          <w:b/>
          <w:bCs/>
        </w:rPr>
        <w:t xml:space="preserve"> au </w:t>
      </w:r>
      <w:r w:rsidR="0046538C" w:rsidRPr="0046538C">
        <w:rPr>
          <w:b/>
          <w:bCs/>
        </w:rPr>
        <w:fldChar w:fldCharType="begin"/>
      </w:r>
      <w:r w:rsidR="0046538C" w:rsidRPr="0046538C">
        <w:rPr>
          <w:b/>
          <w:bCs/>
        </w:rPr>
        <w:instrText xml:space="preserve"> REF _Ref46395050 \h </w:instrText>
      </w:r>
      <w:r w:rsidR="0046538C" w:rsidRPr="0046538C">
        <w:rPr>
          <w:b/>
          <w:bCs/>
        </w:rPr>
      </w:r>
      <w:r w:rsidR="0046538C" w:rsidRPr="0046538C">
        <w:rPr>
          <w:b/>
          <w:bCs/>
        </w:rPr>
        <w:instrText xml:space="preserve"> \* MERGEFORMAT </w:instrText>
      </w:r>
      <w:r w:rsidR="0046538C" w:rsidRPr="0046538C">
        <w:rPr>
          <w:b/>
          <w:bCs/>
        </w:rPr>
        <w:fldChar w:fldCharType="separate"/>
      </w:r>
      <w:r w:rsidR="000F22C8" w:rsidRPr="000F22C8">
        <w:rPr>
          <w:b/>
          <w:bCs/>
        </w:rPr>
        <w:t xml:space="preserve">Tableau </w:t>
      </w:r>
      <w:r w:rsidR="000F22C8" w:rsidRPr="000F22C8">
        <w:rPr>
          <w:b/>
          <w:bCs/>
          <w:noProof/>
        </w:rPr>
        <w:t>1</w:t>
      </w:r>
      <w:r w:rsidR="0046538C" w:rsidRPr="0046538C">
        <w:rPr>
          <w:b/>
          <w:bCs/>
        </w:rPr>
        <w:fldChar w:fldCharType="end"/>
      </w:r>
      <w:r w:rsidR="0046538C" w:rsidRPr="0046538C">
        <w:rPr>
          <w:b/>
          <w:bCs/>
        </w:rPr>
        <w:t xml:space="preserve"> </w:t>
      </w:r>
      <w:r w:rsidR="006F004A" w:rsidRPr="0046538C">
        <w:rPr>
          <w:b/>
          <w:bCs/>
        </w:rPr>
        <w:t xml:space="preserve">ont été </w:t>
      </w:r>
      <w:r w:rsidR="0046538C">
        <w:rPr>
          <w:b/>
          <w:bCs/>
        </w:rPr>
        <w:t>trouvées</w:t>
      </w:r>
      <w:r w:rsidR="006F004A" w:rsidRPr="0046538C">
        <w:rPr>
          <w:b/>
          <w:bCs/>
        </w:rPr>
        <w:t>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718"/>
        <w:gridCol w:w="1985"/>
        <w:gridCol w:w="1615"/>
        <w:gridCol w:w="2495"/>
      </w:tblGrid>
      <w:tr w:rsidR="003233D3" w:rsidRPr="003233D3" w14:paraId="66FC9918" w14:textId="77777777" w:rsidTr="0046538C">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718"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r w:rsidRPr="003233D3">
              <w:rPr>
                <w:b/>
                <w:bCs/>
              </w:rPr>
              <w:t>Freq</w:t>
            </w:r>
          </w:p>
        </w:tc>
        <w:tc>
          <w:tcPr>
            <w:tcW w:w="6095"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67E1D55" w:rsidR="003233D3" w:rsidRPr="003233D3" w:rsidRDefault="003233D3" w:rsidP="003233D3">
            <w:pPr>
              <w:jc w:val="center"/>
              <w:rPr>
                <w:b/>
                <w:bCs/>
              </w:rPr>
            </w:pPr>
            <w:r w:rsidRPr="003233D3">
              <w:rPr>
                <w:b/>
                <w:bCs/>
              </w:rPr>
              <w:t>Duty cycle</w:t>
            </w:r>
            <w:r w:rsidR="0046538C">
              <w:rPr>
                <w:b/>
                <w:bCs/>
              </w:rPr>
              <w:t xml:space="preserve"> (% de temps de la période que la sortie est à 1)</w:t>
            </w:r>
          </w:p>
        </w:tc>
      </w:tr>
      <w:tr w:rsidR="003233D3" w:rsidRPr="003233D3" w14:paraId="723FD547" w14:textId="77777777" w:rsidTr="0046538C">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718"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98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61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49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46538C">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r w:rsidRPr="003233D3">
              <w:rPr>
                <w:b/>
                <w:bCs/>
              </w:rPr>
              <w:t>Steering</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B89F916" w:rsidR="003233D3" w:rsidRPr="003233D3" w:rsidRDefault="0046538C" w:rsidP="003233D3">
            <w:r>
              <w:t>6%</w:t>
            </w:r>
            <w:r w:rsidR="003233D3" w:rsidRPr="003233D3">
              <w:t xml:space="preserve"> (</w:t>
            </w:r>
            <w:r w:rsidR="003233D3">
              <w:t>Left</w:t>
            </w:r>
            <w:r w:rsidR="003233D3" w:rsidRPr="003233D3">
              <w:t>) (</w:t>
            </w:r>
            <w:r>
              <w:t>1.2ms</w:t>
            </w:r>
            <w:r w:rsidR="003233D3" w:rsidRPr="003233D3">
              <w:t>)</w:t>
            </w:r>
          </w:p>
        </w:tc>
        <w:tc>
          <w:tcPr>
            <w:tcW w:w="16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3350E91E" w:rsidR="003233D3" w:rsidRPr="003233D3" w:rsidRDefault="0046538C" w:rsidP="003233D3">
            <w:r w:rsidRPr="003233D3">
              <w:t>7.5%</w:t>
            </w:r>
            <w:r w:rsidR="003233D3" w:rsidRPr="003233D3">
              <w:t xml:space="preserve"> (</w:t>
            </w:r>
            <w:r w:rsidRPr="003233D3">
              <w:t>1.</w:t>
            </w:r>
            <w:r>
              <w:t>5ms</w:t>
            </w:r>
            <w:r w:rsidR="003233D3" w:rsidRPr="003233D3">
              <w: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1D5D4CE3" w:rsidR="003233D3" w:rsidRPr="003233D3" w:rsidRDefault="0046538C" w:rsidP="003233D3">
            <w:r>
              <w:t>9</w:t>
            </w:r>
            <w:r w:rsidRPr="003233D3">
              <w:t>%</w:t>
            </w:r>
            <w:r w:rsidR="003233D3" w:rsidRPr="003233D3">
              <w:t xml:space="preserve"> (</w:t>
            </w:r>
            <w:r w:rsidR="003233D3">
              <w:t>Right</w:t>
            </w:r>
            <w:r w:rsidR="003233D3" w:rsidRPr="003233D3">
              <w:t>) (</w:t>
            </w:r>
            <w:r>
              <w:t>1.8ms</w:t>
            </w:r>
            <w:r w:rsidR="003233D3" w:rsidRPr="003233D3">
              <w:t>)</w:t>
            </w:r>
          </w:p>
        </w:tc>
      </w:tr>
      <w:tr w:rsidR="003233D3" w:rsidRPr="003233D3" w14:paraId="7F8D3B14" w14:textId="77777777" w:rsidTr="0046538C">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77878344" w:rsidR="003233D3" w:rsidRPr="003233D3" w:rsidRDefault="0046538C" w:rsidP="003233D3">
            <w:r>
              <w:t>6%</w:t>
            </w:r>
            <w:r w:rsidR="003233D3" w:rsidRPr="003233D3">
              <w:t xml:space="preserve"> (Back) (</w:t>
            </w:r>
            <w:r>
              <w:t>1.2ms</w:t>
            </w:r>
            <w:r w:rsidR="003233D3" w:rsidRPr="003233D3">
              <w:t>)</w:t>
            </w:r>
          </w:p>
        </w:tc>
        <w:tc>
          <w:tcPr>
            <w:tcW w:w="16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2F5B66F8" w:rsidR="003233D3" w:rsidRPr="003233D3" w:rsidRDefault="0046538C" w:rsidP="003233D3">
            <w:r w:rsidRPr="003233D3">
              <w:t>7.5%</w:t>
            </w:r>
            <w:r w:rsidR="003233D3" w:rsidRPr="003233D3">
              <w:t xml:space="preserve"> (</w:t>
            </w:r>
            <w:r w:rsidRPr="003233D3">
              <w:t>1.</w:t>
            </w:r>
            <w:r>
              <w:t>6ms</w:t>
            </w:r>
            <w:r w:rsidR="003233D3" w:rsidRPr="003233D3">
              <w: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1A47D768" w:rsidR="003233D3" w:rsidRPr="003233D3" w:rsidRDefault="0046538C" w:rsidP="003233D3">
            <w:pPr>
              <w:keepNext/>
            </w:pPr>
            <w:r>
              <w:t>1</w:t>
            </w:r>
            <w:r w:rsidRPr="003233D3">
              <w:t>0%</w:t>
            </w:r>
            <w:r w:rsidR="003233D3" w:rsidRPr="003233D3">
              <w:t xml:space="preserve"> (Forward) (</w:t>
            </w:r>
            <w:r w:rsidRPr="003233D3">
              <w:t>2</w:t>
            </w:r>
            <w:r>
              <w:t>ms</w:t>
            </w:r>
            <w:r w:rsidR="003233D3" w:rsidRPr="003233D3">
              <w:t>)</w:t>
            </w:r>
          </w:p>
        </w:tc>
      </w:tr>
    </w:tbl>
    <w:p w14:paraId="7E3BB15A" w14:textId="33AEF170" w:rsidR="003233D3" w:rsidRPr="003233D3" w:rsidRDefault="003233D3" w:rsidP="003233D3">
      <w:pPr>
        <w:pStyle w:val="Lgende"/>
        <w:rPr>
          <w:lang w:val="fr-CH"/>
        </w:rPr>
      </w:pPr>
      <w:bookmarkStart w:id="8" w:name="_Ref46395050"/>
      <w:r w:rsidRPr="003233D3">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0F22C8">
        <w:rPr>
          <w:noProof/>
          <w:lang w:val="fr-CH"/>
        </w:rPr>
        <w:t>1</w:t>
      </w:r>
      <w:r w:rsidR="00B524C0">
        <w:rPr>
          <w:lang w:val="fr-CH"/>
        </w:rPr>
        <w:fldChar w:fldCharType="end"/>
      </w:r>
      <w:bookmarkEnd w:id="8"/>
      <w:r w:rsidRPr="003233D3">
        <w:rPr>
          <w:lang w:val="fr-CH"/>
        </w:rPr>
        <w:t xml:space="preserve"> Mesures PWM des a</w:t>
      </w:r>
      <w:r>
        <w:rPr>
          <w:lang w:val="fr-CH"/>
        </w:rPr>
        <w:t>ctuateurs</w:t>
      </w:r>
    </w:p>
    <w:p w14:paraId="242F711A" w14:textId="25899D0D" w:rsidR="00554B8E" w:rsidRPr="00554B8E" w:rsidRDefault="00554B8E" w:rsidP="0046538C">
      <w:r>
        <w:t>La voiture est alimentée par une batterie</w:t>
      </w:r>
      <w:r w:rsidR="00683DDB">
        <w:t> </w:t>
      </w:r>
      <w:r w:rsidRPr="0046538C">
        <w:rPr>
          <w:b/>
          <w:bCs/>
        </w:rPr>
        <w:t>NiMh 7.2V 1800mAh</w:t>
      </w:r>
      <w:r w:rsidR="0046538C">
        <w:rPr>
          <w:b/>
          <w:bCs/>
        </w:rPr>
        <w:t>.</w:t>
      </w:r>
    </w:p>
    <w:p w14:paraId="29E81254" w14:textId="3EE30974" w:rsidR="00463664" w:rsidRPr="00E24531" w:rsidRDefault="004E67C0" w:rsidP="009D3D9D">
      <w:pPr>
        <w:pStyle w:val="Titre5"/>
        <w:rPr>
          <w:lang w:val="fr-CH"/>
        </w:rPr>
      </w:pPr>
      <w:r w:rsidRPr="00E24531">
        <w:rPr>
          <w:lang w:val="fr-CH"/>
        </w:rPr>
        <w:t>Arrêt</w:t>
      </w:r>
      <w:r w:rsidR="00463664" w:rsidRPr="00E24531">
        <w:rPr>
          <w:lang w:val="fr-CH"/>
        </w:rPr>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0C235AF8" w:rsidR="006F004A" w:rsidRDefault="00463664" w:rsidP="009D3D9D">
      <w:r>
        <w:t xml:space="preserve">Effectivement, si le duty-cycle correspondant à la position </w:t>
      </w:r>
      <w:r w:rsidR="004E67C0">
        <w:t>arrêté</w:t>
      </w:r>
      <w:r>
        <w:t xml:space="preserve"> de la voiture (</w:t>
      </w:r>
      <w:r w:rsidR="00141455">
        <w:t>7.5%</w:t>
      </w:r>
      <w:r>
        <w:t>) est appliqué, le moteur ne sera simplement plus alimenté et la voiture</w:t>
      </w:r>
      <w:r w:rsidR="004E67C0">
        <w:t xml:space="preserve"> continuera à avancer grâce à son énergie </w:t>
      </w:r>
      <w:r w:rsidR="0046538C">
        <w:t>cinétique</w:t>
      </w:r>
      <w:r w:rsidR="004E67C0">
        <w:t>.</w:t>
      </w:r>
    </w:p>
    <w:p w14:paraId="0C88F957" w14:textId="503718CA" w:rsidR="00FF79BA" w:rsidRDefault="00FF79BA" w:rsidP="009D3D9D">
      <w:r>
        <w:t>Le contrôleur du moteur comporte donc un système de frein.</w:t>
      </w:r>
      <w:r w:rsidR="003A41DE">
        <w:t xml:space="preserve"> Ce frein s’active si un duty-cycle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 xml:space="preserve">directement </w:t>
      </w:r>
      <w:r w:rsidR="00324DD6">
        <w:t>appliquée</w:t>
      </w:r>
      <w:r w:rsidR="008A1CE4">
        <w:t xml:space="preserve"> alors que la voiture avançait.</w:t>
      </w:r>
    </w:p>
    <w:p w14:paraId="3A22CD46" w14:textId="47456144" w:rsidR="008A1CE4" w:rsidRPr="006F004A" w:rsidRDefault="008A1CE4" w:rsidP="009D3D9D">
      <w:r>
        <w:t xml:space="preserve">Alors que pour aller en marche arrière, une pause (temps non spécifié) doit être fait en position neutre avant d’appliquer le duty-cycle </w:t>
      </w:r>
      <w:r w:rsidR="00554B8E">
        <w:t xml:space="preserve">désiré </w:t>
      </w:r>
      <w:r>
        <w:t xml:space="preserve">servant à reculer. </w:t>
      </w:r>
      <w:sdt>
        <w:sdtPr>
          <w:rPr>
            <w:b/>
            <w:bCs/>
          </w:rPr>
          <w:id w:val="665517143"/>
          <w:citation/>
        </w:sdt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0F22C8">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9" w:name="_Toc46395911"/>
      <w:r w:rsidRPr="00BC6F47">
        <w:rPr>
          <w:lang w:val="fr-CH"/>
        </w:rPr>
        <w:lastRenderedPageBreak/>
        <w:t>Choix de l’ordinateur de b</w:t>
      </w:r>
      <w:r>
        <w:rPr>
          <w:lang w:val="fr-CH"/>
        </w:rPr>
        <w:t>ord</w:t>
      </w:r>
      <w:bookmarkEnd w:id="9"/>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6801FD">
      <w:pPr>
        <w:pStyle w:val="Titre3"/>
      </w:pPr>
      <w:bookmarkStart w:id="10" w:name="_Toc46395912"/>
      <w:r>
        <w:t>Calcul interne ou streaming</w:t>
      </w:r>
      <w:bookmarkEnd w:id="10"/>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28281DE6"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 xml:space="preserve">(WiFi / Radio / Bluetooth) </w:t>
      </w:r>
      <w:r w:rsidR="0046538C">
        <w:t>c</w:t>
      </w:r>
      <w:r w:rsidR="00B92963">
        <w:t xml:space="preserve">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EF3913">
      <w:pPr>
        <w:pStyle w:val="Titre3"/>
      </w:pPr>
      <w:bookmarkStart w:id="11" w:name="_Toc46395913"/>
      <w:r>
        <w:t>Choix du</w:t>
      </w:r>
      <w:r w:rsidR="00EF3913">
        <w:t xml:space="preserve"> SBC</w:t>
      </w:r>
      <w:bookmarkEnd w:id="11"/>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ai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(WiFi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C920F1">
      <w:pPr>
        <w:pStyle w:val="Titre5"/>
        <w:rPr>
          <w:lang w:val="fr-CH"/>
        </w:rPr>
      </w:pPr>
      <w:r w:rsidRPr="00774A56">
        <w:rPr>
          <w:lang w:val="fr-CH"/>
        </w:rPr>
        <w:lastRenderedPageBreak/>
        <w:t>CPU</w:t>
      </w:r>
      <w:r w:rsidR="00517306">
        <w:rPr>
          <w:lang w:val="fr-CH"/>
        </w:rPr>
        <w:t>,</w:t>
      </w:r>
      <w:r w:rsidRPr="00774A56">
        <w:rPr>
          <w:lang w:val="fr-CH"/>
        </w:rPr>
        <w:t xml:space="preserve"> GPU</w:t>
      </w:r>
      <w:r w:rsidR="00517306">
        <w:rPr>
          <w:lang w:val="fr-CH"/>
        </w:rPr>
        <w:t>,</w:t>
      </w:r>
      <w:r w:rsidRPr="00774A56">
        <w:rPr>
          <w:lang w:val="fr-CH"/>
        </w:rPr>
        <w:t xml:space="preserve"> NPU</w:t>
      </w:r>
      <w:r w:rsidR="00EE2CC9">
        <w:rPr>
          <w:lang w:val="fr-CH"/>
        </w:rPr>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une GPU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4C1278">
      <w:pPr>
        <w:pStyle w:val="Titre5"/>
        <w:rPr>
          <w:lang w:val="fr-CH"/>
        </w:rPr>
      </w:pPr>
      <w:r w:rsidRPr="00971AC8">
        <w:rPr>
          <w:lang w:val="fr-CH"/>
        </w:rPr>
        <w:lastRenderedPageBreak/>
        <w:t>Table comparative</w:t>
      </w:r>
    </w:p>
    <w:p w14:paraId="2D0951D5" w14:textId="74823BC1"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Content>
          <w:r>
            <w:fldChar w:fldCharType="begin"/>
          </w:r>
          <w:r w:rsidR="0033688A" w:rsidRPr="004330D0">
            <w:rPr>
              <w:lang w:val="fr-CH"/>
            </w:rPr>
            <w:instrText xml:space="preserve">CITATION Bes20 \l 4108 </w:instrText>
          </w:r>
          <w:r>
            <w:fldChar w:fldCharType="separate"/>
          </w:r>
          <w:r w:rsidR="000F22C8" w:rsidRPr="000F22C8">
            <w:rPr>
              <w:noProof/>
              <w:lang w:val="fr-CH"/>
            </w:rPr>
            <w:t>(2)</w:t>
          </w:r>
          <w:r>
            <w:fldChar w:fldCharType="end"/>
          </w:r>
        </w:sdtContent>
      </w:sdt>
      <w:r w:rsidR="00BE6261" w:rsidRPr="004330D0">
        <w:rPr>
          <w:lang w:val="fr-CH"/>
        </w:rPr>
        <w:t xml:space="preserve"> et</w:t>
      </w:r>
      <w:sdt>
        <w:sdtPr>
          <w:id w:val="833484761"/>
          <w:citation/>
        </w:sdtPr>
        <w:sdtContent>
          <w:r w:rsidR="00BE6261">
            <w:fldChar w:fldCharType="begin"/>
          </w:r>
          <w:r w:rsidR="00364154">
            <w:rPr>
              <w:lang w:val="fr-CH"/>
            </w:rPr>
            <w:instrText xml:space="preserve">CITATION Roc \l 4108 </w:instrText>
          </w:r>
          <w:r w:rsidR="00BE6261">
            <w:fldChar w:fldCharType="separate"/>
          </w:r>
          <w:r w:rsidR="000F22C8">
            <w:rPr>
              <w:noProof/>
              <w:lang w:val="fr-CH"/>
            </w:rPr>
            <w:t xml:space="preserve"> </w:t>
          </w:r>
          <w:r w:rsidR="000F22C8" w:rsidRPr="000F22C8">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8038BF">
            <w:pPr>
              <w:pStyle w:val="Titre5"/>
              <w:spacing w:before="0" w:after="0"/>
              <w:ind w:left="113" w:right="113"/>
              <w:jc w:val="center"/>
              <w:rPr>
                <w:bCs/>
                <w:lang w:val="fr-CH"/>
              </w:rPr>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8038BF">
            <w:pPr>
              <w:pStyle w:val="Titre5"/>
              <w:spacing w:before="0" w:after="0"/>
              <w:ind w:left="113" w:right="113"/>
              <w:jc w:val="center"/>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4B51A37C">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r w:rsidRPr="00BE6261">
              <w:rPr>
                <w:color w:val="70AD47" w:themeColor="accent6"/>
              </w:rPr>
              <w:t>WiFi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02182021"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w:t>
            </w:r>
            <w:r w:rsidR="00CE5CD8">
              <w:rPr>
                <w:color w:val="C00000"/>
              </w:rPr>
              <w:t>N</w:t>
            </w:r>
            <w:r w:rsidR="00184E40" w:rsidRPr="00BE6261">
              <w:rPr>
                <w:color w:val="C00000"/>
              </w:rPr>
              <w: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8038BF">
            <w:pPr>
              <w:pStyle w:val="Titre5"/>
              <w:spacing w:before="0" w:after="0"/>
              <w:ind w:left="113" w:right="113"/>
              <w:jc w:val="center"/>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15F99AF3">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Pas de WiFi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8038BF">
            <w:pPr>
              <w:pStyle w:val="Titre5"/>
              <w:spacing w:before="0" w:after="0"/>
              <w:ind w:left="113" w:right="113"/>
              <w:jc w:val="center"/>
            </w:pPr>
            <w:r w:rsidRPr="00B56999">
              <w:t>NVIDIA Jetson Nano</w:t>
            </w:r>
          </w:p>
        </w:tc>
        <w:tc>
          <w:tcPr>
            <w:tcW w:w="4253" w:type="dxa"/>
            <w:vAlign w:val="center"/>
          </w:tcPr>
          <w:p w14:paraId="3AFE84D2" w14:textId="22F5AFBB" w:rsidR="008038BF" w:rsidRDefault="008038BF" w:rsidP="008038BF">
            <w:pPr>
              <w:pStyle w:val="Titre5"/>
              <w:spacing w:before="0" w:after="0"/>
              <w:jc w:val="center"/>
            </w:pPr>
            <w:r w:rsidRPr="001D67C6">
              <w:rPr>
                <w:noProof/>
                <w:lang w:val="fr-CH"/>
              </w:rPr>
              <w:drawing>
                <wp:inline distT="0" distB="0" distL="0" distR="0" wp14:anchorId="46636D61" wp14:editId="23BA1A05">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Comporte une GPU</w:t>
            </w:r>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r>
              <w:rPr>
                <w:color w:val="C00000"/>
              </w:rPr>
              <w:t>WiFi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8038BF">
            <w:pPr>
              <w:pStyle w:val="Titre5"/>
              <w:spacing w:before="0" w:after="0"/>
              <w:ind w:left="113" w:right="113"/>
              <w:jc w:val="center"/>
            </w:pPr>
            <w:r w:rsidRPr="00B56999">
              <w:t>Google Coral</w:t>
            </w:r>
            <w:r w:rsidR="004330D0">
              <w:t xml:space="preserve"> Dev Board</w:t>
            </w:r>
          </w:p>
        </w:tc>
        <w:tc>
          <w:tcPr>
            <w:tcW w:w="4253" w:type="dxa"/>
            <w:vAlign w:val="center"/>
          </w:tcPr>
          <w:p w14:paraId="15A7B748" w14:textId="01921036" w:rsidR="008038BF" w:rsidRDefault="008038BF" w:rsidP="008038BF">
            <w:pPr>
              <w:pStyle w:val="Titre5"/>
              <w:spacing w:before="0" w:after="0"/>
              <w:jc w:val="center"/>
            </w:pPr>
            <w:r w:rsidRPr="001D67C6">
              <w:rPr>
                <w:noProof/>
                <w:lang w:val="fr-CH"/>
              </w:rPr>
              <w:drawing>
                <wp:inline distT="0" distB="0" distL="0" distR="0" wp14:anchorId="5B849AF1" wp14:editId="3584FF12">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r w:rsidRPr="00BE6261">
              <w:rPr>
                <w:color w:val="70AD47" w:themeColor="accent6"/>
              </w:rPr>
              <w:t>WiFi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8038BF">
            <w:pPr>
              <w:pStyle w:val="Titre5"/>
              <w:spacing w:before="0" w:after="0"/>
              <w:ind w:left="113" w:right="113"/>
              <w:jc w:val="center"/>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8038BF">
            <w:pPr>
              <w:pStyle w:val="Titre5"/>
              <w:spacing w:before="0" w:after="0"/>
              <w:jc w:val="center"/>
            </w:pPr>
            <w:r w:rsidRPr="001D67C6">
              <w:rPr>
                <w:noProof/>
                <w:lang w:val="fr-CH"/>
              </w:rPr>
              <w:drawing>
                <wp:inline distT="0" distB="0" distL="0" distR="0" wp14:anchorId="28D62EE1" wp14:editId="4A3A136E">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Pas de WiFi / BT</w:t>
            </w:r>
          </w:p>
        </w:tc>
      </w:tr>
    </w:tbl>
    <w:p w14:paraId="6C3462B0" w14:textId="10EC619B" w:rsidR="00364154" w:rsidRPr="00D232CA" w:rsidRDefault="00364154" w:rsidP="00D232CA">
      <w:pPr>
        <w:pStyle w:val="Lgende"/>
        <w:rPr>
          <w:lang w:val="fr-CH"/>
        </w:rPr>
      </w:pPr>
      <w:r w:rsidRPr="00AA17E6">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0F22C8">
        <w:rPr>
          <w:noProof/>
          <w:lang w:val="fr-CH"/>
        </w:rPr>
        <w:t>2</w:t>
      </w:r>
      <w:r w:rsidR="00B524C0">
        <w:rPr>
          <w:lang w:val="fr-CH"/>
        </w:rPr>
        <w:fldChar w:fldCharType="end"/>
      </w:r>
      <w:r w:rsidRPr="00AA17E6">
        <w:rPr>
          <w:lang w:val="fr-CH"/>
        </w:rPr>
        <w:t xml:space="preserve"> Compartif des SBC</w:t>
      </w:r>
    </w:p>
    <w:p w14:paraId="150D9ED6" w14:textId="7C6F6696"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0F22C8">
        <w:t>3.6</w:t>
      </w:r>
      <w:r w:rsidR="00C73FD3">
        <w:fldChar w:fldCharType="end"/>
      </w:r>
      <w:r w:rsidR="00C73FD3">
        <w:t>).</w:t>
      </w:r>
    </w:p>
    <w:p w14:paraId="5487CFA2" w14:textId="23968004" w:rsidR="00C73FD3" w:rsidRDefault="00C73FD3" w:rsidP="00F36BAE">
      <w:r>
        <w:t>La carte Nvidia et Rock Pi ont été retiré par leur manque de PWM et de WiFi/BT.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RPi est qu’il n’est pas fait pour faire tourner des réseaux de neurones. </w:t>
      </w:r>
    </w:p>
    <w:p w14:paraId="30376BC0" w14:textId="77777777" w:rsidR="00B567DC" w:rsidRDefault="004330D0" w:rsidP="00B567DC">
      <w:pPr>
        <w:pStyle w:val="Sansinterligne"/>
      </w:pPr>
      <w:r>
        <w:t>Cependant une NPU externe, la « </w:t>
      </w:r>
      <w:r w:rsidRPr="004330D0">
        <w:rPr>
          <w:b/>
          <w:bCs/>
        </w:rPr>
        <w:t>Google Coral Accelerator</w:t>
      </w:r>
      <w:r>
        <w:t> »</w:t>
      </w:r>
      <w:r w:rsidRPr="004330D0">
        <w:t xml:space="preserve"> </w:t>
      </w:r>
      <w:r>
        <w:t xml:space="preserve">qui est largement utilisé par la communauté peut résoudre ce problème. </w:t>
      </w:r>
    </w:p>
    <w:p w14:paraId="13C32907" w14:textId="472E359B" w:rsidR="00C73FD3" w:rsidRDefault="00886F00" w:rsidP="00361F6D">
      <w:pPr>
        <w:pStyle w:val="Sansinterligne"/>
      </w:pPr>
      <w:r>
        <w:t xml:space="preserve">La puce présente </w:t>
      </w:r>
      <w:r w:rsidR="00B567DC">
        <w:t>dans cet accélérateur est la « Edge TPU » et</w:t>
      </w:r>
      <w:r w:rsidR="004330D0">
        <w:t xml:space="preserve"> est la même que celle se trouvant dans le « Google Coral Dev Board »</w:t>
      </w:r>
      <w:r w:rsidR="00B24CB1">
        <w:t xml:space="preserve"> vu dans le précédent comparatif.</w:t>
      </w:r>
    </w:p>
    <w:p w14:paraId="52CB6901" w14:textId="5F0AFCEB" w:rsidR="00361F6D" w:rsidRDefault="00361F6D" w:rsidP="00361F6D">
      <w:pPr>
        <w:pStyle w:val="Note"/>
      </w:pPr>
      <w:r>
        <w:t>Note : Une TPU est la même chose qu’une NPU, mais est le nom donné par Google</w:t>
      </w:r>
    </w:p>
    <w:p w14:paraId="0200219C" w14:textId="7C18850D" w:rsidR="00EE45CC" w:rsidRDefault="00EE45CC" w:rsidP="00EE45CC">
      <w:pPr>
        <w:pStyle w:val="Sansinterligne"/>
      </w:pPr>
      <w:r>
        <w:t>Le</w:t>
      </w:r>
      <w:r w:rsidR="00364154">
        <w:t xml:space="preserve"> benchmark </w:t>
      </w:r>
      <w:r>
        <w:t>suivant montre bien le gain qu’apporte cet accélérateur lorsqu’il est connecté au RPi.</w:t>
      </w:r>
    </w:p>
    <w:p w14:paraId="3D2918FE" w14:textId="48F9EED2" w:rsidR="00364154" w:rsidRPr="00EE45CC" w:rsidRDefault="00EE45CC" w:rsidP="00EE45CC">
      <w:pPr>
        <w:pStyle w:val="Note"/>
      </w:pPr>
      <w:r w:rsidRPr="00EE45CC">
        <w:t>Note : Le benchmark a été effectué sur le</w:t>
      </w:r>
      <w:r w:rsidR="00364154" w:rsidRPr="00EE45CC">
        <w:t xml:space="preserve"> réseau de neurone MobilNet</w:t>
      </w:r>
      <w:r w:rsidRPr="00EE45CC">
        <w:t xml:space="preserve"> V2 utilisant des images de 300x300 pixels</w:t>
      </w:r>
      <w:r w:rsidR="00364154" w:rsidRPr="00EE45CC">
        <w:t xml:space="preserve"> (voir</w:t>
      </w:r>
      <w:r w:rsidR="00D064C0">
        <w:t xml:space="preserve"> </w:t>
      </w:r>
      <w:r w:rsidR="00D064C0">
        <w:fldChar w:fldCharType="begin"/>
      </w:r>
      <w:r w:rsidR="00D064C0">
        <w:instrText xml:space="preserve"> REF _Ref46289873 \r \h </w:instrText>
      </w:r>
      <w:r w:rsidR="00D064C0">
        <w:fldChar w:fldCharType="separate"/>
      </w:r>
      <w:r w:rsidR="000F22C8">
        <w:t>3.7.2</w:t>
      </w:r>
      <w:r w:rsidR="00D064C0">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r w:rsidRPr="00EE45CC">
              <w:rPr>
                <w:b/>
                <w:bCs/>
              </w:rPr>
              <w:t>Board</w:t>
            </w:r>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NVIDIA Jetson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NVIDIA Jetson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Google Coral dev board</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1867BC6A" w:rsidR="00364154" w:rsidRDefault="00364154" w:rsidP="00364154">
      <w:pPr>
        <w:pStyle w:val="Lgende"/>
      </w:pPr>
      <w:r>
        <w:t xml:space="preserve">Tableau </w:t>
      </w:r>
      <w:r w:rsidR="00B524C0">
        <w:fldChar w:fldCharType="begin"/>
      </w:r>
      <w:r w:rsidR="00B524C0">
        <w:instrText xml:space="preserve"> SEQ Tableau \* ARABIC </w:instrText>
      </w:r>
      <w:r w:rsidR="00B524C0">
        <w:fldChar w:fldCharType="separate"/>
      </w:r>
      <w:r w:rsidR="000F22C8">
        <w:rPr>
          <w:noProof/>
        </w:rPr>
        <w:t>3</w:t>
      </w:r>
      <w:r w:rsidR="00B524C0">
        <w:fldChar w:fldCharType="end"/>
      </w:r>
      <w:r>
        <w:t xml:space="preserve"> SBC </w:t>
      </w:r>
      <w:r w:rsidRPr="00223DC2">
        <w:t xml:space="preserve">Benchmarking </w:t>
      </w:r>
      <w:r>
        <w:t xml:space="preserve">for </w:t>
      </w:r>
      <w:r w:rsidRPr="00223DC2">
        <w:t xml:space="preserve">Machine Learning </w:t>
      </w:r>
      <w:r>
        <w:t xml:space="preserve"> </w:t>
      </w:r>
    </w:p>
    <w:p w14:paraId="112130B4" w14:textId="470F8AFE"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Content>
          <w:r>
            <w:fldChar w:fldCharType="begin"/>
          </w:r>
          <w:r w:rsidRPr="00FF4BE2">
            <w:rPr>
              <w:lang w:val="fr-CH"/>
            </w:rPr>
            <w:instrText xml:space="preserve"> CITATION Ben20 \l 4108 </w:instrText>
          </w:r>
          <w:r>
            <w:fldChar w:fldCharType="separate"/>
          </w:r>
          <w:r w:rsidR="000F22C8">
            <w:rPr>
              <w:noProof/>
              <w:lang w:val="fr-CH"/>
            </w:rPr>
            <w:t xml:space="preserve"> </w:t>
          </w:r>
          <w:r w:rsidR="000F22C8" w:rsidRPr="000F22C8">
            <w:rPr>
              <w:noProof/>
              <w:lang w:val="fr-CH"/>
            </w:rPr>
            <w:t>(4)</w:t>
          </w:r>
          <w:r>
            <w:fldChar w:fldCharType="end"/>
          </w:r>
        </w:sdtContent>
      </w:sdt>
    </w:p>
    <w:p w14:paraId="10D0C0B6" w14:textId="4AC10C62" w:rsidR="00471089" w:rsidRDefault="008F3D63" w:rsidP="00471089">
      <w:pPr>
        <w:pStyle w:val="Sansinterligne"/>
      </w:pPr>
      <w:r w:rsidRPr="00B8558D">
        <w:rPr>
          <w:noProof/>
        </w:rPr>
        <w:drawing>
          <wp:anchor distT="0" distB="0" distL="114300" distR="114300" simplePos="0" relativeHeight="251786246" behindDoc="0" locked="0" layoutInCell="1" allowOverlap="1" wp14:anchorId="1B855CC2" wp14:editId="31083E26">
            <wp:simplePos x="0" y="0"/>
            <wp:positionH relativeFrom="column">
              <wp:posOffset>3472180</wp:posOffset>
            </wp:positionH>
            <wp:positionV relativeFrom="paragraph">
              <wp:posOffset>8255</wp:posOffset>
            </wp:positionV>
            <wp:extent cx="2834640" cy="1866900"/>
            <wp:effectExtent l="0" t="0" r="3810" b="0"/>
            <wp:wrapSquare wrapText="bothSides"/>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4640" cy="186690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E45CC">
        <w:t xml:space="preserve">Le choix entre le </w:t>
      </w:r>
      <w:r w:rsidR="00EE45CC" w:rsidRPr="00EE45CC">
        <w:t>« Google Coral dev board »</w:t>
      </w:r>
      <w:r w:rsidR="00EE45CC">
        <w:t xml:space="preserve"> et le duo « </w:t>
      </w:r>
      <w:r w:rsidR="00EE45CC" w:rsidRPr="00EE45CC">
        <w:t>Raspberry Pi 4B</w:t>
      </w:r>
      <w:r w:rsidR="00EE45CC">
        <w:t> »</w:t>
      </w:r>
      <w:r w:rsidR="00EE45CC" w:rsidRPr="00EE45CC">
        <w:t xml:space="preserve"> + </w:t>
      </w:r>
      <w:r w:rsidR="00EE45CC">
        <w:t>« </w:t>
      </w:r>
      <w:r w:rsidR="00EE45CC" w:rsidRPr="00EE45CC">
        <w:t>Google Coral Accelerator</w:t>
      </w:r>
      <w:r w:rsidR="00EE45CC">
        <w:t> »</w:t>
      </w:r>
      <w:r w:rsidR="00471089">
        <w:t xml:space="preserve"> a été fait en </w:t>
      </w:r>
      <w:r w:rsidR="00471089" w:rsidRPr="00471089">
        <w:rPr>
          <w:b/>
          <w:bCs/>
        </w:rPr>
        <w:t xml:space="preserve">prenant en compte la communauté très présente du </w:t>
      </w:r>
      <w:r w:rsidR="0046538C" w:rsidRPr="00471089">
        <w:rPr>
          <w:b/>
          <w:bCs/>
        </w:rPr>
        <w:t>côté</w:t>
      </w:r>
      <w:r w:rsidR="00471089" w:rsidRPr="00471089">
        <w:rPr>
          <w:b/>
          <w:bCs/>
        </w:rPr>
        <w:t xml:space="preserve"> du RPi</w:t>
      </w:r>
      <w:r w:rsidR="00471089">
        <w:t xml:space="preserve">. </w:t>
      </w:r>
    </w:p>
    <w:p w14:paraId="76F3DE48" w14:textId="6A254538" w:rsidR="00B24CB1" w:rsidRDefault="00471089" w:rsidP="00F36BAE">
      <w:r>
        <w:t xml:space="preserve">Les différents problèmes auxquels nous pouvons faire face avec le RPi ont pour la plupart déjà été discuté sur des forums, et la majorité des tutoriels sont fait sur un RPi. </w:t>
      </w:r>
    </w:p>
    <w:p w14:paraId="0688371A" w14:textId="63E8018A" w:rsidR="00B8558D" w:rsidRDefault="00B8558D" w:rsidP="00B8558D">
      <w:pPr>
        <w:keepNext/>
        <w:jc w:val="center"/>
      </w:pPr>
    </w:p>
    <w:p w14:paraId="4348E94B" w14:textId="075C41E2" w:rsidR="00471089" w:rsidRPr="00B8558D" w:rsidRDefault="00B8558D" w:rsidP="008F3D63">
      <w:pPr>
        <w:pStyle w:val="Lgende"/>
        <w:jc w:val="right"/>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147BFB">
        <w:rPr>
          <w:noProof/>
          <w:lang w:val="fr-CH"/>
        </w:rPr>
        <w:t>2</w:t>
      </w:r>
      <w:r>
        <w:fldChar w:fldCharType="end"/>
      </w:r>
      <w:r w:rsidRPr="00B8558D">
        <w:rPr>
          <w:lang w:val="fr-CH"/>
        </w:rPr>
        <w:t xml:space="preserve"> RPi et Coral Accelerator</w:t>
      </w:r>
    </w:p>
    <w:p w14:paraId="4FEB5EEF" w14:textId="77777777" w:rsidR="009240C8" w:rsidRDefault="009240C8" w:rsidP="00F36BAE"/>
    <w:p w14:paraId="5EF1B102" w14:textId="77777777" w:rsidR="009240C8" w:rsidRDefault="009240C8" w:rsidP="00F36BAE"/>
    <w:p w14:paraId="4789EFFA" w14:textId="77777777" w:rsidR="0018440C" w:rsidRDefault="00D2218A" w:rsidP="0018440C">
      <w:pPr>
        <w:keepNext/>
        <w:jc w:val="center"/>
      </w:pPr>
      <w:r>
        <w:rPr>
          <w:noProof/>
          <w:lang w:val="en-US"/>
        </w:rPr>
        <w:lastRenderedPageBreak/>
        <w:drawing>
          <wp:inline distT="0" distB="0" distL="0" distR="0" wp14:anchorId="33E743B2" wp14:editId="244513D2">
            <wp:extent cx="5942140" cy="1975449"/>
            <wp:effectExtent l="0" t="0" r="1905"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3647"/>
                    <a:stretch/>
                  </pic:blipFill>
                  <pic:spPr bwMode="auto">
                    <a:xfrm>
                      <a:off x="0" y="0"/>
                      <a:ext cx="5956562" cy="1980243"/>
                    </a:xfrm>
                    <a:prstGeom prst="rect">
                      <a:avLst/>
                    </a:prstGeom>
                    <a:noFill/>
                    <a:ln>
                      <a:noFill/>
                    </a:ln>
                    <a:extLst>
                      <a:ext uri="{53640926-AAD7-44D8-BBD7-CCE9431645EC}">
                        <a14:shadowObscured xmlns:a14="http://schemas.microsoft.com/office/drawing/2010/main"/>
                      </a:ext>
                    </a:extLst>
                  </pic:spPr>
                </pic:pic>
              </a:graphicData>
            </a:graphic>
          </wp:inline>
        </w:drawing>
      </w:r>
    </w:p>
    <w:p w14:paraId="3EC73EFF" w14:textId="69ADA882" w:rsidR="00B63174" w:rsidRPr="00DA4C16" w:rsidRDefault="0018440C" w:rsidP="000F22C8">
      <w:pPr>
        <w:pStyle w:val="Lgende"/>
        <w:ind w:left="-142" w:right="-193"/>
        <w:rPr>
          <w:lang w:val="fr-CH"/>
        </w:rPr>
      </w:pPr>
      <w:bookmarkStart w:id="12" w:name="_Ref46395685"/>
      <w:r w:rsidRPr="00DA4C16">
        <w:rPr>
          <w:lang w:val="fr-CH"/>
        </w:rPr>
        <w:t xml:space="preserve">Figure </w:t>
      </w:r>
      <w:r>
        <w:fldChar w:fldCharType="begin"/>
      </w:r>
      <w:r w:rsidRPr="00DA4C16">
        <w:rPr>
          <w:lang w:val="fr-CH"/>
        </w:rPr>
        <w:instrText xml:space="preserve"> SEQ Figure \* ARABIC </w:instrText>
      </w:r>
      <w:r>
        <w:fldChar w:fldCharType="separate"/>
      </w:r>
      <w:r w:rsidR="00147BFB">
        <w:rPr>
          <w:noProof/>
          <w:lang w:val="fr-CH"/>
        </w:rPr>
        <w:t>3</w:t>
      </w:r>
      <w:r>
        <w:fldChar w:fldCharType="end"/>
      </w:r>
      <w:bookmarkEnd w:id="12"/>
      <w:r w:rsidRPr="00DA4C16">
        <w:rPr>
          <w:lang w:val="fr-CH"/>
        </w:rPr>
        <w:t xml:space="preserve"> </w:t>
      </w:r>
      <w:r w:rsidR="000F22C8">
        <w:rPr>
          <w:lang w:val="fr-CH"/>
        </w:rPr>
        <w:t>Test de la v</w:t>
      </w:r>
      <w:r w:rsidRPr="00DA4C16">
        <w:rPr>
          <w:lang w:val="fr-CH"/>
        </w:rPr>
        <w:t>itesse de classification</w:t>
      </w:r>
      <w:r w:rsidR="000F22C8">
        <w:rPr>
          <w:lang w:val="fr-CH"/>
        </w:rPr>
        <w:t xml:space="preserve"> d’une image via le Coral Accelerator connecté en</w:t>
      </w:r>
      <w:r w:rsidRPr="00DA4C16">
        <w:rPr>
          <w:lang w:val="fr-CH"/>
        </w:rPr>
        <w:t xml:space="preserve"> USB</w:t>
      </w:r>
      <w:r w:rsidR="000F22C8">
        <w:rPr>
          <w:lang w:val="fr-CH"/>
        </w:rPr>
        <w:t>3</w:t>
      </w:r>
      <w:r w:rsidRPr="00DA4C16">
        <w:rPr>
          <w:lang w:val="fr-CH"/>
        </w:rPr>
        <w:t xml:space="preserve"> </w:t>
      </w:r>
      <w:r w:rsidR="000F22C8">
        <w:rPr>
          <w:lang w:val="fr-CH"/>
        </w:rPr>
        <w:t>puis</w:t>
      </w:r>
      <w:r w:rsidRPr="00DA4C16">
        <w:rPr>
          <w:lang w:val="fr-CH"/>
        </w:rPr>
        <w:t xml:space="preserve"> US</w:t>
      </w:r>
      <w:r w:rsidR="000F22C8">
        <w:rPr>
          <w:lang w:val="fr-CH"/>
        </w:rPr>
        <w:t>B2</w:t>
      </w:r>
    </w:p>
    <w:p w14:paraId="5813A74D" w14:textId="31A1D025" w:rsidR="00DA4C16" w:rsidRDefault="000F22C8" w:rsidP="00F36BAE">
      <w:r>
        <w:t xml:space="preserve">La </w:t>
      </w:r>
      <w:r>
        <w:fldChar w:fldCharType="begin"/>
      </w:r>
      <w:r>
        <w:instrText xml:space="preserve"> REF _Ref46395685 \h </w:instrText>
      </w:r>
      <w:r>
        <w:fldChar w:fldCharType="separate"/>
      </w:r>
      <w:r w:rsidRPr="00DA4C16">
        <w:t xml:space="preserve">Figure </w:t>
      </w:r>
      <w:r>
        <w:rPr>
          <w:noProof/>
        </w:rPr>
        <w:t>3</w:t>
      </w:r>
      <w:r>
        <w:fldChar w:fldCharType="end"/>
      </w:r>
      <w:r>
        <w:t xml:space="preserve"> nous montre l’exécution de e</w:t>
      </w:r>
      <w:r w:rsidR="002B2A9D">
        <w:t xml:space="preserve">xactement </w:t>
      </w:r>
      <w:r w:rsidR="005460B3">
        <w:t xml:space="preserve">le même code </w:t>
      </w:r>
      <w:r>
        <w:t>servant à classifier une image à l’aide du Coral Accelerator, simplement connecté la première fois en USB3 puis USB2.</w:t>
      </w:r>
      <w:r w:rsidR="005460B3">
        <w:t xml:space="preserve"> </w:t>
      </w:r>
      <w:r>
        <w:t>N</w:t>
      </w:r>
      <w:r w:rsidR="005460B3">
        <w:t xml:space="preserve">ous voyons que la classification prend ~3ms </w:t>
      </w:r>
      <w:r w:rsidR="00964103">
        <w:t>v</w:t>
      </w:r>
      <w:r w:rsidR="005460B3">
        <w:t>ia USB3 contre ~10ms</w:t>
      </w:r>
      <w:r w:rsidR="00964103">
        <w:t xml:space="preserve"> avec le USB2</w:t>
      </w:r>
      <w:r w:rsidR="005F14A9">
        <w:t xml:space="preserve"> (</w:t>
      </w:r>
      <w:r w:rsidR="00B7492D">
        <w:t xml:space="preserve">la classification est effectué 5x </w:t>
      </w:r>
      <w:r w:rsidR="008122F8">
        <w:t>afin de pouvoir voir si ce temps est constant)</w:t>
      </w:r>
      <w:r w:rsidR="00BA60D1">
        <w:t>,</w:t>
      </w:r>
    </w:p>
    <w:p w14:paraId="4905C732" w14:textId="77777777" w:rsidR="00B33077" w:rsidRDefault="00B33077" w:rsidP="00F36BAE"/>
    <w:p w14:paraId="0CE04A00" w14:textId="32F7E5BE" w:rsidR="00EF3913" w:rsidRDefault="009064E2" w:rsidP="002C06DB">
      <w:pPr>
        <w:pStyle w:val="Titre3"/>
      </w:pPr>
      <w:bookmarkStart w:id="13" w:name="_Ref45964074"/>
      <w:bookmarkStart w:id="14" w:name="_Toc46395914"/>
      <w:r>
        <w:t>Refroidissement</w:t>
      </w:r>
      <w:bookmarkEnd w:id="13"/>
      <w:bookmarkEnd w:id="14"/>
    </w:p>
    <w:p w14:paraId="3CE45A25" w14:textId="4AE6D356" w:rsidR="00EF3913" w:rsidRDefault="00471089" w:rsidP="00EF3913">
      <w:r>
        <w:t xml:space="preserve">Le RPi ne comporte aucun système de refroidissement, ce qui peut poser problème lors d’une utilisation intensive et prolongée du processeur. De plus, comme nous le verrons au point </w:t>
      </w:r>
      <w:r w:rsidR="00884F6C">
        <w:fldChar w:fldCharType="begin"/>
      </w:r>
      <w:r w:rsidR="00884F6C">
        <w:instrText xml:space="preserve"> REF _Ref46290080 \r \h </w:instrText>
      </w:r>
      <w:r w:rsidR="00884F6C">
        <w:fldChar w:fldCharType="separate"/>
      </w:r>
      <w:r w:rsidR="000F22C8">
        <w:t>3.4.1</w:t>
      </w:r>
      <w:r w:rsidR="00884F6C">
        <w:fldChar w:fldCharType="end"/>
      </w:r>
      <w:r>
        <w:t xml:space="preserve"> la batterie est situé juste en dessus du processeur. Par sécurité, un système de refroidissement actif comportant deux ventilateurs a donc été ajouté</w:t>
      </w:r>
      <w:r w:rsidR="00147BFB">
        <w:t xml:space="preserve">, le </w:t>
      </w:r>
      <w:r w:rsidR="00147BFB" w:rsidRPr="00147BFB">
        <w:t>Joy-It Block Active</w:t>
      </w:r>
      <w:r w:rsidR="00147BFB">
        <w:t xml:space="preserve"> (</w:t>
      </w:r>
      <w:r w:rsidR="00147BFB">
        <w:fldChar w:fldCharType="begin"/>
      </w:r>
      <w:r w:rsidR="00147BFB">
        <w:instrText xml:space="preserve"> REF _Ref46396251 \h </w:instrText>
      </w:r>
      <w:r w:rsidR="00147BFB">
        <w:fldChar w:fldCharType="separate"/>
      </w:r>
      <w:r w:rsidR="00147BFB" w:rsidRPr="00147BFB">
        <w:t xml:space="preserve">Figure </w:t>
      </w:r>
      <w:r w:rsidR="00147BFB" w:rsidRPr="00147BFB">
        <w:rPr>
          <w:noProof/>
        </w:rPr>
        <w:t>4</w:t>
      </w:r>
      <w:r w:rsidR="00147BFB">
        <w:fldChar w:fldCharType="end"/>
      </w:r>
      <w:r w:rsidR="00147BFB">
        <w:t>).</w:t>
      </w:r>
    </w:p>
    <w:p w14:paraId="334763A7" w14:textId="47D1C54F" w:rsidR="000F22C8" w:rsidRDefault="000F22C8" w:rsidP="00EF3913">
      <w:r>
        <w:t>Cependant ce système a condamné la fixation simple de modules complémentaire par-dessus le RPi car il prend trop de place</w:t>
      </w:r>
      <w:r w:rsidR="00147BFB">
        <w:t xml:space="preserve"> (voir </w:t>
      </w:r>
      <w:r w:rsidR="00147BFB">
        <w:fldChar w:fldCharType="begin"/>
      </w:r>
      <w:r w:rsidR="00147BFB">
        <w:instrText xml:space="preserve"> REF _Ref46396167 \r \h </w:instrText>
      </w:r>
      <w:r w:rsidR="00147BFB">
        <w:fldChar w:fldCharType="separate"/>
      </w:r>
      <w:r w:rsidR="00147BFB">
        <w:t>5.1</w:t>
      </w:r>
      <w:r w:rsidR="00147BFB">
        <w:fldChar w:fldCharType="end"/>
      </w:r>
      <w:r w:rsidR="00147BFB">
        <w:t>)</w:t>
      </w:r>
      <w:r>
        <w:t>. Un autre modèle aurai</w:t>
      </w:r>
      <w:r w:rsidR="00147BFB">
        <w:t xml:space="preserve">t donc été préféré. </w:t>
      </w:r>
    </w:p>
    <w:p w14:paraId="558B358C" w14:textId="77777777" w:rsidR="00147BFB" w:rsidRDefault="00147BFB" w:rsidP="00EF3913"/>
    <w:p w14:paraId="39F854DC" w14:textId="77777777" w:rsidR="00B8558D" w:rsidRDefault="00B8558D" w:rsidP="00B8558D">
      <w:pPr>
        <w:keepNext/>
        <w:jc w:val="center"/>
      </w:pPr>
      <w:r>
        <w:rPr>
          <w:noProof/>
        </w:rPr>
        <w:drawing>
          <wp:inline distT="0" distB="0" distL="0" distR="0" wp14:anchorId="688391E0" wp14:editId="091614DE">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0826C9A8" w:rsidR="00B8558D" w:rsidRPr="00147BFB" w:rsidRDefault="00B8558D" w:rsidP="00B8558D">
      <w:pPr>
        <w:pStyle w:val="Lgende"/>
        <w:rPr>
          <w:lang w:val="fr-CH"/>
        </w:rPr>
      </w:pPr>
      <w:bookmarkStart w:id="15" w:name="_Ref46396251"/>
      <w:r w:rsidRPr="00147BFB">
        <w:rPr>
          <w:lang w:val="fr-CH"/>
        </w:rPr>
        <w:t xml:space="preserve">Figure </w:t>
      </w:r>
      <w:r>
        <w:fldChar w:fldCharType="begin"/>
      </w:r>
      <w:r w:rsidRPr="00147BFB">
        <w:rPr>
          <w:lang w:val="fr-CH"/>
        </w:rPr>
        <w:instrText xml:space="preserve"> SEQ Figure \* ARABIC </w:instrText>
      </w:r>
      <w:r>
        <w:fldChar w:fldCharType="separate"/>
      </w:r>
      <w:r w:rsidR="00147BFB">
        <w:rPr>
          <w:noProof/>
          <w:lang w:val="fr-CH"/>
        </w:rPr>
        <w:t>4</w:t>
      </w:r>
      <w:r>
        <w:fldChar w:fldCharType="end"/>
      </w:r>
      <w:bookmarkEnd w:id="15"/>
      <w:r w:rsidRPr="00147BFB">
        <w:rPr>
          <w:lang w:val="fr-CH"/>
        </w:rPr>
        <w:t xml:space="preserve"> </w:t>
      </w:r>
      <w:r w:rsidR="00147BFB" w:rsidRPr="00147BFB">
        <w:rPr>
          <w:lang w:val="fr-CH"/>
        </w:rPr>
        <w:t xml:space="preserve">Refroidisseur </w:t>
      </w:r>
      <w:r w:rsidR="00147BFB">
        <w:rPr>
          <w:lang w:val="fr-CH"/>
        </w:rPr>
        <w:t xml:space="preserve">actif, le </w:t>
      </w:r>
      <w:r w:rsidRPr="00147BFB">
        <w:rPr>
          <w:lang w:val="fr-CH"/>
        </w:rPr>
        <w:t>Joy-It Block Active</w:t>
      </w:r>
    </w:p>
    <w:p w14:paraId="505F2522" w14:textId="77777777" w:rsidR="00D232CA" w:rsidRPr="00147BFB" w:rsidRDefault="00D232CA">
      <w:pPr>
        <w:spacing w:after="0"/>
        <w:jc w:val="left"/>
        <w:rPr>
          <w:b/>
          <w:spacing w:val="10"/>
          <w:kern w:val="20"/>
          <w:sz w:val="32"/>
        </w:rPr>
      </w:pPr>
      <w:r w:rsidRPr="00147BFB">
        <w:br w:type="page"/>
      </w:r>
    </w:p>
    <w:p w14:paraId="6C5F22E2" w14:textId="3D2BC9A3" w:rsidR="00B6130D" w:rsidRPr="00475AA7" w:rsidRDefault="00BC6F47" w:rsidP="009D3D9D">
      <w:pPr>
        <w:pStyle w:val="Titre2"/>
        <w:rPr>
          <w:lang w:val="fr-CH"/>
        </w:rPr>
      </w:pPr>
      <w:bookmarkStart w:id="16" w:name="_Toc46395915"/>
      <w:r>
        <w:rPr>
          <w:lang w:val="fr-CH"/>
        </w:rPr>
        <w:lastRenderedPageBreak/>
        <w:t>Choix d</w:t>
      </w:r>
      <w:r w:rsidR="00475AA7" w:rsidRPr="00475AA7">
        <w:rPr>
          <w:lang w:val="fr-CH"/>
        </w:rPr>
        <w:t>es capteurs</w:t>
      </w:r>
      <w:bookmarkEnd w:id="16"/>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475AA7">
      <w:pPr>
        <w:pStyle w:val="Titre3"/>
      </w:pPr>
      <w:bookmarkStart w:id="17" w:name="_Toc46395916"/>
      <w:r>
        <w:t>Détection de route</w:t>
      </w:r>
      <w:bookmarkEnd w:id="17"/>
    </w:p>
    <w:p w14:paraId="10C6BE98" w14:textId="05E22F53" w:rsidR="00475AA7" w:rsidRDefault="00971C2C" w:rsidP="00475AA7">
      <w:r w:rsidRPr="00971C2C">
        <w:t>Afin de détecter la r</w:t>
      </w:r>
      <w:r>
        <w:t xml:space="preserve">oute, deux technologies ont été </w:t>
      </w:r>
      <w:r w:rsidR="00147BFB">
        <w:t>analysées</w:t>
      </w:r>
      <w:r>
        <w:t>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0106DDA4"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Content>
          <w:r w:rsidR="008959C0">
            <w:fldChar w:fldCharType="begin"/>
          </w:r>
          <w:r w:rsidR="008959C0">
            <w:instrText xml:space="preserve"> CITATION Bri20 \l 4108 </w:instrText>
          </w:r>
          <w:r w:rsidR="008959C0">
            <w:fldChar w:fldCharType="separate"/>
          </w:r>
          <w:r w:rsidR="000F22C8">
            <w:rPr>
              <w:noProof/>
            </w:rPr>
            <w:t>(5)</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8959C0">
      <w:pPr>
        <w:pStyle w:val="Titre3"/>
      </w:pPr>
      <w:bookmarkStart w:id="18" w:name="_Toc46395917"/>
      <w:r>
        <w:t>Détection de panneaux</w:t>
      </w:r>
      <w:bookmarkEnd w:id="18"/>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8959C0">
      <w:pPr>
        <w:pStyle w:val="Titre3"/>
      </w:pPr>
      <w:bookmarkStart w:id="19" w:name="_Toc46395918"/>
      <w:r>
        <w:t>Détection d’obstacles</w:t>
      </w:r>
      <w:bookmarkEnd w:id="19"/>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TF Mini LiDAR</w:t>
      </w:r>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6D8E850D" w:rsidR="00391317" w:rsidRDefault="00147BFB" w:rsidP="00262358">
      <w:r>
        <w:rPr>
          <w:noProof/>
        </w:rPr>
        <mc:AlternateContent>
          <mc:Choice Requires="wpg">
            <w:drawing>
              <wp:anchor distT="0" distB="0" distL="114300" distR="114300" simplePos="0" relativeHeight="251791366" behindDoc="0" locked="0" layoutInCell="1" allowOverlap="1" wp14:anchorId="6139FA80" wp14:editId="1A8913D8">
                <wp:simplePos x="0" y="0"/>
                <wp:positionH relativeFrom="column">
                  <wp:posOffset>-154652</wp:posOffset>
                </wp:positionH>
                <wp:positionV relativeFrom="paragraph">
                  <wp:posOffset>575286</wp:posOffset>
                </wp:positionV>
                <wp:extent cx="6197600" cy="2838989"/>
                <wp:effectExtent l="0" t="0" r="12700" b="0"/>
                <wp:wrapTopAndBottom/>
                <wp:docPr id="6165" name="Groupe 6165"/>
                <wp:cNvGraphicFramePr/>
                <a:graphic xmlns:a="http://schemas.openxmlformats.org/drawingml/2006/main">
                  <a:graphicData uri="http://schemas.microsoft.com/office/word/2010/wordprocessingGroup">
                    <wpg:wgp>
                      <wpg:cNvGrpSpPr/>
                      <wpg:grpSpPr>
                        <a:xfrm>
                          <a:off x="0" y="0"/>
                          <a:ext cx="6197600" cy="2838989"/>
                          <a:chOff x="0" y="0"/>
                          <a:chExt cx="6197600" cy="2838989"/>
                        </a:xfrm>
                      </wpg:grpSpPr>
                      <wpg:grpSp>
                        <wpg:cNvPr id="97" name="Groupe 97"/>
                        <wpg:cNvGrpSpPr/>
                        <wpg:grpSpPr>
                          <a:xfrm>
                            <a:off x="0" y="0"/>
                            <a:ext cx="6197600" cy="2309495"/>
                            <a:chOff x="0" y="0"/>
                            <a:chExt cx="6197600" cy="2309495"/>
                          </a:xfrm>
                        </wpg:grpSpPr>
                        <wpg:grpSp>
                          <wpg:cNvPr id="17" name="Groupe 17"/>
                          <wpg:cNvGrpSpPr/>
                          <wpg:grpSpPr>
                            <a:xfrm>
                              <a:off x="0" y="0"/>
                              <a:ext cx="2312346" cy="2309495"/>
                              <a:chOff x="0" y="0"/>
                              <a:chExt cx="2312800" cy="2309495"/>
                            </a:xfrm>
                          </wpg:grpSpPr>
                          <wps:wsp>
                            <wps:cNvPr id="16" name="Zone de texte 16"/>
                            <wps:cNvSpPr txBox="1"/>
                            <wps:spPr>
                              <a:xfrm>
                                <a:off x="1422151" y="1026064"/>
                                <a:ext cx="890649" cy="670956"/>
                              </a:xfrm>
                              <a:prstGeom prst="rect">
                                <a:avLst/>
                              </a:prstGeom>
                              <a:solidFill>
                                <a:schemeClr val="lt1"/>
                              </a:solidFill>
                              <a:ln w="6350">
                                <a:noFill/>
                              </a:ln>
                            </wps:spPr>
                            <wps:txbx>
                              <w:txbxContent>
                                <w:p w14:paraId="766F7E82" w14:textId="254FD020" w:rsidR="000F22C8" w:rsidRPr="00391317" w:rsidRDefault="000F22C8" w:rsidP="00391317">
                                  <w:pPr>
                                    <w:pStyle w:val="Paragraphedeliste"/>
                                    <w:numPr>
                                      <w:ilvl w:val="0"/>
                                      <w:numId w:val="23"/>
                                    </w:numPr>
                                    <w:ind w:left="284"/>
                                  </w:pPr>
                                  <w:r>
                                    <w:rPr>
                                      <w:lang w:val="fr-CH"/>
                                    </w:rPr>
                                    <w:t>Obstacle</w:t>
                                  </w:r>
                                </w:p>
                                <w:p w14:paraId="01F033AB" w14:textId="0D1E1B6A" w:rsidR="000F22C8" w:rsidRPr="00391317" w:rsidRDefault="000F22C8" w:rsidP="00391317">
                                  <w:pPr>
                                    <w:pStyle w:val="Paragraphedeliste"/>
                                    <w:numPr>
                                      <w:ilvl w:val="0"/>
                                      <w:numId w:val="24"/>
                                    </w:numPr>
                                    <w:ind w:left="284"/>
                                  </w:pPr>
                                  <w:r>
                                    <w:rPr>
                                      <w:lang w:val="fr-CH"/>
                                    </w:rPr>
                                    <w:t>Laser</w:t>
                                  </w:r>
                                </w:p>
                                <w:p w14:paraId="570E594B" w14:textId="1A4CDE73" w:rsidR="000F22C8" w:rsidRDefault="000F22C8"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pic:pic xmlns:pic="http://schemas.openxmlformats.org/drawingml/2006/picture">
                          <pic:nvPicPr>
                            <pic:cNvPr id="96" name="Image 9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099295" y="374650"/>
                              <a:ext cx="3098305" cy="1619250"/>
                            </a:xfrm>
                            <a:prstGeom prst="rect">
                              <a:avLst/>
                            </a:prstGeom>
                            <a:noFill/>
                            <a:ln>
                              <a:solidFill>
                                <a:schemeClr val="tx1"/>
                              </a:solidFill>
                            </a:ln>
                          </pic:spPr>
                        </pic:pic>
                      </wpg:grpSp>
                      <wps:wsp>
                        <wps:cNvPr id="6163" name="Zone de texte 6163"/>
                        <wps:cNvSpPr txBox="1"/>
                        <wps:spPr>
                          <a:xfrm>
                            <a:off x="0" y="2371725"/>
                            <a:ext cx="2803525" cy="466725"/>
                          </a:xfrm>
                          <a:prstGeom prst="rect">
                            <a:avLst/>
                          </a:prstGeom>
                          <a:solidFill>
                            <a:prstClr val="white"/>
                          </a:solidFill>
                          <a:ln>
                            <a:noFill/>
                          </a:ln>
                        </wps:spPr>
                        <wps:txbx>
                          <w:txbxContent>
                            <w:p w14:paraId="7C7DF843" w14:textId="0E70BD18" w:rsidR="00147BFB" w:rsidRPr="00147BFB" w:rsidRDefault="00147BFB" w:rsidP="00147BFB">
                              <w:pPr>
                                <w:pStyle w:val="Lgende"/>
                                <w:rPr>
                                  <w:rFonts w:ascii="LM Roman 12" w:hAnsi="LM Roman 12"/>
                                  <w:noProof/>
                                  <w:lang w:val="fr-CH"/>
                                </w:rPr>
                              </w:pPr>
                              <w:bookmarkStart w:id="20" w:name="_Ref46396704"/>
                              <w:r w:rsidRPr="00147BFB">
                                <w:rPr>
                                  <w:lang w:val="fr-CH"/>
                                </w:rPr>
                                <w:t xml:space="preserve">Figure </w:t>
                              </w:r>
                              <w:r>
                                <w:fldChar w:fldCharType="begin"/>
                              </w:r>
                              <w:r w:rsidRPr="00147BFB">
                                <w:rPr>
                                  <w:lang w:val="fr-CH"/>
                                </w:rPr>
                                <w:instrText xml:space="preserve"> SEQ Figure \* ARABIC </w:instrText>
                              </w:r>
                              <w:r>
                                <w:fldChar w:fldCharType="separate"/>
                              </w:r>
                              <w:r>
                                <w:rPr>
                                  <w:noProof/>
                                  <w:lang w:val="fr-CH"/>
                                </w:rPr>
                                <w:t>5</w:t>
                              </w:r>
                              <w:r>
                                <w:fldChar w:fldCharType="end"/>
                              </w:r>
                              <w:bookmarkEnd w:id="20"/>
                              <w:r w:rsidRPr="00147BFB">
                                <w:rPr>
                                  <w:lang w:val="fr-CH"/>
                                </w:rPr>
                                <w:t xml:space="preserve"> Différence entre laser / ultrason lors de</w:t>
                              </w:r>
                              <w:r>
                                <w:rPr>
                                  <w:lang w:val="fr-CH"/>
                                </w:rPr>
                                <w:t xml:space="preserve"> la</w:t>
                              </w:r>
                              <w:r w:rsidRPr="00147BFB">
                                <w:rPr>
                                  <w:lang w:val="fr-CH"/>
                                </w:rPr>
                                <w:t xml:space="preserve"> détection</w:t>
                              </w:r>
                              <w:r>
                                <w:rPr>
                                  <w:lang w:val="fr-CH"/>
                                </w:rPr>
                                <w:t xml:space="preserve"> d’objet non en face du capteur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164" name="Zone de texte 6164"/>
                        <wps:cNvSpPr txBox="1"/>
                        <wps:spPr>
                          <a:xfrm>
                            <a:off x="3062377" y="2372264"/>
                            <a:ext cx="3134995" cy="466725"/>
                          </a:xfrm>
                          <a:prstGeom prst="rect">
                            <a:avLst/>
                          </a:prstGeom>
                          <a:solidFill>
                            <a:prstClr val="white"/>
                          </a:solidFill>
                          <a:ln>
                            <a:noFill/>
                          </a:ln>
                        </wps:spPr>
                        <wps:txbx>
                          <w:txbxContent>
                            <w:p w14:paraId="232A0E7E" w14:textId="4C64DFF5" w:rsidR="00147BFB" w:rsidRPr="00147BFB" w:rsidRDefault="00147BFB" w:rsidP="00147BFB">
                              <w:pPr>
                                <w:pStyle w:val="Lgende"/>
                                <w:rPr>
                                  <w:rFonts w:ascii="LM Roman 12" w:hAnsi="LM Roman 12"/>
                                  <w:noProof/>
                                  <w:lang w:val="fr-CH"/>
                                </w:rPr>
                              </w:pPr>
                              <w:r w:rsidRPr="00147BFB">
                                <w:rPr>
                                  <w:lang w:val="fr-CH"/>
                                </w:rPr>
                                <w:t xml:space="preserve">Figure </w:t>
                              </w:r>
                              <w:r>
                                <w:fldChar w:fldCharType="begin"/>
                              </w:r>
                              <w:r w:rsidRPr="00147BFB">
                                <w:rPr>
                                  <w:lang w:val="fr-CH"/>
                                </w:rPr>
                                <w:instrText xml:space="preserve"> SEQ Figure \* ARABIC </w:instrText>
                              </w:r>
                              <w:r>
                                <w:fldChar w:fldCharType="separate"/>
                              </w:r>
                              <w:r w:rsidRPr="00147BFB">
                                <w:rPr>
                                  <w:noProof/>
                                  <w:lang w:val="fr-CH"/>
                                </w:rPr>
                                <w:t>6</w:t>
                              </w:r>
                              <w:r>
                                <w:fldChar w:fldCharType="end"/>
                              </w:r>
                              <w:r w:rsidRPr="00147BFB">
                                <w:rPr>
                                  <w:lang w:val="fr-CH"/>
                                </w:rPr>
                                <w:t xml:space="preserve"> Angle et distance de détection du capteur </w:t>
                              </w:r>
                              <w:r>
                                <w:rPr>
                                  <w:lang w:val="fr-CH"/>
                                </w:rPr>
                                <w:t xml:space="preserve">à </w:t>
                              </w:r>
                              <w:r w:rsidRPr="00147BFB">
                                <w:rPr>
                                  <w:lang w:val="fr-CH"/>
                                </w:rPr>
                                <w:t>ultrason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39FA80" id="Groupe 6165" o:spid="_x0000_s1036" style="position:absolute;left:0;text-align:left;margin-left:-12.2pt;margin-top:45.3pt;width:488pt;height:223.55pt;z-index:251791366" coordsize="61976,2838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">
                <v:group id="Groupe 97" o:spid="_x0000_s1037" style="position:absolute;width:61976;height:23094" coordsize="61976,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e 17" o:spid="_x0000_s1038" style="position:absolute;width:23123;height:23094" coordsize="23128,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9" type="#_x0000_t202" style="position:absolute;left:14221;top:10260;width:8907;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0F22C8" w:rsidRPr="00391317" w:rsidRDefault="000F22C8" w:rsidP="00391317">
                            <w:pPr>
                              <w:pStyle w:val="Paragraphedeliste"/>
                              <w:numPr>
                                <w:ilvl w:val="0"/>
                                <w:numId w:val="23"/>
                              </w:numPr>
                              <w:ind w:left="284"/>
                            </w:pPr>
                            <w:r>
                              <w:rPr>
                                <w:lang w:val="fr-CH"/>
                              </w:rPr>
                              <w:t>Obstacle</w:t>
                            </w:r>
                          </w:p>
                          <w:p w14:paraId="01F033AB" w14:textId="0D1E1B6A" w:rsidR="000F22C8" w:rsidRPr="00391317" w:rsidRDefault="000F22C8" w:rsidP="00391317">
                            <w:pPr>
                              <w:pStyle w:val="Paragraphedeliste"/>
                              <w:numPr>
                                <w:ilvl w:val="0"/>
                                <w:numId w:val="24"/>
                              </w:numPr>
                              <w:ind w:left="284"/>
                            </w:pPr>
                            <w:r>
                              <w:rPr>
                                <w:lang w:val="fr-CH"/>
                              </w:rPr>
                              <w:t>Laser</w:t>
                            </w:r>
                          </w:p>
                          <w:p w14:paraId="570E594B" w14:textId="1A4CDE73" w:rsidR="000F22C8" w:rsidRDefault="000F22C8" w:rsidP="00391317">
                            <w:pPr>
                              <w:pStyle w:val="Paragraphedeliste"/>
                              <w:numPr>
                                <w:ilvl w:val="0"/>
                                <w:numId w:val="25"/>
                              </w:numPr>
                              <w:ind w:left="284"/>
                            </w:pPr>
                            <w:r>
                              <w:rPr>
                                <w:lang w:val="fr-CH"/>
                              </w:rPr>
                              <w:t>Ultrason</w:t>
                            </w:r>
                          </w:p>
                        </w:txbxContent>
                      </v:textbox>
                    </v:shape>
                    <v:shape id="Image 15" o:spid="_x0000_s1040"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2" o:title=""/>
                    </v:shape>
                  </v:group>
                  <v:shape id="Image 96" o:spid="_x0000_s1041" type="#_x0000_t75" style="position:absolute;left:30992;top:3746;width:30984;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" stroked="t" strokecolor="black [3213]">
                    <v:imagedata r:id="rId33" o:title=""/>
                    <v:path arrowok="t"/>
                  </v:shape>
                </v:group>
                <v:shape id="Zone de texte 6163" o:spid="_x0000_s1042" type="#_x0000_t202" style="position:absolute;top:23717;width:28035;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" stroked="f">
                  <v:textbox style="mso-fit-shape-to-text:t" inset="0,0,0,0">
                    <w:txbxContent>
                      <w:p w14:paraId="7C7DF843" w14:textId="0E70BD18" w:rsidR="00147BFB" w:rsidRPr="00147BFB" w:rsidRDefault="00147BFB" w:rsidP="00147BFB">
                        <w:pPr>
                          <w:pStyle w:val="Lgende"/>
                          <w:rPr>
                            <w:rFonts w:ascii="LM Roman 12" w:hAnsi="LM Roman 12"/>
                            <w:noProof/>
                            <w:lang w:val="fr-CH"/>
                          </w:rPr>
                        </w:pPr>
                        <w:bookmarkStart w:id="21" w:name="_Ref46396704"/>
                        <w:r w:rsidRPr="00147BFB">
                          <w:rPr>
                            <w:lang w:val="fr-CH"/>
                          </w:rPr>
                          <w:t xml:space="preserve">Figure </w:t>
                        </w:r>
                        <w:r>
                          <w:fldChar w:fldCharType="begin"/>
                        </w:r>
                        <w:r w:rsidRPr="00147BFB">
                          <w:rPr>
                            <w:lang w:val="fr-CH"/>
                          </w:rPr>
                          <w:instrText xml:space="preserve"> SEQ Figure \* ARABIC </w:instrText>
                        </w:r>
                        <w:r>
                          <w:fldChar w:fldCharType="separate"/>
                        </w:r>
                        <w:r>
                          <w:rPr>
                            <w:noProof/>
                            <w:lang w:val="fr-CH"/>
                          </w:rPr>
                          <w:t>5</w:t>
                        </w:r>
                        <w:r>
                          <w:fldChar w:fldCharType="end"/>
                        </w:r>
                        <w:bookmarkEnd w:id="21"/>
                        <w:r w:rsidRPr="00147BFB">
                          <w:rPr>
                            <w:lang w:val="fr-CH"/>
                          </w:rPr>
                          <w:t xml:space="preserve"> Différence entre laser / ultrason lors de</w:t>
                        </w:r>
                        <w:r>
                          <w:rPr>
                            <w:lang w:val="fr-CH"/>
                          </w:rPr>
                          <w:t xml:space="preserve"> la</w:t>
                        </w:r>
                        <w:r w:rsidRPr="00147BFB">
                          <w:rPr>
                            <w:lang w:val="fr-CH"/>
                          </w:rPr>
                          <w:t xml:space="preserve"> détection</w:t>
                        </w:r>
                        <w:r>
                          <w:rPr>
                            <w:lang w:val="fr-CH"/>
                          </w:rPr>
                          <w:t xml:space="preserve"> d’objet non en face du capteur</w:t>
                        </w:r>
                      </w:p>
                    </w:txbxContent>
                  </v:textbox>
                </v:shape>
                <v:shape id="Zone de texte 6164" o:spid="_x0000_s1043" type="#_x0000_t202" style="position:absolute;left:30623;top:23722;width:31350;height:4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" stroked="f">
                  <v:textbox style="mso-fit-shape-to-text:t" inset="0,0,0,0">
                    <w:txbxContent>
                      <w:p w14:paraId="232A0E7E" w14:textId="4C64DFF5" w:rsidR="00147BFB" w:rsidRPr="00147BFB" w:rsidRDefault="00147BFB" w:rsidP="00147BFB">
                        <w:pPr>
                          <w:pStyle w:val="Lgende"/>
                          <w:rPr>
                            <w:rFonts w:ascii="LM Roman 12" w:hAnsi="LM Roman 12"/>
                            <w:noProof/>
                            <w:lang w:val="fr-CH"/>
                          </w:rPr>
                        </w:pPr>
                        <w:r w:rsidRPr="00147BFB">
                          <w:rPr>
                            <w:lang w:val="fr-CH"/>
                          </w:rPr>
                          <w:t xml:space="preserve">Figure </w:t>
                        </w:r>
                        <w:r>
                          <w:fldChar w:fldCharType="begin"/>
                        </w:r>
                        <w:r w:rsidRPr="00147BFB">
                          <w:rPr>
                            <w:lang w:val="fr-CH"/>
                          </w:rPr>
                          <w:instrText xml:space="preserve"> SEQ Figure \* ARABIC </w:instrText>
                        </w:r>
                        <w:r>
                          <w:fldChar w:fldCharType="separate"/>
                        </w:r>
                        <w:r w:rsidRPr="00147BFB">
                          <w:rPr>
                            <w:noProof/>
                            <w:lang w:val="fr-CH"/>
                          </w:rPr>
                          <w:t>6</w:t>
                        </w:r>
                        <w:r>
                          <w:fldChar w:fldCharType="end"/>
                        </w:r>
                        <w:r w:rsidRPr="00147BFB">
                          <w:rPr>
                            <w:lang w:val="fr-CH"/>
                          </w:rPr>
                          <w:t xml:space="preserve"> Angle et distance de détection du capteur </w:t>
                        </w:r>
                        <w:r>
                          <w:rPr>
                            <w:lang w:val="fr-CH"/>
                          </w:rPr>
                          <w:t xml:space="preserve">à </w:t>
                        </w:r>
                        <w:r w:rsidRPr="00147BFB">
                          <w:rPr>
                            <w:lang w:val="fr-CH"/>
                          </w:rPr>
                          <w:t>ultrason HC-SR04</w:t>
                        </w:r>
                      </w:p>
                    </w:txbxContent>
                  </v:textbox>
                </v:shape>
                <w10:wrap type="topAndBottom"/>
              </v:group>
            </w:pict>
          </mc:Fallback>
        </mc:AlternateContent>
      </w:r>
      <w:r w:rsidR="00262358">
        <w:t xml:space="preserve">Etant donné que </w:t>
      </w:r>
      <w:r w:rsidR="00EC1F72">
        <w:t>l</w:t>
      </w:r>
      <w:r w:rsidR="00262358">
        <w:t xml:space="preserve">es obstacles </w:t>
      </w:r>
      <w:r w:rsidR="00EC1F72">
        <w:t>ne sont pas forcément exactement devant le capteur mais doivent être détecté sur toute la largeur de la voiture</w:t>
      </w:r>
      <w:r>
        <w:t xml:space="preserve"> (</w:t>
      </w:r>
      <w:r>
        <w:fldChar w:fldCharType="begin"/>
      </w:r>
      <w:r>
        <w:instrText xml:space="preserve"> REF _Ref46396704 \h </w:instrText>
      </w:r>
      <w:r>
        <w:fldChar w:fldCharType="separate"/>
      </w:r>
      <w:r w:rsidRPr="00147BFB">
        <w:t xml:space="preserve">Figure </w:t>
      </w:r>
      <w:r>
        <w:rPr>
          <w:noProof/>
        </w:rPr>
        <w:t>5</w:t>
      </w:r>
      <w:r>
        <w:fldChar w:fldCharType="end"/>
      </w:r>
      <w:r>
        <w:t>)</w:t>
      </w:r>
      <w:r w:rsidR="00EC1F72">
        <w:t xml:space="preserve">, l’angle de détection </w:t>
      </w:r>
      <w:r w:rsidR="00391317">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A17E6">
      <w:pPr>
        <w:pStyle w:val="Titre5"/>
        <w:rPr>
          <w:color w:val="FF0000"/>
        </w:rPr>
      </w:pPr>
      <w:r w:rsidRPr="001A276F">
        <w:rPr>
          <w:color w:val="FF0000"/>
        </w:rPr>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22" w:name="_Ref45898150"/>
      <w:r>
        <w:br w:type="page"/>
      </w:r>
    </w:p>
    <w:p w14:paraId="5058EDFE" w14:textId="3B740C83" w:rsidR="00B6130D" w:rsidRPr="00FF7C36" w:rsidRDefault="00BC6F47" w:rsidP="009D3D9D">
      <w:pPr>
        <w:pStyle w:val="Titre2"/>
        <w:rPr>
          <w:lang w:val="fr-CH"/>
        </w:rPr>
      </w:pPr>
      <w:bookmarkStart w:id="23" w:name="_Toc46395919"/>
      <w:bookmarkEnd w:id="22"/>
      <w:r>
        <w:rPr>
          <w:lang w:val="fr-CH"/>
        </w:rPr>
        <w:lastRenderedPageBreak/>
        <w:t>Choix du système d’alimentation</w:t>
      </w:r>
      <w:bookmarkEnd w:id="23"/>
    </w:p>
    <w:p w14:paraId="56D419D9" w14:textId="55A5A5B6"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F44DD">
        <w:t xml:space="preserve"> afin de ne pas comporter de câble</w:t>
      </w:r>
      <w:r w:rsidR="00B80BB1">
        <w:t>. Il faut donc la faire fonctionner sur batteries.</w:t>
      </w:r>
    </w:p>
    <w:p w14:paraId="2B085433" w14:textId="4457C9B1" w:rsidR="00E344FC" w:rsidRDefault="00E344FC" w:rsidP="002C06DB">
      <w:r>
        <w:t xml:space="preserve">Les composants devant être </w:t>
      </w:r>
      <w:r w:rsidR="00594641">
        <w:t>alimenté</w:t>
      </w:r>
      <w:r>
        <w:t xml:space="preserve"> sont les suivants</w:t>
      </w:r>
      <w:r w:rsidR="00796A66">
        <w:t xml:space="preserve"> e</w:t>
      </w:r>
      <w:r w:rsidR="00BF44DD">
        <w:t xml:space="preserve">t utilisent </w:t>
      </w:r>
      <w:r w:rsidR="00796A66">
        <w:t>la tension spécifiée</w:t>
      </w:r>
      <w:r w:rsidR="00986CAE">
        <w:t> :</w:t>
      </w:r>
    </w:p>
    <w:p w14:paraId="1D061347" w14:textId="7C065EF3" w:rsidR="00A264FE" w:rsidRDefault="008C4EA9" w:rsidP="00FD17FA">
      <w:pPr>
        <w:pStyle w:val="Paragraphedeliste"/>
        <w:numPr>
          <w:ilvl w:val="0"/>
          <w:numId w:val="18"/>
        </w:numPr>
        <w:rPr>
          <w:lang w:val="fr-CH"/>
        </w:rPr>
      </w:pPr>
      <w:r>
        <w:rPr>
          <w:lang w:val="fr-CH"/>
        </w:rPr>
        <w:t>Le contrôleur du moteur brushless</w:t>
      </w:r>
      <w:r w:rsidR="00D11958">
        <w:rPr>
          <w:lang w:val="fr-CH"/>
        </w:rPr>
        <w:t xml:space="preserve"> </w:t>
      </w:r>
      <w:r w:rsidR="00BF44DD">
        <w:rPr>
          <w:lang w:val="fr-CH"/>
        </w:rPr>
        <w:t xml:space="preserve">(Doc </w:t>
      </w:r>
      <w:sdt>
        <w:sdtPr>
          <w:id w:val="1913499789"/>
          <w:citation/>
        </w:sdtPr>
        <w:sdtContent>
          <w:r w:rsidR="00D11958">
            <w:fldChar w:fldCharType="begin"/>
          </w:r>
          <w:r w:rsidR="00D11958" w:rsidRPr="00D11958">
            <w:rPr>
              <w:lang w:val="fr-CH"/>
            </w:rPr>
            <w:instrText xml:space="preserve"> CITATION WP40 \l 4108 </w:instrText>
          </w:r>
          <w:r w:rsidR="00D11958">
            <w:fldChar w:fldCharType="separate"/>
          </w:r>
          <w:r w:rsidR="000F22C8" w:rsidRPr="000F22C8">
            <w:rPr>
              <w:noProof/>
              <w:lang w:val="fr-CH"/>
            </w:rPr>
            <w:t>(1)</w:t>
          </w:r>
          <w:r w:rsidR="00D11958">
            <w:fldChar w:fldCharType="end"/>
          </w:r>
        </w:sdtContent>
      </w:sdt>
      <w:r w:rsidR="00BF44DD" w:rsidRPr="00BF44DD">
        <w:rPr>
          <w:lang w:val="fr-CH"/>
        </w:rPr>
        <w:t>)</w:t>
      </w:r>
    </w:p>
    <w:p w14:paraId="49371977" w14:textId="77777777" w:rsidR="00070D7F" w:rsidRDefault="009374CE" w:rsidP="00070D7F">
      <w:pPr>
        <w:pStyle w:val="Paragraphedeliste"/>
        <w:numPr>
          <w:ilvl w:val="1"/>
          <w:numId w:val="18"/>
        </w:numPr>
        <w:rPr>
          <w:lang w:val="fr-CH"/>
        </w:rPr>
      </w:pPr>
      <w:r w:rsidRPr="00070D7F">
        <w:rPr>
          <w:lang w:val="fr-CH"/>
        </w:rPr>
        <w:t>Batterie</w:t>
      </w:r>
      <w:r w:rsidR="00A264FE" w:rsidRPr="00070D7F">
        <w:rPr>
          <w:lang w:val="fr-CH"/>
        </w:rPr>
        <w:t xml:space="preserve"> NiMh 5 à 9 cellules </w:t>
      </w:r>
      <w:r w:rsidR="00A264FE" w:rsidRPr="00070D7F">
        <w:rPr>
          <w:lang w:val="fr-CH"/>
        </w:rPr>
        <w:tab/>
        <w:t>(6 - 10.8v)</w:t>
      </w:r>
    </w:p>
    <w:p w14:paraId="42BF50B3" w14:textId="59666B81" w:rsidR="00A264FE" w:rsidRPr="00070D7F" w:rsidRDefault="00A264FE" w:rsidP="00070D7F">
      <w:pPr>
        <w:pStyle w:val="Paragraphedeliste"/>
        <w:numPr>
          <w:ilvl w:val="1"/>
          <w:numId w:val="18"/>
        </w:numPr>
        <w:rPr>
          <w:lang w:val="fr-CH"/>
        </w:rPr>
      </w:pPr>
      <w:r w:rsidRPr="00070D7F">
        <w:rPr>
          <w:lang w:val="fr-CH"/>
        </w:rPr>
        <w:t xml:space="preserve">Batterie LiPo 2 à 3 cellules </w:t>
      </w:r>
      <w:r w:rsidRPr="00070D7F">
        <w:rPr>
          <w:lang w:val="fr-CH"/>
        </w:rPr>
        <w:tab/>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r w:rsidRPr="00986CAE">
        <w:rPr>
          <w:lang w:val="fr-CH"/>
        </w:rPr>
        <w:t>RPi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5V régulé</w:t>
      </w:r>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ED30C7">
      <w:pPr>
        <w:pStyle w:val="Titre3"/>
      </w:pPr>
      <w:bookmarkStart w:id="24" w:name="_Ref46290080"/>
      <w:bookmarkStart w:id="25" w:name="_Toc46395920"/>
      <w:r>
        <w:t>PiJuice</w:t>
      </w:r>
      <w:bookmarkEnd w:id="24"/>
      <w:bookmarkEnd w:id="25"/>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RPi</w:t>
      </w:r>
      <w:r w:rsidR="00622FAC">
        <w:t>.</w:t>
      </w:r>
    </w:p>
    <w:p w14:paraId="53CD3421" w14:textId="61F079FE"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RPi</w:t>
      </w:r>
      <w:r w:rsidR="00B1444F">
        <w:t xml:space="preserve">, le </w:t>
      </w:r>
      <w:r w:rsidR="005720A4" w:rsidRPr="003C30E2">
        <w:rPr>
          <w:b/>
          <w:bCs/>
        </w:rPr>
        <w:t>PiJuice HAT</w:t>
      </w:r>
      <w:r w:rsidR="005720A4">
        <w:t xml:space="preserve"> </w:t>
      </w:r>
      <w:sdt>
        <w:sdtPr>
          <w:id w:val="763492140"/>
          <w:citation/>
        </w:sdtPr>
        <w:sdtContent>
          <w:r w:rsidR="005720A4">
            <w:fldChar w:fldCharType="begin"/>
          </w:r>
          <w:r w:rsidR="005720A4">
            <w:instrText xml:space="preserve"> CITATION PiJ \l 4108 </w:instrText>
          </w:r>
          <w:r w:rsidR="005720A4">
            <w:fldChar w:fldCharType="separate"/>
          </w:r>
          <w:r w:rsidR="000F22C8">
            <w:rPr>
              <w:noProof/>
            </w:rPr>
            <w:t>(6)</w:t>
          </w:r>
          <w:r w:rsidR="005720A4">
            <w:fldChar w:fldCharType="end"/>
          </w:r>
        </w:sdtContent>
      </w:sdt>
      <w:r w:rsidR="00573F3B">
        <w:t xml:space="preserve"> </w:t>
      </w:r>
      <w:r w:rsidR="00E30478">
        <w:t>pour les raisons suivantes :</w:t>
      </w:r>
    </w:p>
    <w:p w14:paraId="26A4A50B" w14:textId="4D61F434"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PRi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Pouvoir utiliser le RPi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puis le RPi</w:t>
      </w:r>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RPi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27F391B4">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41CA5F46"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147BFB">
        <w:rPr>
          <w:noProof/>
          <w:lang w:val="fr-CH"/>
        </w:rPr>
        <w:t>7</w:t>
      </w:r>
      <w:r>
        <w:fldChar w:fldCharType="end"/>
      </w:r>
      <w:r w:rsidRPr="002671BE">
        <w:rPr>
          <w:lang w:val="fr-CH"/>
        </w:rPr>
        <w:t xml:space="preserve"> PiJuice HAT</w:t>
      </w:r>
    </w:p>
    <w:p w14:paraId="49E7DEE7" w14:textId="2BB429CF" w:rsidR="001F01E9" w:rsidRDefault="003E06E1" w:rsidP="00215CF2">
      <w:pPr>
        <w:pStyle w:val="Titre3"/>
      </w:pPr>
      <w:bookmarkStart w:id="26" w:name="_Toc46395921"/>
      <w:r>
        <w:lastRenderedPageBreak/>
        <w:t xml:space="preserve">Servo </w:t>
      </w:r>
      <w:r w:rsidR="00215CF2">
        <w:t>et moteur</w:t>
      </w:r>
      <w:bookmarkEnd w:id="26"/>
    </w:p>
    <w:p w14:paraId="39B4ACBC" w14:textId="57DE8E8F" w:rsidR="00215CF2" w:rsidRDefault="00215CF2" w:rsidP="00215CF2">
      <w:r w:rsidRPr="00E764D4">
        <w:t xml:space="preserve">Le servo </w:t>
      </w:r>
      <w:r w:rsidR="00E764D4" w:rsidRPr="00E764D4">
        <w:t>a tout d</w:t>
      </w:r>
      <w:r w:rsidR="00E764D4">
        <w:t>’abord été connecté sur le RPi car celui-ci consomme environ 1A</w:t>
      </w:r>
      <w:r w:rsidR="00EE3CBB">
        <w:t xml:space="preserve"> et l</w:t>
      </w:r>
      <w:r w:rsidR="006C6953">
        <w:t xml:space="preserve">e PiJuice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0F22C8">
        <w:t>11.4</w:t>
      </w:r>
      <w:r w:rsidR="007070D2">
        <w:fldChar w:fldCharType="end"/>
      </w:r>
      <w:r w:rsidR="007070D2">
        <w:t>)</w:t>
      </w:r>
      <w:r w:rsidR="00405F30">
        <w:t xml:space="preserve">. </w:t>
      </w:r>
      <w:r w:rsidR="00BE1E34">
        <w:t>Cependant lors d’utilisation intensive du servo</w:t>
      </w:r>
      <w:r w:rsidR="006C288E">
        <w:t>, le RPi s’arrêtait</w:t>
      </w:r>
      <w:r w:rsidR="00F561EC">
        <w:t>, étant sous-alimenté</w:t>
      </w:r>
      <w:r w:rsidR="006C288E">
        <w:t>.</w:t>
      </w:r>
      <w:r w:rsidR="000F37D4">
        <w:t xml:space="preserve"> </w:t>
      </w:r>
      <w:r w:rsidR="009608D3">
        <w:t>Le servo a alors été connecté à la sortie VSYS</w:t>
      </w:r>
      <w:r w:rsidR="00B6554C">
        <w:t xml:space="preserve"> du PiJuice</w:t>
      </w:r>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R</w:t>
      </w:r>
      <w:r w:rsidR="002932C1">
        <w:t>Pi</w:t>
      </w:r>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239A5D73"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0F22C8">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7" w:name="_Toc46395922"/>
      <w:r>
        <w:rPr>
          <w:lang w:val="fr-CH"/>
        </w:rPr>
        <w:lastRenderedPageBreak/>
        <w:t>Choix du système de</w:t>
      </w:r>
      <w:r w:rsidR="00DF48FF">
        <w:rPr>
          <w:lang w:val="fr-CH"/>
        </w:rPr>
        <w:t xml:space="preserve"> communication</w:t>
      </w:r>
      <w:bookmarkEnd w:id="27"/>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348304D4"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0F22C8">
        <w:t>13</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RPi n’était à ce moment pas encore fait)</w:t>
      </w:r>
      <w:r w:rsidR="00911335">
        <w:t xml:space="preserve">. </w:t>
      </w:r>
    </w:p>
    <w:p w14:paraId="3133AB44" w14:textId="77777777"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p>
    <w:p w14:paraId="43F63A2E" w14:textId="67FCB9EC" w:rsidR="00331353" w:rsidRDefault="008209F5" w:rsidP="00A34052">
      <w:r>
        <w:t xml:space="preserve">Après avoir fait le choix du RPi,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WiFi,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RPi </w:t>
      </w:r>
      <w:r w:rsidR="00D32832">
        <w:t>et nos ordinateurs.</w:t>
      </w:r>
      <w:r w:rsidR="00714EB9">
        <w:t xml:space="preserve"> De plus, </w:t>
      </w:r>
      <w:r w:rsidR="00CC23F5">
        <w:t>tous les outils nécessaires</w:t>
      </w:r>
      <w:r w:rsidR="00AD52B6">
        <w:t xml:space="preserve"> </w:t>
      </w:r>
      <w:r w:rsidR="004D191C">
        <w:t>afin de gérer le RPi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Codage / débugg</w:t>
      </w:r>
      <w:r w:rsidR="00AA0E40">
        <w:rPr>
          <w:lang w:val="fr-CH"/>
        </w:rPr>
        <w:t>age à distance avec Visual Studio Code</w:t>
      </w:r>
      <w:r>
        <w:rPr>
          <w:lang w:val="fr-CH"/>
        </w:rPr>
        <w:t xml:space="preserve"> </w:t>
      </w:r>
    </w:p>
    <w:p w14:paraId="71EF7DC9" w14:textId="0A5E7099" w:rsidR="00CF3B4D" w:rsidRPr="0093425A" w:rsidRDefault="00CF3B4D" w:rsidP="0093425A">
      <w:pPr>
        <w:pStyle w:val="Note"/>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0F22C8">
        <w:t>6</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8" w:name="_Ref45876339"/>
      <w:bookmarkStart w:id="29" w:name="_Toc46395923"/>
      <w:r w:rsidRPr="00BC6F47">
        <w:rPr>
          <w:lang w:val="fr-CH"/>
        </w:rPr>
        <w:t>Choix du l</w:t>
      </w:r>
      <w:r w:rsidR="00B6130D" w:rsidRPr="00BC6F47">
        <w:rPr>
          <w:lang w:val="fr-CH"/>
        </w:rPr>
        <w:t>angage de programmation</w:t>
      </w:r>
      <w:bookmarkEnd w:id="28"/>
      <w:bookmarkEnd w:id="29"/>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RPi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es principales librairies de deep learning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F52C416" w:rsidR="00BC6F47" w:rsidRDefault="00AA7472" w:rsidP="00BC6F47">
      <w:pPr>
        <w:pStyle w:val="Sansinterligne"/>
      </w:pPr>
      <w:r>
        <w:t>Il a donc fallu apprendre tout le fonctionnement de ce langage. Entre les packages, la gestions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B5AF65C" w:rsidR="007607D7" w:rsidRDefault="007607D7" w:rsidP="007607D7">
      <w:pPr>
        <w:pStyle w:val="Titre2"/>
      </w:pPr>
      <w:bookmarkStart w:id="30" w:name="_Ref46149120"/>
      <w:bookmarkStart w:id="31" w:name="_Ref46129953"/>
      <w:bookmarkStart w:id="32" w:name="_Toc46395924"/>
      <w:r>
        <w:lastRenderedPageBreak/>
        <w:t>Detection d’objet par ML</w:t>
      </w:r>
      <w:bookmarkEnd w:id="30"/>
      <w:bookmarkEnd w:id="32"/>
    </w:p>
    <w:p w14:paraId="139F2B47" w14:textId="77777777" w:rsidR="006F35EB" w:rsidRDefault="006F35EB" w:rsidP="003728D1">
      <w:bookmarkStart w:id="33" w:name="_Ref45878417"/>
      <w:r>
        <w:t>L</w:t>
      </w:r>
      <w:r w:rsidR="003728D1">
        <w:t>a détection de panneau</w:t>
      </w:r>
      <w:r>
        <w:t>x</w:t>
      </w:r>
      <w:r w:rsidR="003728D1">
        <w:t xml:space="preserve"> se fera grâce</w:t>
      </w:r>
      <w:r>
        <w:t xml:space="preserve"> à du deep learning et plus précisément avec </w:t>
      </w:r>
      <w:r w:rsidR="003728D1">
        <w:t>un réseau neuronal convolutif.</w:t>
      </w:r>
      <w:bookmarkEnd w:id="33"/>
      <w:r w:rsidR="003728D1">
        <w:t xml:space="preserve"> </w:t>
      </w:r>
    </w:p>
    <w:p w14:paraId="4BAA059B" w14:textId="3F5E90A5" w:rsidR="003728D1" w:rsidRPr="003728D1" w:rsidRDefault="006F35EB" w:rsidP="003728D1">
      <w:r>
        <w:t>Ce chapitre expliquera le principe d’un CNN, puis l’architecture du classifieur</w:t>
      </w:r>
      <w:r w:rsidR="003728D1">
        <w:t xml:space="preserve"> MobilNet </w:t>
      </w:r>
      <w:r>
        <w:t xml:space="preserve">utilisé dans ce projet et pour finir le fonctionnement d’un </w:t>
      </w:r>
      <w:r w:rsidR="003728D1">
        <w:t>SSD</w:t>
      </w:r>
      <w:r>
        <w:t>, réseau trouvant des objets dans une image.</w:t>
      </w:r>
    </w:p>
    <w:p w14:paraId="4D4353FF" w14:textId="73BC02A0" w:rsidR="007607D7" w:rsidRDefault="007607D7" w:rsidP="007607D7">
      <w:pPr>
        <w:pStyle w:val="Titre3"/>
      </w:pPr>
      <w:bookmarkStart w:id="34" w:name="_Ref46240523"/>
      <w:bookmarkStart w:id="35" w:name="_Ref46240527"/>
      <w:bookmarkStart w:id="36" w:name="_Toc46395925"/>
      <w:r>
        <w:t>Réseau neuronal convolutif (CNN)</w:t>
      </w:r>
      <w:bookmarkEnd w:id="31"/>
      <w:bookmarkEnd w:id="34"/>
      <w:bookmarkEnd w:id="35"/>
      <w:bookmarkEnd w:id="36"/>
    </w:p>
    <w:p w14:paraId="2AFA2FFC" w14:textId="761AAF00" w:rsidR="007607D7" w:rsidRDefault="007607D7" w:rsidP="007607D7">
      <w:r>
        <w:t>Le réseau neuronal convolutif est un type de réseau de neurone utilisé pour le traitement d’image et</w:t>
      </w:r>
      <w:r w:rsidR="006F35EB">
        <w:t xml:space="preserve"> qui</w:t>
      </w:r>
      <w:r>
        <w:t xml:space="preserve"> est indispensable dans ce domaine.</w:t>
      </w:r>
    </w:p>
    <w:p w14:paraId="5B0FA1EC" w14:textId="2BD6722F"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Content>
          <w:r>
            <w:fldChar w:fldCharType="begin"/>
          </w:r>
          <w:r>
            <w:instrText xml:space="preserve"> CITATION Fas20 \l 4108 </w:instrText>
          </w:r>
          <w:r>
            <w:fldChar w:fldCharType="separate"/>
          </w:r>
          <w:r w:rsidR="000F22C8">
            <w:rPr>
              <w:noProof/>
            </w:rPr>
            <w:t>(7)</w:t>
          </w:r>
          <w:r>
            <w:fldChar w:fldCharType="end"/>
          </w:r>
        </w:sdtContent>
      </w:sdt>
      <w:r>
        <w:t xml:space="preserve"> (à gauche) où tout est en niveau de gris, centré et dans la même position, par contre ne fonctionnera jamais sur l’image de droite, plus complexe.</w:t>
      </w:r>
    </w:p>
    <w:p w14:paraId="01C3D09A" w14:textId="77777777" w:rsidR="007607D7" w:rsidRDefault="007607D7" w:rsidP="007607D7">
      <w:pPr>
        <w:keepNext/>
        <w:jc w:val="center"/>
      </w:pPr>
      <w:r>
        <w:rPr>
          <w:noProof/>
        </w:rPr>
        <w:drawing>
          <wp:inline distT="0" distB="0" distL="0" distR="0" wp14:anchorId="3E450C92" wp14:editId="46297F1B">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F583478" wp14:editId="40FE0B0C">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50264CB5" w14:textId="51700009" w:rsidR="007607D7" w:rsidRPr="001E2326" w:rsidRDefault="007607D7" w:rsidP="007607D7">
      <w:pPr>
        <w:pStyle w:val="Lgende"/>
        <w:rPr>
          <w:lang w:val="fr-CH"/>
        </w:rPr>
      </w:pPr>
      <w:r w:rsidRPr="001E2326">
        <w:rPr>
          <w:lang w:val="fr-CH"/>
        </w:rPr>
        <w:t xml:space="preserve">Figure </w:t>
      </w:r>
      <w:r>
        <w:fldChar w:fldCharType="begin"/>
      </w:r>
      <w:r w:rsidRPr="001E2326">
        <w:rPr>
          <w:lang w:val="fr-CH"/>
        </w:rPr>
        <w:instrText xml:space="preserve"> SEQ Figure \* ARABIC </w:instrText>
      </w:r>
      <w:r>
        <w:fldChar w:fldCharType="separate"/>
      </w:r>
      <w:r w:rsidR="00147BFB">
        <w:rPr>
          <w:noProof/>
          <w:lang w:val="fr-CH"/>
        </w:rPr>
        <w:t>8</w:t>
      </w:r>
      <w:r>
        <w:fldChar w:fldCharType="end"/>
      </w:r>
      <w:r w:rsidRPr="001E2326">
        <w:rPr>
          <w:lang w:val="fr-CH"/>
        </w:rPr>
        <w:t xml:space="preserve"> Image simplifié</w:t>
      </w:r>
      <w:r>
        <w:rPr>
          <w:lang w:val="fr-CH"/>
        </w:rPr>
        <w:t>e</w:t>
      </w:r>
      <w:r w:rsidRPr="001E2326">
        <w:rPr>
          <w:lang w:val="fr-CH"/>
        </w:rPr>
        <w:t xml:space="preserve"> VS cas réel</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C’est l’apprentissage de features</w:t>
      </w:r>
      <w:r>
        <w:t>.</w:t>
      </w:r>
    </w:p>
    <w:p w14:paraId="4EB8DD4F" w14:textId="77777777" w:rsidR="007607D7" w:rsidRDefault="007607D7" w:rsidP="007607D7">
      <w:pPr>
        <w:keepNext/>
        <w:jc w:val="left"/>
      </w:pPr>
      <w:r>
        <w:rPr>
          <w:noProof/>
        </w:rPr>
        <w:drawing>
          <wp:inline distT="0" distB="0" distL="0" distR="0" wp14:anchorId="6467B175" wp14:editId="6CFA95D6">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7BCB0BC1" w:rsidR="007607D7" w:rsidRPr="0044138D" w:rsidRDefault="007607D7" w:rsidP="007607D7">
      <w:pPr>
        <w:pStyle w:val="Lgende"/>
        <w:rPr>
          <w:lang w:val="fr-CH"/>
        </w:rPr>
      </w:pPr>
      <w:r w:rsidRPr="0044138D">
        <w:rPr>
          <w:lang w:val="fr-CH"/>
        </w:rPr>
        <w:t xml:space="preserve">Figure </w:t>
      </w:r>
      <w:r>
        <w:fldChar w:fldCharType="begin"/>
      </w:r>
      <w:r w:rsidRPr="0044138D">
        <w:rPr>
          <w:lang w:val="fr-CH"/>
        </w:rPr>
        <w:instrText xml:space="preserve"> SEQ Figure \* ARABIC </w:instrText>
      </w:r>
      <w:r>
        <w:fldChar w:fldCharType="separate"/>
      </w:r>
      <w:r w:rsidR="00147BFB">
        <w:rPr>
          <w:noProof/>
          <w:lang w:val="fr-CH"/>
        </w:rPr>
        <w:t>9</w:t>
      </w:r>
      <w:r>
        <w:fldChar w:fldCharType="end"/>
      </w:r>
      <w:r w:rsidRPr="0044138D">
        <w:rPr>
          <w:lang w:val="fr-CH"/>
        </w:rPr>
        <w:t xml:space="preserve"> Etapes d'un </w:t>
      </w:r>
      <w:r>
        <w:rPr>
          <w:lang w:val="fr-CH"/>
        </w:rPr>
        <w:t xml:space="preserve">CNN   Source et explications : </w:t>
      </w:r>
      <w:sdt>
        <w:sdtPr>
          <w:rPr>
            <w:lang w:val="fr-CH"/>
          </w:rPr>
          <w:id w:val="-1109037770"/>
          <w:citation/>
        </w:sdtPr>
        <w:sdtContent>
          <w:r>
            <w:rPr>
              <w:lang w:val="fr-CH"/>
            </w:rPr>
            <w:fldChar w:fldCharType="begin"/>
          </w:r>
          <w:r>
            <w:rPr>
              <w:lang w:val="fr-CH"/>
            </w:rPr>
            <w:instrText xml:space="preserve"> CITATION Mob20 \l 4108 </w:instrText>
          </w:r>
          <w:r>
            <w:rPr>
              <w:lang w:val="fr-CH"/>
            </w:rPr>
            <w:fldChar w:fldCharType="separate"/>
          </w:r>
          <w:r w:rsidR="000F22C8" w:rsidRPr="000F22C8">
            <w:rPr>
              <w:noProof/>
              <w:lang w:val="fr-CH"/>
            </w:rPr>
            <w:t>(8)</w:t>
          </w:r>
          <w:r>
            <w:rPr>
              <w:lang w:val="fr-CH"/>
            </w:rPr>
            <w:fldChar w:fldCharType="end"/>
          </w:r>
        </w:sdtContent>
      </w:sdt>
    </w:p>
    <w:p w14:paraId="4AE6D089" w14:textId="77777777" w:rsidR="007607D7" w:rsidRPr="0044138D" w:rsidRDefault="007607D7" w:rsidP="007607D7">
      <w:r>
        <w:t xml:space="preserve">Nous voyons que l’apprentissage de features peut contenir plusieurs parties. La </w:t>
      </w:r>
      <w:r w:rsidRPr="00923487">
        <w:rPr>
          <w:b/>
          <w:bCs/>
        </w:rPr>
        <w:t>convolution</w:t>
      </w:r>
      <w:r>
        <w:t xml:space="preserve">, le </w:t>
      </w:r>
      <w:r w:rsidRPr="00923487">
        <w:rPr>
          <w:b/>
          <w:bCs/>
        </w:rPr>
        <w:t>ReLU</w:t>
      </w:r>
      <w:r>
        <w:t xml:space="preserve">, le </w:t>
      </w:r>
      <w:r w:rsidRPr="00923487">
        <w:rPr>
          <w:b/>
          <w:bCs/>
        </w:rPr>
        <w:t>pooliong</w:t>
      </w:r>
      <w:r>
        <w:t xml:space="preserve"> et aussi le </w:t>
      </w:r>
      <w:r w:rsidRPr="00923487">
        <w:rPr>
          <w:b/>
          <w:bCs/>
        </w:rPr>
        <w:t>batch normalization</w:t>
      </w:r>
      <w:r>
        <w:t xml:space="preserve"> qui n’est pas monté ici.</w:t>
      </w:r>
    </w:p>
    <w:p w14:paraId="13DB029F" w14:textId="77777777" w:rsidR="007607D7" w:rsidRDefault="007607D7" w:rsidP="007607D7">
      <w:pPr>
        <w:pStyle w:val="Titre4"/>
      </w:pPr>
      <w:r>
        <w:lastRenderedPageBreak/>
        <w:t>La convolution standard</w:t>
      </w:r>
    </w:p>
    <w:p w14:paraId="540041FC" w14:textId="6C55501D" w:rsidR="007607D7" w:rsidRDefault="007607D7" w:rsidP="007607D7">
      <w:pPr>
        <w:jc w:val="left"/>
      </w:pPr>
      <w:r>
        <w:t xml:space="preserve">Le principe de la convolution est de faire un balayage sur chaque pixel de l’image avec un masque, en effectuant un produit scalaire entre le masque et les pixels avoisinant le pixel analysé, afin d’obtenir une nouvelle valeur pour se pixel qui servira à créer une nouvelle image (voir </w:t>
      </w:r>
      <w:sdt>
        <w:sdtPr>
          <w:id w:val="1476487998"/>
          <w:citation/>
        </w:sdtPr>
        <w:sdtContent>
          <w:r>
            <w:fldChar w:fldCharType="begin"/>
          </w:r>
          <w:r>
            <w:instrText xml:space="preserve"> CITATION BRE19 \l 4108 </w:instrText>
          </w:r>
          <w:r>
            <w:fldChar w:fldCharType="separate"/>
          </w:r>
          <w:r w:rsidR="000F22C8">
            <w:rPr>
              <w:noProof/>
            </w:rPr>
            <w:t>(9)</w:t>
          </w:r>
          <w:r>
            <w:fldChar w:fldCharType="end"/>
          </w:r>
        </w:sdtContent>
      </w:sdt>
      <w:r>
        <w:t xml:space="preserve"> ).</w:t>
      </w:r>
    </w:p>
    <w:p w14:paraId="28F0518A" w14:textId="77777777" w:rsidR="007607D7" w:rsidRDefault="007607D7" w:rsidP="007607D7">
      <w:pPr>
        <w:jc w:val="left"/>
      </w:pPr>
      <w:r>
        <w:t>Ainsi par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77777777" w:rsidR="007607D7" w:rsidRDefault="007607D7" w:rsidP="007607D7">
      <w:r>
        <w:t>(Nous obtenons ici une valeur négative car le résultat est négatif si nous passons du foncé au clair et positif inversement. Généralement la valeur absolue est prise afin d’afficher les deux bordures.)</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645321B6">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64411D67">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0000" cy="1620000"/>
                    </a:xfrm>
                    <a:prstGeom prst="rect">
                      <a:avLst/>
                    </a:prstGeom>
                  </pic:spPr>
                </pic:pic>
              </a:graphicData>
            </a:graphic>
          </wp:inline>
        </w:drawing>
      </w:r>
    </w:p>
    <w:p w14:paraId="01618DF9" w14:textId="730BDD67"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147BFB">
        <w:rPr>
          <w:noProof/>
          <w:lang w:val="fr-CH"/>
        </w:rPr>
        <w:t>10</w:t>
      </w:r>
      <w:r>
        <w:fldChar w:fldCharType="end"/>
      </w:r>
      <w:r w:rsidRPr="00132508">
        <w:rPr>
          <w:lang w:val="fr-CH"/>
        </w:rPr>
        <w:t xml:space="preserve"> Détection de contours </w:t>
      </w:r>
      <w:r>
        <w:rPr>
          <w:lang w:val="fr-CH"/>
        </w:rPr>
        <w:t xml:space="preserve">  </w:t>
      </w:r>
      <w:r w:rsidRPr="00132508">
        <w:rPr>
          <w:lang w:val="fr-CH"/>
        </w:rPr>
        <w:t>S</w:t>
      </w:r>
      <w:r>
        <w:rPr>
          <w:lang w:val="fr-CH"/>
        </w:rPr>
        <w:t xml:space="preserve">ource : </w:t>
      </w:r>
      <w:sdt>
        <w:sdtPr>
          <w:rPr>
            <w:lang w:val="fr-CH"/>
          </w:rPr>
          <w:id w:val="-2091848437"/>
          <w:citation/>
        </w:sdtPr>
        <w:sdtContent>
          <w:r>
            <w:rPr>
              <w:lang w:val="fr-CH"/>
            </w:rPr>
            <w:fldChar w:fldCharType="begin"/>
          </w:r>
          <w:r>
            <w:rPr>
              <w:lang w:val="fr-CH"/>
            </w:rPr>
            <w:instrText xml:space="preserve"> CITATION BRE19 \l 4108 </w:instrText>
          </w:r>
          <w:r>
            <w:rPr>
              <w:lang w:val="fr-CH"/>
            </w:rPr>
            <w:fldChar w:fldCharType="separate"/>
          </w:r>
          <w:r w:rsidR="000F22C8" w:rsidRPr="000F22C8">
            <w:rPr>
              <w:noProof/>
              <w:lang w:val="fr-CH"/>
            </w:rPr>
            <w:t>(9)</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3111F3E7">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0D9A412E"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147BFB">
        <w:rPr>
          <w:noProof/>
          <w:lang w:val="fr-CH"/>
        </w:rPr>
        <w:t>11</w:t>
      </w:r>
      <w:r>
        <w:fldChar w:fldCharType="end"/>
      </w:r>
      <w:r w:rsidRPr="00D341DB">
        <w:rPr>
          <w:lang w:val="fr-CH"/>
        </w:rPr>
        <w:t xml:space="preserve"> Traitement d'une image par le filtre DeepDream</w:t>
      </w:r>
    </w:p>
    <w:p w14:paraId="29F1BCCE" w14:textId="77777777" w:rsidR="007607D7" w:rsidRDefault="007607D7" w:rsidP="007607D7">
      <w:r>
        <w:t>Maintenant, étant donné que nous sommes dans le domaine du deep learning, les valeurs numériques des filtres n’ont pas été choisi manuellement. Elles ont été initialisées aléatoirement puis entrainées afin d’effectuer un traitement sur l’image qui permettra de faire la meilleure prédiction. Il est donc impossible de dire que tel couche du réseau de neurone sert par exemple à trouver les contours.</w:t>
      </w:r>
    </w:p>
    <w:p w14:paraId="39E50054" w14:textId="269BBB1A" w:rsidR="007607D7" w:rsidRPr="007570B2" w:rsidRDefault="007607D7" w:rsidP="007607D7">
      <w:pPr>
        <w:pStyle w:val="Titre5"/>
        <w:rPr>
          <w:lang w:val="fr-CH"/>
        </w:rPr>
      </w:pPr>
      <w:r w:rsidRPr="007570B2">
        <w:rPr>
          <w:lang w:val="fr-CH"/>
        </w:rPr>
        <w:lastRenderedPageBreak/>
        <w:t>La convolution</w:t>
      </w:r>
      <w:r>
        <w:rPr>
          <w:lang w:val="fr-CH"/>
        </w:rPr>
        <w:t>, traitement</w:t>
      </w:r>
      <w:r w:rsidRPr="007570B2">
        <w:rPr>
          <w:lang w:val="fr-CH"/>
        </w:rPr>
        <w:t xml:space="preserve"> trop gourmand en ressources</w:t>
      </w:r>
      <w:r w:rsidR="006F35EB">
        <w:rPr>
          <w:lang w:val="fr-CH"/>
        </w:rPr>
        <w:t> ?</w:t>
      </w:r>
    </w:p>
    <w:p w14:paraId="214A7A06" w14:textId="77777777" w:rsidR="007607D7" w:rsidRDefault="007607D7" w:rsidP="007607D7">
      <w:r w:rsidRPr="00EF7413">
        <w:t>Les multiplications sont des o</w:t>
      </w:r>
      <w:r>
        <w:t>pérations demandant passablement de ressources afin d’être calculées, et le fait d’effectuer des convolutions demande le calculs d’énormément de multiplications.</w:t>
      </w:r>
    </w:p>
    <w:p w14:paraId="4137F40C" w14:textId="77777777" w:rsidR="007607D7" w:rsidRDefault="007607D7" w:rsidP="007607D7">
      <w:r>
        <w:t>Un rapide calcul nous montre le nombre de multiplications à réaliser afin de faire des convolutions :</w:t>
      </w:r>
    </w:p>
    <w:p w14:paraId="1A9A4F39" w14:textId="77777777" w:rsidR="007607D7" w:rsidRPr="007A7854" w:rsidRDefault="0046538C"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taille du kernel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777777" w:rsidR="007607D7" w:rsidRPr="007A7854" w:rsidRDefault="0046538C"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7607D7" w:rsidRPr="007A7854">
        <w:rPr>
          <w:i/>
          <w:iCs/>
          <w:sz w:val="20"/>
          <w:vertAlign w:val="subscript"/>
        </w:rPr>
        <w:t>G</w:t>
      </w:r>
      <w:r w:rsidR="007607D7" w:rsidRPr="007A7854">
        <w:rPr>
          <w:i/>
          <w:iCs/>
          <w:sz w:val="20"/>
        </w:rPr>
        <w:t>*D</w:t>
      </w:r>
      <w:r w:rsidR="007607D7" w:rsidRPr="007A7854">
        <w:rPr>
          <w:i/>
          <w:iCs/>
          <w:sz w:val="20"/>
          <w:vertAlign w:val="subscript"/>
        </w:rPr>
        <w:t xml:space="preserve">G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28DBC5FC" w:rsidR="007607D7" w:rsidRDefault="007607D7" w:rsidP="007607D7">
      <w:pPr>
        <w:tabs>
          <w:tab w:val="left" w:pos="3686"/>
        </w:tabs>
      </w:pPr>
      <w:r>
        <w:t xml:space="preserve">Dans le cas du CNN MobilNet qui sera choisi dans notre cas (voir </w:t>
      </w:r>
      <w:r>
        <w:fldChar w:fldCharType="begin"/>
      </w:r>
      <w:r>
        <w:instrText xml:space="preserve"> REF _Ref46097257 \r \h </w:instrText>
      </w:r>
      <w:r>
        <w:fldChar w:fldCharType="separate"/>
      </w:r>
      <w:r w:rsidR="000F22C8">
        <w:t>0</w:t>
      </w:r>
      <w:r>
        <w:fldChar w:fldCharType="end"/>
      </w:r>
      <w:r>
        <w:t xml:space="preserve">), l’utilisation de la convolution standard demanderait </w:t>
      </w:r>
      <w:r w:rsidRPr="00BD5BB8">
        <w:rPr>
          <w:b/>
          <w:bCs/>
        </w:rPr>
        <w:t>462 Million de multiplications</w:t>
      </w:r>
      <w:r>
        <w:t xml:space="preserve"> </w:t>
      </w:r>
      <w:sdt>
        <w:sdtPr>
          <w:id w:val="112179102"/>
          <w:citation/>
        </w:sdtPr>
        <w:sdtContent>
          <w:r>
            <w:fldChar w:fldCharType="begin"/>
          </w:r>
          <w:r>
            <w:instrText xml:space="preserve"> CITATION How17 \l 4108 </w:instrText>
          </w:r>
          <w:r>
            <w:fldChar w:fldCharType="separate"/>
          </w:r>
          <w:r w:rsidR="000F22C8">
            <w:rPr>
              <w:noProof/>
            </w:rPr>
            <w:t>(10)</w:t>
          </w:r>
          <w:r>
            <w:fldChar w:fldCharType="end"/>
          </w:r>
        </w:sdtContent>
      </w:sdt>
      <w:r>
        <w:t xml:space="preserve"> pour traiter une image.</w:t>
      </w:r>
    </w:p>
    <w:p w14:paraId="30B99AF4" w14:textId="77777777" w:rsidR="007607D7" w:rsidRDefault="007607D7" w:rsidP="007607D7">
      <w:pPr>
        <w:tabs>
          <w:tab w:val="left" w:pos="3686"/>
        </w:tabs>
      </w:pPr>
      <w:r>
        <w:t>Ce nombre a pu être réduit en utilisant la Depthwise Separable Convolution.</w:t>
      </w:r>
    </w:p>
    <w:p w14:paraId="5B7A5B6E" w14:textId="77777777" w:rsidR="007607D7" w:rsidRDefault="007607D7" w:rsidP="007607D7">
      <w:pPr>
        <w:pStyle w:val="Titre4"/>
      </w:pPr>
      <w:bookmarkStart w:id="37" w:name="_Hlk46138750"/>
      <w:bookmarkStart w:id="38" w:name="_Hlk46132143"/>
      <w:r w:rsidRPr="009F63B6">
        <w:t>Depthwise Separate Convolution</w:t>
      </w:r>
    </w:p>
    <w:bookmarkEnd w:id="37"/>
    <w:p w14:paraId="00126E2C" w14:textId="6A533EAC"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Content>
          <w:r>
            <w:fldChar w:fldCharType="begin"/>
          </w:r>
          <w:r>
            <w:instrText xml:space="preserve"> CITATION How17 \l 4108 </w:instrText>
          </w:r>
          <w:r>
            <w:fldChar w:fldCharType="separate"/>
          </w:r>
          <w:r w:rsidR="000F22C8">
            <w:rPr>
              <w:noProof/>
            </w:rPr>
            <w:t>(10)</w:t>
          </w:r>
          <w:r>
            <w:fldChar w:fldCharType="end"/>
          </w:r>
        </w:sdtContent>
      </w:sdt>
      <w:r>
        <w:t xml:space="preserve"> et </w:t>
      </w:r>
      <w:sdt>
        <w:sdtPr>
          <w:id w:val="-1854491287"/>
          <w:citation/>
        </w:sdtPr>
        <w:sdtContent>
          <w:r>
            <w:fldChar w:fldCharType="begin"/>
          </w:r>
          <w:r>
            <w:instrText xml:space="preserve"> CITATION Mob20 \l 4108 </w:instrText>
          </w:r>
          <w:r>
            <w:fldChar w:fldCharType="separate"/>
          </w:r>
          <w:r w:rsidR="000F22C8">
            <w:rPr>
              <w:noProof/>
            </w:rPr>
            <w:t>(8)</w:t>
          </w:r>
          <w:r>
            <w:fldChar w:fldCharType="end"/>
          </w:r>
        </w:sdtContent>
      </w:sdt>
    </w:p>
    <w:bookmarkEnd w:id="38"/>
    <w:p w14:paraId="5E192DFA" w14:textId="77777777" w:rsidR="007607D7" w:rsidRDefault="007607D7" w:rsidP="007607D7">
      <w:pPr>
        <w:tabs>
          <w:tab w:val="left" w:pos="3686"/>
        </w:tabs>
      </w:pPr>
      <w:r>
        <w:t xml:space="preserve">Avec une convolution normale l’application du filtre se fait en une fois sur toutes les couches de l’image avec un kernel spécifique à ce filtre. Pour chaque nouveau filtre toute la convolution est à refaire. </w:t>
      </w:r>
    </w:p>
    <w:p w14:paraId="0705BF2B" w14:textId="77777777" w:rsidR="007607D7" w:rsidRDefault="007607D7" w:rsidP="007607D7">
      <w:pPr>
        <w:tabs>
          <w:tab w:val="left" w:pos="3686"/>
        </w:tabs>
      </w:pPr>
      <w:r>
        <w:t>Lors d’une Depthwise Separable Convolutions, l’opération est séparée en 2 étapes :</w:t>
      </w:r>
    </w:p>
    <w:p w14:paraId="02839297" w14:textId="77777777" w:rsidR="007607D7" w:rsidRDefault="007607D7" w:rsidP="007607D7">
      <w:pPr>
        <w:pStyle w:val="Paragraphedeliste"/>
        <w:numPr>
          <w:ilvl w:val="0"/>
          <w:numId w:val="36"/>
        </w:numPr>
        <w:tabs>
          <w:tab w:val="left" w:pos="3686"/>
        </w:tabs>
      </w:pPr>
      <w:r>
        <w:t>Depthwise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7607D7">
      <w:pPr>
        <w:pStyle w:val="Titre5"/>
      </w:pPr>
      <w:r w:rsidRPr="004067D1">
        <w:t>Depthwise Convolution</w:t>
      </w:r>
    </w:p>
    <w:p w14:paraId="4B695F78" w14:textId="77777777" w:rsidR="007607D7" w:rsidRDefault="007607D7" w:rsidP="007607D7">
      <w:r>
        <w:t>La première étape consiste à appliquer un kernel différents à chaque couche de l’image. Nous obtenons donc une nouvelle image prétraitée de même profondeur que l’image initiale (3 pour une image RGB). Pour rappel lors d’une convolution normale toutes les couches sont traitées en même temps affin d’en ressortir un scalaire.</w:t>
      </w:r>
    </w:p>
    <w:p w14:paraId="24805E0E" w14:textId="77777777" w:rsidR="007607D7" w:rsidRDefault="007607D7" w:rsidP="007607D7">
      <w:r>
        <w:t>Pour l’instant le nombre de multiplication est le même que lors d’une convolution normale :</w:t>
      </w:r>
    </w:p>
    <w:p w14:paraId="6BA5024B"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3455F4D4" w14:textId="77777777" w:rsidR="007607D7" w:rsidRPr="003728D1" w:rsidRDefault="007607D7" w:rsidP="007607D7">
      <w:pPr>
        <w:pStyle w:val="Titre5"/>
        <w:rPr>
          <w:lang w:val="fr-CH"/>
        </w:rPr>
      </w:pPr>
      <w:r w:rsidRPr="003728D1">
        <w:rPr>
          <w:lang w:val="fr-CH"/>
        </w:rPr>
        <w:t>Pointwise convolution</w:t>
      </w:r>
    </w:p>
    <w:p w14:paraId="609E2CF9" w14:textId="77777777" w:rsidR="007607D7" w:rsidRDefault="007607D7" w:rsidP="007607D7">
      <w:pPr>
        <w:pStyle w:val="Sansinterligne"/>
      </w:pPr>
      <w:r>
        <w:t xml:space="preserve">L’optimisation de calcul vient de cette étape. Ici, un kernel de 1x1xM vient regrouper les M couches précédentes. </w:t>
      </w:r>
    </w:p>
    <w:p w14:paraId="2F3042FF" w14:textId="77777777" w:rsidR="007607D7" w:rsidRDefault="007607D7" w:rsidP="007607D7">
      <w:r>
        <w:t xml:space="preserve">Nous pourrions penser que de ce fait le nombre de multiplication totale est plus grande lors d’une </w:t>
      </w:r>
      <w:r w:rsidRPr="008649C6">
        <w:t>depthwise separate convolution</w:t>
      </w:r>
      <w:r>
        <w:t xml:space="preserve"> étant donné qu’elle vaut</w:t>
      </w:r>
    </w:p>
    <w:p w14:paraId="6986F1BF"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lastRenderedPageBreak/>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7777777" w:rsidR="007607D7" w:rsidRDefault="007607D7" w:rsidP="007607D7">
      <w:r>
        <w:t xml:space="preserve">Le rapport entre une convolution normal et optimisé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77777777" w:rsidR="007607D7" w:rsidRDefault="007607D7" w:rsidP="007607D7">
      <w:r>
        <w:t xml:space="preserve">Le réseau MobilNet utilise ainsi plus que </w:t>
      </w:r>
      <w:r w:rsidRPr="008649C6">
        <w:rPr>
          <w:b/>
          <w:bCs/>
        </w:rPr>
        <w:t>52.3 Million de multiplication</w:t>
      </w:r>
      <w:r>
        <w:t xml:space="preserve"> (contre 462M avant).</w:t>
      </w:r>
    </w:p>
    <w:p w14:paraId="24BB43A7" w14:textId="77777777" w:rsidR="007607D7" w:rsidRDefault="007607D7" w:rsidP="007607D7">
      <w:pPr>
        <w:pStyle w:val="Titre4"/>
      </w:pPr>
      <w:bookmarkStart w:id="39" w:name="_Ref46139700"/>
      <w:r>
        <w:t>Batch Normalization</w:t>
      </w:r>
      <w:bookmarkEnd w:id="39"/>
    </w:p>
    <w:p w14:paraId="3F1F1D95" w14:textId="77777777" w:rsidR="007607D7" w:rsidRDefault="007607D7" w:rsidP="007607D7">
      <w:r>
        <w:t xml:space="preserve">Toutes données en entrée d’un réseau neuronal doivent être normalisé afin d’être sur la même échelle. Par exemple si un réseau prend en entrée l’âge d’une personne et sa taille, une valeur ira environ de 0 à 100 ans alors que l’autre de 0.4 à 2 mètres. Ces différences d’échelle vont diminuer les performances du réseau. </w:t>
      </w:r>
    </w:p>
    <w:p w14:paraId="27BEB4A6" w14:textId="77777777" w:rsidR="007607D7" w:rsidRPr="009A264B" w:rsidRDefault="007607D7" w:rsidP="007607D7">
      <w:r>
        <w:t xml:space="preserve">Un tel procédé peut aussi être effectué entre deux couches internes du réseau car certains neurones peuvent produire un résultat disproportionné par rapport aux autres neurones, et il faut normaliser ces résultats avant de les passer aux neurones suivants. Ce principe s’appelle justement batch normaization. </w:t>
      </w:r>
    </w:p>
    <w:p w14:paraId="5A24FDC6" w14:textId="7E6969E5" w:rsidR="007607D7" w:rsidRDefault="007607D7" w:rsidP="007607D7">
      <w:pPr>
        <w:pStyle w:val="Titre4"/>
      </w:pPr>
      <w:bookmarkStart w:id="40" w:name="_Ref46139711"/>
      <w:r>
        <w:t>Re</w:t>
      </w:r>
      <w:bookmarkEnd w:id="40"/>
      <w:r>
        <w:t>LU</w:t>
      </w:r>
    </w:p>
    <w:p w14:paraId="58287AFB" w14:textId="77777777" w:rsidR="007607D7" w:rsidRDefault="007607D7" w:rsidP="007607D7">
      <w:r w:rsidRPr="00923487">
        <w:t>Un ReLU (Rectified Linear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77777777" w:rsidR="007607D7" w:rsidRDefault="007607D7" w:rsidP="007607D7">
      <w:r>
        <w:t xml:space="preserve">Ce qui signifie que le neurone prend en entrée la valeur qui lui est passé, à condition que celle-ci soit positive. Sinon le neurone n’est pas activé. </w:t>
      </w:r>
    </w:p>
    <w:p w14:paraId="47775E80" w14:textId="77777777" w:rsidR="007607D7" w:rsidRDefault="007607D7" w:rsidP="007607D7">
      <w:pPr>
        <w:pStyle w:val="Titre4"/>
      </w:pPr>
      <w:r>
        <w:t>Pooling</w:t>
      </w:r>
    </w:p>
    <w:p w14:paraId="497121AD" w14:textId="77777777" w:rsidR="007607D7" w:rsidRDefault="007607D7" w:rsidP="007607D7">
      <w:pPr>
        <w:pStyle w:val="Sansinterligne"/>
      </w:pPr>
      <w:r w:rsidRPr="00705AE0">
        <w:t xml:space="preserve">Le pooling, ou </w:t>
      </w:r>
      <w:r>
        <w:t>« </w:t>
      </w:r>
      <w:r w:rsidRPr="00705AE0">
        <w:t>mise e</w:t>
      </w:r>
      <w:r>
        <w:t xml:space="preserve">n commun » est un principe servant à réduire la taille d’une image et peu très bien être effectué au milieu du CNN, par exemple après l’application d’un filtre. </w:t>
      </w:r>
    </w:p>
    <w:p w14:paraId="1425C723" w14:textId="77777777" w:rsidR="007607D7" w:rsidRPr="00705AE0" w:rsidRDefault="007607D7" w:rsidP="007607D7">
      <w:r>
        <w:t>L’image est découpée en carré de n*n pixels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41" w:name="_Ref46097257"/>
      <w:r>
        <w:br w:type="page"/>
      </w:r>
    </w:p>
    <w:p w14:paraId="49EB2908" w14:textId="77777777" w:rsidR="007607D7" w:rsidRDefault="007607D7" w:rsidP="003728D1">
      <w:pPr>
        <w:pStyle w:val="Titre3"/>
      </w:pPr>
      <w:bookmarkStart w:id="42" w:name="_Ref46289873"/>
      <w:bookmarkStart w:id="43" w:name="_Toc46395926"/>
      <w:r>
        <w:lastRenderedPageBreak/>
        <w:t>MobilNet</w:t>
      </w:r>
      <w:bookmarkEnd w:id="41"/>
      <w:bookmarkEnd w:id="42"/>
      <w:bookmarkEnd w:id="43"/>
      <w:r>
        <w:t xml:space="preserve"> </w:t>
      </w:r>
    </w:p>
    <w:p w14:paraId="5D91F75D" w14:textId="6CE53E5B" w:rsidR="007607D7" w:rsidRPr="007607D7" w:rsidRDefault="007607D7" w:rsidP="007607D7">
      <w:pPr>
        <w:pStyle w:val="Paragraphedeliste"/>
        <w:numPr>
          <w:ilvl w:val="0"/>
          <w:numId w:val="33"/>
        </w:numPr>
        <w:rPr>
          <w:i/>
          <w:iCs/>
          <w:lang w:val="fr-CH"/>
        </w:rPr>
      </w:pPr>
      <w:r w:rsidRPr="007607D7">
        <w:rPr>
          <w:i/>
          <w:iCs/>
          <w:lang w:val="fr-CH"/>
        </w:rPr>
        <w:t xml:space="preserve">Article complet sur MobilNet: voir </w:t>
      </w:r>
      <w:sdt>
        <w:sdtPr>
          <w:rPr>
            <w:i/>
            <w:iCs/>
          </w:rPr>
          <w:id w:val="1333638172"/>
          <w:citation/>
        </w:sdt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0F22C8" w:rsidRPr="000F22C8">
            <w:rPr>
              <w:noProof/>
              <w:lang w:val="fr-CH"/>
            </w:rPr>
            <w:t>(10)</w:t>
          </w:r>
          <w:r w:rsidRPr="007607D7">
            <w:rPr>
              <w:i/>
              <w:iCs/>
            </w:rPr>
            <w:fldChar w:fldCharType="end"/>
          </w:r>
        </w:sdtContent>
      </w:sdt>
    </w:p>
    <w:p w14:paraId="43CB945C" w14:textId="77777777" w:rsidR="007607D7" w:rsidRDefault="007607D7" w:rsidP="007607D7">
      <w:r w:rsidRPr="002313D9">
        <w:t>MobilNet est</w:t>
      </w:r>
      <w:r>
        <w:t xml:space="preserve"> </w:t>
      </w:r>
      <w:r w:rsidRPr="002313D9">
        <w:t>une architecture de</w:t>
      </w:r>
      <w:r>
        <w:t xml:space="preserve"> CNN spécialement conçu pour demander peu de ressources afin de pouvoir tourner en temps réel sur des appareils mobiles.</w:t>
      </w:r>
    </w:p>
    <w:p w14:paraId="740764A3" w14:textId="73B46DFB" w:rsidR="007607D7" w:rsidRDefault="007607D7" w:rsidP="007607D7">
      <w:r>
        <w:rPr>
          <w:noProof/>
        </w:rPr>
        <mc:AlternateContent>
          <mc:Choice Requires="wpg">
            <w:drawing>
              <wp:anchor distT="0" distB="0" distL="114300" distR="114300" simplePos="0" relativeHeight="251678726" behindDoc="0" locked="0" layoutInCell="1" allowOverlap="1" wp14:anchorId="180A3C61" wp14:editId="18C6A595">
                <wp:simplePos x="0" y="0"/>
                <wp:positionH relativeFrom="column">
                  <wp:posOffset>3731895</wp:posOffset>
                </wp:positionH>
                <wp:positionV relativeFrom="paragraph">
                  <wp:posOffset>335915</wp:posOffset>
                </wp:positionV>
                <wp:extent cx="2658110" cy="3181985"/>
                <wp:effectExtent l="38100" t="0" r="8890" b="0"/>
                <wp:wrapSquare wrapText="bothSides"/>
                <wp:docPr id="85" name="Groupe 85"/>
                <wp:cNvGraphicFramePr/>
                <a:graphic xmlns:a="http://schemas.openxmlformats.org/drawingml/2006/main">
                  <a:graphicData uri="http://schemas.microsoft.com/office/word/2010/wordprocessingGroup">
                    <wpg:wgp>
                      <wpg:cNvGrpSpPr/>
                      <wpg:grpSpPr>
                        <a:xfrm>
                          <a:off x="0" y="0"/>
                          <a:ext cx="2658110" cy="3181985"/>
                          <a:chOff x="0" y="0"/>
                          <a:chExt cx="2658110" cy="3181985"/>
                        </a:xfrm>
                      </wpg:grpSpPr>
                      <wpg:grpSp>
                        <wpg:cNvPr id="82" name="Groupe 82"/>
                        <wpg:cNvGrpSpPr/>
                        <wpg:grpSpPr>
                          <a:xfrm>
                            <a:off x="0" y="0"/>
                            <a:ext cx="2658110" cy="3181985"/>
                            <a:chOff x="0" y="0"/>
                            <a:chExt cx="2658688" cy="3181986"/>
                          </a:xfrm>
                        </wpg:grpSpPr>
                        <wpg:grpSp>
                          <wpg:cNvPr id="76" name="Groupe 76"/>
                          <wpg:cNvGrpSpPr/>
                          <wpg:grpSpPr>
                            <a:xfrm>
                              <a:off x="45028" y="0"/>
                              <a:ext cx="2613660" cy="3181986"/>
                              <a:chOff x="0" y="0"/>
                              <a:chExt cx="2613660" cy="3182113"/>
                            </a:xfrm>
                          </wpg:grpSpPr>
                          <pic:pic xmlns:pic="http://schemas.openxmlformats.org/drawingml/2006/picture">
                            <pic:nvPicPr>
                              <pic:cNvPr id="70" name="Image 70"/>
                              <pic:cNvPicPr>
                                <a:picLocks noChangeAspect="1"/>
                              </pic:cNvPicPr>
                            </pic:nvPicPr>
                            <pic:blipFill rotWithShape="1">
                              <a:blip r:embed="rId41"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351280"/>
                              </a:xfrm>
                              <a:prstGeom prst="rect">
                                <a:avLst/>
                              </a:prstGeom>
                              <a:solidFill>
                                <a:prstClr val="white"/>
                              </a:solidFill>
                              <a:ln>
                                <a:noFill/>
                              </a:ln>
                            </wps:spPr>
                            <wps:txbx>
                              <w:txbxContent>
                                <w:p w14:paraId="2276160E" w14:textId="475E6642" w:rsidR="000F22C8" w:rsidRDefault="000F22C8"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4ACFA5B9" w:rsidR="000F22C8" w:rsidRPr="00277A6B" w:rsidRDefault="000F22C8"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A35D03">
                                        <w:rPr>
                                          <w:noProof/>
                                          <w:lang w:val="fr-CH"/>
                                        </w:rPr>
                                        <w:t>(11)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A3C61" id="Groupe 85" o:spid="_x0000_s1044" style="position:absolute;left:0;text-align:left;margin-left:293.85pt;margin-top:26.45pt;width:209.3pt;height:250.55pt;z-index:251678726" coordsize="26581,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">
                <v:group id="Groupe 82" o:spid="_x0000_s1045" style="position:absolute;width:26581;height:31819" coordsize="26586,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6" style="position:absolute;left:450;width:26136;height:31819" coordsize="26136,3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47"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42" o:title="" croptop="3456f"/>
                    </v:shape>
                    <v:shape id="Zone de texte 75" o:spid="_x0000_s1048" type="#_x0000_t202" style="position:absolute;top:28308;width:26136;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475E6642" w:rsidR="000F22C8" w:rsidRDefault="000F22C8"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4ACFA5B9" w:rsidR="000F22C8" w:rsidRPr="00277A6B" w:rsidRDefault="000F22C8"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A35D03">
                                  <w:rPr>
                                    <w:noProof/>
                                    <w:lang w:val="fr-CH"/>
                                  </w:rPr>
                                  <w:t>(11)</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49"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50"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51"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52"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w10:wrap type="square"/>
              </v:group>
            </w:pict>
          </mc:Fallback>
        </mc:AlternateContent>
      </w:r>
      <w:r>
        <w:t xml:space="preserve">Pour comparaison, le réseau VGG16 comporte environ 150M de paramètres à entrainer, contre 5M pour le MobilNet </w:t>
      </w:r>
      <w:sdt>
        <w:sdtPr>
          <w:id w:val="-549222281"/>
          <w:citation/>
        </w:sdtPr>
        <w:sdtContent>
          <w:r>
            <w:fldChar w:fldCharType="begin"/>
          </w:r>
          <w:r>
            <w:instrText xml:space="preserve"> CITATION SIM20 \l 4108 </w:instrText>
          </w:r>
          <w:r>
            <w:fldChar w:fldCharType="separate"/>
          </w:r>
          <w:r w:rsidR="000F22C8">
            <w:rPr>
              <w:noProof/>
            </w:rPr>
            <w:t>(11)</w:t>
          </w:r>
          <w:r>
            <w:fldChar w:fldCharType="end"/>
          </w:r>
        </w:sdtContent>
      </w:sdt>
      <w:r>
        <w:t>.</w:t>
      </w:r>
    </w:p>
    <w:p w14:paraId="5AACAB89" w14:textId="77777777" w:rsidR="007607D7" w:rsidRDefault="007607D7" w:rsidP="007607D7">
      <w:r>
        <w:t>Son architecture est la suivante :</w:t>
      </w:r>
    </w:p>
    <w:p w14:paraId="2D3D9D62" w14:textId="77777777"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ffectuées sur les trois canaux de l’image d’entrée avec un kernel de 3*3.</w:t>
      </w:r>
    </w:p>
    <w:p w14:paraId="2FCB80AF" w14:textId="77777777" w:rsidR="007607D7" w:rsidRDefault="007607D7" w:rsidP="007607D7">
      <w:pPr>
        <w:ind w:left="720"/>
      </w:pPr>
      <w:r>
        <w:t>Donc un filtre de taille 3*3*3*32</w:t>
      </w:r>
    </w:p>
    <w:p w14:paraId="2D148960" w14:textId="77777777" w:rsidR="007607D7" w:rsidRPr="00720ED4" w:rsidRDefault="007607D7" w:rsidP="007607D7">
      <w:pPr>
        <w:pStyle w:val="Paragraphedeliste"/>
        <w:numPr>
          <w:ilvl w:val="0"/>
          <w:numId w:val="38"/>
        </w:numPr>
        <w:rPr>
          <w:lang w:val="fr-CH"/>
        </w:rPr>
      </w:pPr>
      <w:r w:rsidRPr="00EF7224">
        <w:rPr>
          <w:lang w:val="fr-CH"/>
        </w:rPr>
        <w:t xml:space="preserve">Un enchaînement de depthwise separate convolution. </w:t>
      </w:r>
      <w:r w:rsidRPr="007607D7">
        <w:rPr>
          <w:lang w:val="fr-CH"/>
        </w:rPr>
        <w:t xml:space="preserve">Les deux étapes vues précédemment sont affiché ici de façon distincte. </w:t>
      </w:r>
    </w:p>
    <w:p w14:paraId="07E6EC83" w14:textId="77777777" w:rsidR="007607D7" w:rsidRDefault="007607D7" w:rsidP="007607D7">
      <w:pPr>
        <w:pStyle w:val="Paragraphedeliste"/>
        <w:rPr>
          <w:lang w:val="fr-CH"/>
        </w:rPr>
      </w:pPr>
      <w:r w:rsidRPr="00720ED4">
        <w:rPr>
          <w:lang w:val="fr-CH"/>
        </w:rPr>
        <w:t xml:space="preserve">La </w:t>
      </w:r>
      <w:r>
        <w:rPr>
          <w:lang w:val="fr-CH"/>
        </w:rPr>
        <w:t>d</w:t>
      </w:r>
      <w:r w:rsidRPr="00720ED4">
        <w:rPr>
          <w:lang w:val="fr-CH"/>
        </w:rPr>
        <w:t xml:space="preserve">epthwise </w:t>
      </w:r>
      <w:r>
        <w:rPr>
          <w:lang w:val="fr-CH"/>
        </w:rPr>
        <w:t>c</w:t>
      </w:r>
      <w:r w:rsidRPr="00720ED4">
        <w:rPr>
          <w:lang w:val="fr-CH"/>
        </w:rPr>
        <w:t>onvolution</w:t>
      </w:r>
      <w:r>
        <w:rPr>
          <w:lang w:val="fr-CH"/>
        </w:rPr>
        <w:t xml:space="preserve"> est noté « Conv dw » et utilise un kernel de 3*3</w:t>
      </w:r>
    </w:p>
    <w:p w14:paraId="410C1FC0" w14:textId="77777777" w:rsidR="007607D7" w:rsidRPr="00720ED4" w:rsidRDefault="007607D7" w:rsidP="007607D7">
      <w:pPr>
        <w:pStyle w:val="Paragraphedeliste"/>
        <w:rPr>
          <w:lang w:val="fr-CH"/>
        </w:rPr>
      </w:pPr>
      <w:r>
        <w:rPr>
          <w:lang w:val="fr-CH"/>
        </w:rPr>
        <w:t>La</w:t>
      </w:r>
      <w:r w:rsidRPr="00EF7224">
        <w:rPr>
          <w:lang w:val="fr-CH"/>
        </w:rPr>
        <w:tab/>
      </w:r>
      <w:r>
        <w:rPr>
          <w:lang w:val="fr-CH"/>
        </w:rPr>
        <w:t>p</w:t>
      </w:r>
      <w:r w:rsidRPr="00EF7224">
        <w:rPr>
          <w:lang w:val="fr-CH"/>
        </w:rPr>
        <w:t>ointwise convolution</w:t>
      </w:r>
      <w:r>
        <w:rPr>
          <w:lang w:val="fr-CH"/>
        </w:rPr>
        <w:t xml:space="preserve"> est noté « Conv » et utilise un kernel de 1*1</w:t>
      </w:r>
    </w:p>
    <w:p w14:paraId="092AF181" w14:textId="77777777" w:rsidR="007607D7" w:rsidRPr="00720ED4" w:rsidRDefault="007607D7" w:rsidP="007607D7">
      <w:pPr>
        <w:pStyle w:val="Paragraphedeliste"/>
        <w:numPr>
          <w:ilvl w:val="0"/>
          <w:numId w:val="38"/>
        </w:numPr>
        <w:rPr>
          <w:lang w:val="fr-CH"/>
        </w:rPr>
      </w:pPr>
      <w:r>
        <w:rPr>
          <w:lang w:val="fr-CH"/>
        </w:rPr>
        <w:t>Un pooling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La couche full connected et le</w:t>
      </w:r>
      <w:r>
        <w:rPr>
          <w:lang w:val="fr-CH"/>
        </w:rPr>
        <w:t xml:space="preserve"> softmax servant à la classification</w:t>
      </w:r>
    </w:p>
    <w:p w14:paraId="6C2F40AC" w14:textId="568F8DA0" w:rsidR="007607D7" w:rsidRDefault="007607D7" w:rsidP="007607D7">
      <w:r>
        <w:t>Il faut noter qu’après chaque couche convolutive, une batch normalization (</w:t>
      </w:r>
      <w:r>
        <w:fldChar w:fldCharType="begin"/>
      </w:r>
      <w:r>
        <w:instrText xml:space="preserve"> REF _Ref46139700 \r \h </w:instrText>
      </w:r>
      <w:r>
        <w:fldChar w:fldCharType="separate"/>
      </w:r>
      <w:r w:rsidR="000F22C8">
        <w:t>3.7.1.3</w:t>
      </w:r>
      <w:r>
        <w:fldChar w:fldCharType="end"/>
      </w:r>
      <w:r>
        <w:t>) et un ReLU (</w:t>
      </w:r>
      <w:r>
        <w:fldChar w:fldCharType="begin"/>
      </w:r>
      <w:r>
        <w:instrText xml:space="preserve"> REF _Ref46139711 \r \h </w:instrText>
      </w:r>
      <w:r>
        <w:fldChar w:fldCharType="separate"/>
      </w:r>
      <w:r w:rsidR="000F22C8">
        <w:t>3.7.1.4</w:t>
      </w:r>
      <w:r>
        <w:fldChar w:fldCharType="end"/>
      </w:r>
      <w:r>
        <w:t>) est effectué avant de passer à la prochaine convolution.</w:t>
      </w:r>
    </w:p>
    <w:p w14:paraId="6BD0F8E6" w14:textId="430B2AFD" w:rsidR="007607D7" w:rsidRDefault="006F35EB" w:rsidP="003728D1">
      <w:pPr>
        <w:pStyle w:val="Titre3"/>
      </w:pPr>
      <w:bookmarkStart w:id="44" w:name="_Toc46395927"/>
      <w:r w:rsidRPr="00CD2608">
        <w:t>Single Shot Detector</w:t>
      </w:r>
      <w:r>
        <w:t xml:space="preserve"> (</w:t>
      </w:r>
      <w:r w:rsidR="007607D7">
        <w:t>SSD</w:t>
      </w:r>
      <w:r>
        <w:t>)</w:t>
      </w:r>
      <w:bookmarkEnd w:id="44"/>
    </w:p>
    <w:p w14:paraId="4AE9777B" w14:textId="77777777" w:rsidR="007607D7" w:rsidRDefault="007607D7" w:rsidP="007607D7">
      <w:r>
        <w:t xml:space="preserve">Cependant, le réseau MobilNet sert à classifier une image entière, mais dans notre cas nous pouvons avoir plusieurs objets dans un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MobilNet afin de fournir à ce dernier pas </w:t>
      </w:r>
      <w:r w:rsidR="003728D1">
        <w:t>l’entièreté de l’</w:t>
      </w:r>
      <w:r>
        <w:t>image, mais la partie contenant un objet.</w:t>
      </w:r>
    </w:p>
    <w:p w14:paraId="10FB817E" w14:textId="77777777" w:rsidR="007607D7" w:rsidRDefault="007607D7" w:rsidP="007607D7">
      <w:pPr>
        <w:pStyle w:val="Sansinterligne"/>
      </w:pPr>
      <w:r>
        <w:t>Nous pourrions très bien balayer l’entièreté de l’image avec des rectangles de différentes tailles et formes, et pour chaque rectangle chercher si un objet si trouve avec le réseau MobilNet. Par contre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77777777" w:rsidR="007607D7" w:rsidRDefault="007607D7" w:rsidP="007607D7">
      <w:r>
        <w:t>Dans l’exemple suivant, le carré rouge est analysé. La forme de l’anse a été repéré et le réseau peut donc proposer ce qui devrait être la position de la tasse.</w:t>
      </w:r>
    </w:p>
    <w:p w14:paraId="76C58111" w14:textId="77777777" w:rsidR="007607D7" w:rsidRDefault="007607D7" w:rsidP="007607D7">
      <w:pPr>
        <w:keepNext/>
        <w:jc w:val="center"/>
      </w:pPr>
      <w:r>
        <w:rPr>
          <w:noProof/>
        </w:rPr>
        <w:lastRenderedPageBreak/>
        <w:drawing>
          <wp:inline distT="0" distB="0" distL="0" distR="0" wp14:anchorId="30F6C9E7" wp14:editId="17CB159B">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380D55DF" w:rsidR="007607D7" w:rsidRPr="00A16741" w:rsidRDefault="007607D7" w:rsidP="007607D7">
      <w:pPr>
        <w:pStyle w:val="Lgende"/>
        <w:rPr>
          <w:lang w:val="fr-CH"/>
        </w:rPr>
      </w:pPr>
      <w:r w:rsidRPr="00A16741">
        <w:rPr>
          <w:lang w:val="fr-CH"/>
        </w:rPr>
        <w:t xml:space="preserve">Figure </w:t>
      </w:r>
      <w:r>
        <w:fldChar w:fldCharType="begin"/>
      </w:r>
      <w:r w:rsidRPr="00A16741">
        <w:rPr>
          <w:lang w:val="fr-CH"/>
        </w:rPr>
        <w:instrText xml:space="preserve"> SEQ Figure \* ARABIC </w:instrText>
      </w:r>
      <w:r>
        <w:fldChar w:fldCharType="separate"/>
      </w:r>
      <w:r w:rsidR="00147BFB">
        <w:rPr>
          <w:noProof/>
          <w:lang w:val="fr-CH"/>
        </w:rPr>
        <w:t>12</w:t>
      </w:r>
      <w:r>
        <w:fldChar w:fldCharType="end"/>
      </w:r>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0362C086" w:rsidR="007607D7" w:rsidRDefault="007607D7" w:rsidP="007607D7">
      <w:pPr>
        <w:pStyle w:val="Note"/>
      </w:pPr>
      <w:r>
        <w:t xml:space="preserve">Note : Il existe d’autre réseau de détection comme RCNN, Fast RCNN, Faster RCNN ou YOLO qui sont expliqué ici : </w:t>
      </w:r>
      <w:sdt>
        <w:sdtPr>
          <w:id w:val="-1107882855"/>
          <w:citation/>
        </w:sdtPr>
        <w:sdtContent>
          <w:r>
            <w:fldChar w:fldCharType="begin"/>
          </w:r>
          <w:r>
            <w:instrText xml:space="preserve"> CITATION Zer20 \l 4108 </w:instrText>
          </w:r>
          <w:r>
            <w:fldChar w:fldCharType="separate"/>
          </w:r>
          <w:r w:rsidR="000F22C8">
            <w:rPr>
              <w:noProof/>
            </w:rPr>
            <w:t>(12)</w:t>
          </w:r>
          <w:r>
            <w:fldChar w:fldCharType="end"/>
          </w:r>
        </w:sdtContent>
      </w:sdt>
    </w:p>
    <w:p w14:paraId="65ABA2FC" w14:textId="1FE4708D" w:rsidR="007607D7" w:rsidRPr="00AA7472" w:rsidRDefault="00691C4C" w:rsidP="00691C4C">
      <w:pPr>
        <w:pStyle w:val="Titre3"/>
      </w:pPr>
      <w:bookmarkStart w:id="45" w:name="_Toc46395928"/>
      <w:r>
        <w:t>Quantization</w:t>
      </w:r>
      <w:bookmarkEnd w:id="45"/>
    </w:p>
    <w:p w14:paraId="780FED6F" w14:textId="77777777" w:rsidR="00691C4C" w:rsidRDefault="00691C4C" w:rsidP="007607D7">
      <w:r>
        <w:t>Les réseaux neuronaux utilisent généralement des nombres à virgule flottante codé sur 32 bits pour représenter les poids de chaque neurone.</w:t>
      </w:r>
    </w:p>
    <w:p w14:paraId="336259E7" w14:textId="12835353" w:rsidR="00514EDB" w:rsidRDefault="00691C4C" w:rsidP="007607D7">
      <w:r>
        <w:t xml:space="preserve">Cependant, le Coral Accelerator que nous utilisons demande uniquement des entiers sur 8bits afin de pouvoir effectuer </w:t>
      </w:r>
      <w:r w:rsidR="00514EDB">
        <w:t>sont accélération matérielle.</w:t>
      </w:r>
    </w:p>
    <w:p w14:paraId="1BC82459" w14:textId="38726863" w:rsidR="00557428" w:rsidRPr="00A21E76" w:rsidRDefault="00514EDB" w:rsidP="007607D7">
      <w:r>
        <w:t>La quantization consiste donc à passer tous les paramètres du réseau neuronal de leur valeur réel à une valeur entière correspondante.</w:t>
      </w:r>
      <w:r w:rsidR="00557428" w:rsidRPr="00A21E76">
        <w:br w:type="page"/>
      </w:r>
    </w:p>
    <w:p w14:paraId="6F1BF320" w14:textId="451F838E" w:rsidR="004D61C1" w:rsidRDefault="004D61C1" w:rsidP="004D61C1">
      <w:pPr>
        <w:pStyle w:val="Titre1"/>
      </w:pPr>
      <w:bookmarkStart w:id="46" w:name="_Ref45966577"/>
      <w:bookmarkStart w:id="47" w:name="_Toc46395929"/>
      <w:r>
        <w:lastRenderedPageBreak/>
        <w:t>Conception mécanique</w:t>
      </w:r>
      <w:bookmarkEnd w:id="47"/>
    </w:p>
    <w:p w14:paraId="590E3631" w14:textId="2D303D29" w:rsidR="006F1420" w:rsidRDefault="006F1420" w:rsidP="006F1420">
      <w:pPr>
        <w:pStyle w:val="Titre2"/>
      </w:pPr>
      <w:bookmarkStart w:id="48" w:name="_Toc46395930"/>
      <w:r>
        <w:t>Voiture</w:t>
      </w:r>
      <w:bookmarkEnd w:id="48"/>
    </w:p>
    <w:p w14:paraId="2EA70964" w14:textId="2BA00951" w:rsidR="0053050E" w:rsidRDefault="0053050E" w:rsidP="0053050E">
      <w:r w:rsidRPr="0053050E">
        <w:t>Deux pièces ont dû ê</w:t>
      </w:r>
      <w:r>
        <w:t>tre confectionné</w:t>
      </w:r>
      <w:r w:rsidR="00C748AD">
        <w:t>. Le su</w:t>
      </w:r>
      <w:r w:rsidR="00FF2DC1">
        <w:t>pport pour venir fixer le RPi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48006" behindDoc="0" locked="0" layoutInCell="1" allowOverlap="1" wp14:anchorId="77B7555D" wp14:editId="650891EE">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0393D549" w:rsidR="000F22C8" w:rsidRPr="00A92950" w:rsidRDefault="000F22C8"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147BFB">
                              <w:rPr>
                                <w:noProof/>
                                <w:lang w:val="fr-CH"/>
                              </w:rPr>
                              <w:t>13</w:t>
                            </w:r>
                            <w:r>
                              <w:fldChar w:fldCharType="end"/>
                            </w:r>
                            <w:r w:rsidRPr="00A92950">
                              <w:rPr>
                                <w:lang w:val="fr-CH"/>
                              </w:rPr>
                              <w:t xml:space="preserve"> Support RPi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53" type="#_x0000_t202" style="position:absolute;left:0;text-align:left;margin-left:93.6pt;margin-top:256.75pt;width:278.05pt;height:.05pt;z-index:2516480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BAXGj+NAIAAGsEAAAOAAAAAAAAAAAA&#10;AAAAAC4CAABkcnMvZTJvRG9jLnhtbFBLAQItABQABgAIAAAAIQAHRkc44QAAAAsBAAAPAAAAAAAA&#10;AAAAAAAAAI4EAABkcnMvZG93bnJldi54bWxQSwUGAAAAAAQABADzAAAAnAUAAAAA&#10;" stroked="f">
                <v:textbox style="mso-fit-shape-to-text:t" inset="0,0,0,0">
                  <w:txbxContent>
                    <w:p w14:paraId="653397BE" w14:textId="0393D549" w:rsidR="000F22C8" w:rsidRPr="00A92950" w:rsidRDefault="000F22C8"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147BFB">
                        <w:rPr>
                          <w:noProof/>
                          <w:lang w:val="fr-CH"/>
                        </w:rPr>
                        <w:t>13</w:t>
                      </w:r>
                      <w:r>
                        <w:fldChar w:fldCharType="end"/>
                      </w:r>
                      <w:r w:rsidRPr="00A92950">
                        <w:rPr>
                          <w:lang w:val="fr-CH"/>
                        </w:rPr>
                        <w:t xml:space="preserve"> Support RPi et camera, V1</w:t>
                      </w:r>
                    </w:p>
                  </w:txbxContent>
                </v:textbox>
                <w10:wrap type="topAndBottom"/>
              </v:shape>
            </w:pict>
          </mc:Fallback>
        </mc:AlternateContent>
      </w:r>
      <w:r w:rsidR="00BC30D8">
        <w:rPr>
          <w:noProof/>
        </w:rPr>
        <mc:AlternateContent>
          <mc:Choice Requires="wpg">
            <w:drawing>
              <wp:anchor distT="0" distB="0" distL="114300" distR="114300" simplePos="0" relativeHeight="251645958" behindDoc="0" locked="0" layoutInCell="1" allowOverlap="1" wp14:anchorId="518F1B14" wp14:editId="14D34143">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40AFDD7" id="Groupe 39" o:spid="_x0000_s1026" style="position:absolute;margin-left:0;margin-top:40.8pt;width:278.1pt;height:211.45pt;z-index:251645958;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45"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235E2EAB" w:rsidR="009665F8" w:rsidRDefault="009665F8" w:rsidP="0053050E">
      <w:r>
        <w:t xml:space="preserve">Après avoir eux accès à une imprimante 3D, </w:t>
      </w:r>
      <w:r w:rsidR="006A6492">
        <w:t>un nouveau support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077B6D1A">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0C715581"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147BFB">
        <w:rPr>
          <w:noProof/>
        </w:rPr>
        <w:t>14</w:t>
      </w:r>
      <w:r>
        <w:fldChar w:fldCharType="end"/>
      </w:r>
      <w:r>
        <w:t xml:space="preserve"> Support camera, V2</w:t>
      </w:r>
    </w:p>
    <w:p w14:paraId="5F22CB66" w14:textId="29694010" w:rsidR="006F1420" w:rsidRDefault="006F1420" w:rsidP="006F1420">
      <w:pPr>
        <w:pStyle w:val="Titre2"/>
      </w:pPr>
      <w:bookmarkStart w:id="49" w:name="_Toc46395931"/>
      <w:r>
        <w:lastRenderedPageBreak/>
        <w:t>Route</w:t>
      </w:r>
      <w:bookmarkEnd w:id="49"/>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0358F508"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Content>
          <w:r>
            <w:rPr>
              <w:lang w:val="fr-CH"/>
            </w:rPr>
            <w:fldChar w:fldCharType="begin"/>
          </w:r>
          <w:r>
            <w:rPr>
              <w:lang w:val="fr-CH"/>
            </w:rPr>
            <w:instrText xml:space="preserve"> CITATION Sur20 \l 4108 </w:instrText>
          </w:r>
          <w:r>
            <w:rPr>
              <w:lang w:val="fr-CH"/>
            </w:rPr>
            <w:fldChar w:fldCharType="separate"/>
          </w:r>
          <w:r w:rsidR="000F22C8" w:rsidRPr="000F22C8">
            <w:rPr>
              <w:noProof/>
              <w:lang w:val="fr-CH"/>
            </w:rPr>
            <w:t>(13)</w:t>
          </w:r>
          <w:r>
            <w:rPr>
              <w:lang w:val="fr-CH"/>
            </w:rPr>
            <w:fldChar w:fldCharType="end"/>
          </w:r>
        </w:sdtContent>
      </w:sdt>
      <w:r w:rsidRPr="008E398C">
        <w:rPr>
          <w:lang w:val="fr-CH"/>
        </w:rPr>
        <w:t>: 3.5m</w:t>
      </w:r>
    </w:p>
    <w:p w14:paraId="6069730E" w14:textId="34B535CE"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0F22C8" w:rsidRPr="000F22C8">
            <w:rPr>
              <w:noProof/>
              <w:lang w:val="fr-CH"/>
            </w:rPr>
            <w:t>(14)</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54150" behindDoc="0" locked="0" layoutInCell="1" allowOverlap="1" wp14:anchorId="59F3263D" wp14:editId="2515360B">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2464BFAF" w:rsidR="000F22C8" w:rsidRPr="00F135DD" w:rsidRDefault="000F22C8"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147BFB">
                              <w:rPr>
                                <w:noProof/>
                                <w:lang w:val="fr-CH"/>
                              </w:rPr>
                              <w:t>15</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54" type="#_x0000_t202" style="position:absolute;left:0;text-align:left;margin-left:75.6pt;margin-top:245.2pt;width:314.05pt;height:.05pt;z-index:25165415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GhW6lM1AgAAbAQAAA4AAAAAAAAA&#10;AAAAAAAALgIAAGRycy9lMm9Eb2MueG1sUEsBAi0AFAAGAAgAAAAhAIZieADiAAAACwEAAA8AAAAA&#10;AAAAAAAAAAAAjwQAAGRycy9kb3ducmV2LnhtbFBLBQYAAAAABAAEAPMAAACeBQAAAAA=&#10;" stroked="f">
                <v:textbox style="mso-fit-shape-to-text:t" inset="0,0,0,0">
                  <w:txbxContent>
                    <w:p w14:paraId="69C6EF4C" w14:textId="2464BFAF" w:rsidR="000F22C8" w:rsidRPr="00F135DD" w:rsidRDefault="000F22C8"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147BFB">
                        <w:rPr>
                          <w:noProof/>
                          <w:lang w:val="fr-CH"/>
                        </w:rPr>
                        <w:t>15</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52102" behindDoc="0" locked="0" layoutInCell="1" allowOverlap="1" wp14:anchorId="41C1DE38" wp14:editId="39C7154B">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7"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0F22C8" w:rsidRPr="00D321FD" w:rsidRDefault="000F22C8"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0F22C8" w:rsidRPr="00D321FD" w:rsidRDefault="000F22C8"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8"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55" style="position:absolute;left:0;text-align:left;margin-left:0;margin-top:38.05pt;width:314.1pt;height:202.7pt;z-index:251652102;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">
                <v:group id="Groupe 42" o:spid="_x0000_s1056"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57"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49" o:title="" croptop="6805f" cropbottom="12295f"/>
                  </v:shape>
                  <v:group id="Group 7" o:spid="_x0000_s1058"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59"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60"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61"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62"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0F22C8" w:rsidRPr="00D321FD" w:rsidRDefault="000F22C8" w:rsidP="004A3C55">
                            <w:pPr>
                              <w:rPr>
                                <w:color w:val="FF0000"/>
                              </w:rPr>
                            </w:pPr>
                            <w:r>
                              <w:rPr>
                                <w:color w:val="FF0000"/>
                              </w:rPr>
                              <w:t>60</w:t>
                            </w:r>
                            <w:r w:rsidRPr="00D321FD">
                              <w:rPr>
                                <w:color w:val="FF0000"/>
                              </w:rPr>
                              <w:t>cm</w:t>
                            </w:r>
                          </w:p>
                        </w:txbxContent>
                      </v:textbox>
                    </v:shape>
                    <v:shape id="_x0000_s1063"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0F22C8" w:rsidRPr="00D321FD" w:rsidRDefault="000F22C8" w:rsidP="004A3C55">
                            <w:pPr>
                              <w:rPr>
                                <w:color w:val="FF0000"/>
                              </w:rPr>
                            </w:pPr>
                            <w:r w:rsidRPr="00D321FD">
                              <w:rPr>
                                <w:color w:val="FF0000"/>
                              </w:rPr>
                              <w:t>120cm</w:t>
                            </w:r>
                          </w:p>
                        </w:txbxContent>
                      </v:textbox>
                    </v:shape>
                  </v:group>
                </v:group>
                <v:shape id="Image 50" o:spid="_x0000_s1064"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50"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2CB793E9" w:rsidR="00C2321B" w:rsidRPr="004A3C55" w:rsidRDefault="00C2321B" w:rsidP="004A3C55">
      <w:r>
        <w:t xml:space="preserve">Le choix des couleurs des bordure sera discuté au point </w:t>
      </w:r>
      <w:r w:rsidR="00503EA3">
        <w:fldChar w:fldCharType="begin"/>
      </w:r>
      <w:r w:rsidR="00503EA3">
        <w:instrText xml:space="preserve"> REF _Ref46290458 \r \h </w:instrText>
      </w:r>
      <w:r w:rsidR="00503EA3">
        <w:fldChar w:fldCharType="separate"/>
      </w:r>
      <w:r w:rsidR="000F22C8">
        <w:t>8.4</w:t>
      </w:r>
      <w:r w:rsidR="00503EA3">
        <w:fldChar w:fldCharType="end"/>
      </w:r>
      <w:r w:rsidR="00503EA3">
        <w:t>.</w:t>
      </w:r>
    </w:p>
    <w:p w14:paraId="40A80188" w14:textId="77777777" w:rsidR="00BA483B" w:rsidRPr="005626FB" w:rsidRDefault="00BA483B">
      <w:pPr>
        <w:spacing w:after="0"/>
        <w:jc w:val="left"/>
        <w:rPr>
          <w:b/>
          <w:spacing w:val="10"/>
          <w:kern w:val="20"/>
          <w:sz w:val="32"/>
        </w:rPr>
      </w:pPr>
      <w:r>
        <w:br w:type="page"/>
      </w:r>
    </w:p>
    <w:p w14:paraId="689F3A47" w14:textId="4ABC9B8B" w:rsidR="00B30E79" w:rsidRDefault="006F1420" w:rsidP="006F1420">
      <w:pPr>
        <w:pStyle w:val="Titre2"/>
      </w:pPr>
      <w:bookmarkStart w:id="50" w:name="_Toc46395932"/>
      <w:r>
        <w:lastRenderedPageBreak/>
        <w:t>Signalisation</w:t>
      </w:r>
      <w:bookmarkEnd w:id="50"/>
    </w:p>
    <w:p w14:paraId="55E83049" w14:textId="77777777" w:rsidR="0099351B" w:rsidRDefault="0099351B" w:rsidP="00B30E79">
      <w:pPr>
        <w:rPr>
          <w:noProof/>
        </w:rPr>
      </w:pPr>
    </w:p>
    <w:p w14:paraId="3619CCE5" w14:textId="0E6D2175" w:rsidR="00472841" w:rsidRDefault="00445667" w:rsidP="00B30E79">
      <w:r>
        <w:rPr>
          <w:noProof/>
        </w:rPr>
        <mc:AlternateContent>
          <mc:Choice Requires="wpg">
            <w:drawing>
              <wp:anchor distT="0" distB="0" distL="114300" distR="114300" simplePos="0" relativeHeight="251660294" behindDoc="0" locked="0" layoutInCell="1" allowOverlap="1" wp14:anchorId="40DBD783" wp14:editId="2588BB29">
                <wp:simplePos x="0" y="0"/>
                <wp:positionH relativeFrom="page">
                  <wp:align>center</wp:align>
                </wp:positionH>
                <wp:positionV relativeFrom="paragraph">
                  <wp:posOffset>516708</wp:posOffset>
                </wp:positionV>
                <wp:extent cx="6389089" cy="2298700"/>
                <wp:effectExtent l="0" t="0" r="0" b="6350"/>
                <wp:wrapTopAndBottom/>
                <wp:docPr id="55" name="Groupe 55"/>
                <wp:cNvGraphicFramePr/>
                <a:graphic xmlns:a="http://schemas.openxmlformats.org/drawingml/2006/main">
                  <a:graphicData uri="http://schemas.microsoft.com/office/word/2010/wordprocessingGroup">
                    <wpg:wgp>
                      <wpg:cNvGrpSpPr/>
                      <wpg:grpSpPr>
                        <a:xfrm>
                          <a:off x="0" y="0"/>
                          <a:ext cx="6389089" cy="2298700"/>
                          <a:chOff x="0" y="0"/>
                          <a:chExt cx="6389089" cy="2298700"/>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51">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52">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7465" cy="309880"/>
                          </a:xfrm>
                          <a:prstGeom prst="rect">
                            <a:avLst/>
                          </a:prstGeom>
                          <a:solidFill>
                            <a:prstClr val="white"/>
                          </a:solidFill>
                          <a:ln>
                            <a:noFill/>
                          </a:ln>
                        </wps:spPr>
                        <wps:txbx>
                          <w:txbxContent>
                            <w:p w14:paraId="65B3B7C0" w14:textId="4AA4A962" w:rsidR="000F22C8" w:rsidRPr="0099351B" w:rsidRDefault="000F22C8"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147BFB">
                                <w:rPr>
                                  <w:noProof/>
                                  <w:lang w:val="fr-CH"/>
                                </w:rPr>
                                <w:t>16</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A35D03">
                                    <w:rPr>
                                      <w:noProof/>
                                      <w:lang w:val="fr-CH"/>
                                    </w:rPr>
                                    <w:t>(25)</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A35D03">
                                    <w:rPr>
                                      <w:noProof/>
                                      <w:lang w:val="fr-CH"/>
                                    </w:rPr>
                                    <w:t>(26)</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65" style="position:absolute;left:0;text-align:left;margin-left:0;margin-top:40.7pt;width:503.1pt;height:181pt;z-index:251660294;mso-position-horizontal:center;mso-position-horizontal-relative:page" coordsize="638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">
                <v:group id="Groupe 53" o:spid="_x0000_s1066"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67"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3" o:title="" croptop="9735f" cropright="28431f"/>
                  </v:shape>
                  <v:shape id="Image 65" o:spid="_x0000_s1068"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4" o:title="" cropbottom="33866f" cropright="4688f"/>
                  </v:shape>
                </v:group>
                <v:shape id="Zone de texte 54" o:spid="_x0000_s1069" type="#_x0000_t202" style="position:absolute;top:19888;width:6387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4AA4A962" w:rsidR="000F22C8" w:rsidRPr="0099351B" w:rsidRDefault="000F22C8"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147BFB">
                          <w:rPr>
                            <w:noProof/>
                            <w:lang w:val="fr-CH"/>
                          </w:rPr>
                          <w:t>16</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A35D03">
                              <w:rPr>
                                <w:noProof/>
                                <w:lang w:val="fr-CH"/>
                              </w:rPr>
                              <w:t>(25)</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A35D03">
                              <w:rPr>
                                <w:noProof/>
                                <w:lang w:val="fr-CH"/>
                              </w:rPr>
                              <w:t>(26)</w:t>
                            </w:r>
                            <w:r>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5F44535F"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0F22C8">
        <w:t>5.2</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B92963">
      <w:pPr>
        <w:pStyle w:val="Titre1"/>
      </w:pPr>
      <w:bookmarkStart w:id="51" w:name="_Toc46395933"/>
      <w:r>
        <w:lastRenderedPageBreak/>
        <w:t>Conception électronique</w:t>
      </w:r>
      <w:bookmarkEnd w:id="46"/>
      <w:bookmarkEnd w:id="51"/>
    </w:p>
    <w:p w14:paraId="088F20C6" w14:textId="607C06D5" w:rsidR="00DB26F3" w:rsidRDefault="00DB26F3" w:rsidP="00DB26F3">
      <w:pPr>
        <w:pStyle w:val="Titre2"/>
      </w:pPr>
      <w:bookmarkStart w:id="52" w:name="_Toc46395934"/>
      <w:bookmarkStart w:id="53" w:name="_Ref46396165"/>
      <w:bookmarkStart w:id="54" w:name="_Ref46396167"/>
      <w:r>
        <w:t>Electronique de la voiture</w:t>
      </w:r>
      <w:bookmarkEnd w:id="52"/>
      <w:bookmarkEnd w:id="53"/>
      <w:bookmarkEnd w:id="54"/>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7B7E9B42" w:rsidR="00C02996" w:rsidRDefault="008B5A0C" w:rsidP="008B5A0C">
      <w:pPr>
        <w:keepNext/>
        <w:jc w:val="left"/>
      </w:pPr>
      <w:r>
        <w:rPr>
          <w:noProof/>
        </w:rPr>
        <w:drawing>
          <wp:anchor distT="0" distB="0" distL="114300" distR="114300" simplePos="0" relativeHeight="251629574" behindDoc="0" locked="0" layoutInCell="1" allowOverlap="1" wp14:anchorId="53129AE1" wp14:editId="0980D05E">
            <wp:simplePos x="0" y="0"/>
            <wp:positionH relativeFrom="column">
              <wp:posOffset>3639451</wp:posOffset>
            </wp:positionH>
            <wp:positionV relativeFrom="paragraph">
              <wp:posOffset>1289039</wp:posOffset>
            </wp:positionV>
            <wp:extent cx="3752372" cy="1166340"/>
            <wp:effectExtent l="0" t="2222" r="0" b="0"/>
            <wp:wrapNone/>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5">
                      <a:extLst>
                        <a:ext uri="{28A0092B-C50C-407E-A947-70E740481C1C}">
                          <a14:useLocalDpi xmlns:a14="http://schemas.microsoft.com/office/drawing/2010/main" val="0"/>
                        </a:ext>
                      </a:extLst>
                    </a:blip>
                    <a:srcRect l="2019" t="3238" r="1873" b="62564"/>
                    <a:stretch/>
                  </pic:blipFill>
                  <pic:spPr bwMode="auto">
                    <a:xfrm rot="5400000">
                      <a:off x="0" y="0"/>
                      <a:ext cx="3752372" cy="11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5F5">
        <w:rPr>
          <w:noProof/>
        </w:rPr>
        <w:drawing>
          <wp:inline distT="0" distB="0" distL="0" distR="0" wp14:anchorId="6AE23B35" wp14:editId="2DC649AA">
            <wp:extent cx="4576804" cy="3564830"/>
            <wp:effectExtent l="19050" t="19050" r="14605"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7907" cy="3573478"/>
                    </a:xfrm>
                    <a:prstGeom prst="rect">
                      <a:avLst/>
                    </a:prstGeom>
                    <a:noFill/>
                    <a:ln>
                      <a:solidFill>
                        <a:schemeClr val="bg2">
                          <a:lumMod val="50000"/>
                        </a:schemeClr>
                      </a:solidFill>
                    </a:ln>
                  </pic:spPr>
                </pic:pic>
              </a:graphicData>
            </a:graphic>
          </wp:inline>
        </w:drawing>
      </w:r>
    </w:p>
    <w:p w14:paraId="1926265E" w14:textId="6677152B" w:rsidR="008B5A0C" w:rsidRDefault="00C02996" w:rsidP="00AC2146">
      <w:pPr>
        <w:pStyle w:val="Lgende"/>
      </w:pPr>
      <w:r>
        <w:t xml:space="preserve">Figure </w:t>
      </w:r>
      <w:r>
        <w:fldChar w:fldCharType="begin"/>
      </w:r>
      <w:r>
        <w:instrText xml:space="preserve"> SEQ Figure \* ARABIC </w:instrText>
      </w:r>
      <w:r>
        <w:fldChar w:fldCharType="separate"/>
      </w:r>
      <w:r w:rsidR="00147BFB">
        <w:rPr>
          <w:noProof/>
        </w:rPr>
        <w:t>17</w:t>
      </w:r>
      <w:r>
        <w:fldChar w:fldCharType="end"/>
      </w:r>
      <w:r>
        <w:t xml:space="preserve"> Montage électronique</w:t>
      </w:r>
    </w:p>
    <w:p w14:paraId="20258FE1" w14:textId="41861EA3" w:rsidR="00F967E2" w:rsidRPr="006C563D" w:rsidRDefault="00F967E2" w:rsidP="00AC2146">
      <w:pPr>
        <w:pStyle w:val="Paragraphedeliste"/>
        <w:numPr>
          <w:ilvl w:val="0"/>
          <w:numId w:val="28"/>
        </w:numPr>
        <w:tabs>
          <w:tab w:val="left" w:pos="4111"/>
          <w:tab w:val="left" w:pos="6096"/>
        </w:tabs>
        <w:ind w:left="2552"/>
        <w:jc w:val="left"/>
        <w:rPr>
          <w:szCs w:val="22"/>
        </w:rPr>
      </w:pPr>
      <w:r w:rsidRPr="006C563D">
        <w:rPr>
          <w:szCs w:val="22"/>
        </w:rPr>
        <w:t>2 (5V):</w:t>
      </w:r>
      <w:r w:rsidRPr="006C563D">
        <w:rPr>
          <w:szCs w:val="22"/>
        </w:rPr>
        <w:tab/>
        <w:t xml:space="preserve">HC-SR04 </w:t>
      </w:r>
      <w:r w:rsidR="00C83DC8" w:rsidRPr="006C563D">
        <w:rPr>
          <w:szCs w:val="22"/>
        </w:rPr>
        <w:tab/>
      </w:r>
      <w:r w:rsidRPr="006C563D">
        <w:rPr>
          <w:szCs w:val="22"/>
        </w:rPr>
        <w:t>VCC</w:t>
      </w:r>
    </w:p>
    <w:p w14:paraId="4655432E" w14:textId="51523AD7" w:rsidR="007D5D42" w:rsidRPr="006C563D" w:rsidRDefault="007D5D42" w:rsidP="00AC2146">
      <w:pPr>
        <w:pStyle w:val="Paragraphedeliste"/>
        <w:numPr>
          <w:ilvl w:val="0"/>
          <w:numId w:val="28"/>
        </w:numPr>
        <w:tabs>
          <w:tab w:val="left" w:pos="4111"/>
          <w:tab w:val="left" w:pos="6096"/>
        </w:tabs>
        <w:ind w:left="2552"/>
        <w:jc w:val="left"/>
        <w:rPr>
          <w:szCs w:val="22"/>
        </w:rPr>
      </w:pPr>
      <w:r w:rsidRPr="006C563D">
        <w:rPr>
          <w:szCs w:val="22"/>
        </w:rPr>
        <w:t>4 (5V):</w:t>
      </w:r>
      <w:r w:rsidRPr="006C563D">
        <w:rPr>
          <w:szCs w:val="22"/>
        </w:rPr>
        <w:tab/>
      </w:r>
      <w:r w:rsidR="008973BA" w:rsidRPr="006C563D">
        <w:rPr>
          <w:szCs w:val="22"/>
        </w:rPr>
        <w:t xml:space="preserve">Fan </w:t>
      </w:r>
      <w:r w:rsidR="00C83DC8" w:rsidRPr="006C563D">
        <w:rPr>
          <w:szCs w:val="22"/>
        </w:rPr>
        <w:tab/>
      </w:r>
      <w:r w:rsidR="00F967E2" w:rsidRPr="006C563D">
        <w:rPr>
          <w:szCs w:val="22"/>
        </w:rPr>
        <w:t>VCC</w:t>
      </w:r>
    </w:p>
    <w:p w14:paraId="7B2231FB" w14:textId="0089138B" w:rsidR="008973BA" w:rsidRPr="006C563D" w:rsidRDefault="008973BA" w:rsidP="00AC2146">
      <w:pPr>
        <w:pStyle w:val="Paragraphedeliste"/>
        <w:numPr>
          <w:ilvl w:val="0"/>
          <w:numId w:val="27"/>
        </w:numPr>
        <w:tabs>
          <w:tab w:val="left" w:pos="4111"/>
          <w:tab w:val="left" w:pos="6096"/>
        </w:tabs>
        <w:ind w:left="2552"/>
        <w:jc w:val="left"/>
        <w:rPr>
          <w:szCs w:val="22"/>
        </w:rPr>
      </w:pPr>
      <w:r w:rsidRPr="006C563D">
        <w:rPr>
          <w:szCs w:val="22"/>
        </w:rPr>
        <w:t>6 (GND):</w:t>
      </w:r>
      <w:r w:rsidRPr="006C563D">
        <w:rPr>
          <w:szCs w:val="22"/>
        </w:rPr>
        <w:tab/>
        <w:t xml:space="preserve">Fan </w:t>
      </w:r>
      <w:r w:rsidR="00C83DC8" w:rsidRPr="006C563D">
        <w:rPr>
          <w:szCs w:val="22"/>
        </w:rPr>
        <w:tab/>
      </w:r>
      <w:r w:rsidR="00F967E2" w:rsidRPr="006C563D">
        <w:rPr>
          <w:szCs w:val="22"/>
        </w:rPr>
        <w:t>GND</w:t>
      </w:r>
    </w:p>
    <w:p w14:paraId="25BF62AF" w14:textId="65316BFE" w:rsidR="003C0F02" w:rsidRPr="006C563D" w:rsidRDefault="003C0F02" w:rsidP="00AC2146">
      <w:pPr>
        <w:pStyle w:val="Paragraphedeliste"/>
        <w:numPr>
          <w:ilvl w:val="0"/>
          <w:numId w:val="27"/>
        </w:numPr>
        <w:tabs>
          <w:tab w:val="left" w:pos="4111"/>
          <w:tab w:val="left" w:pos="6096"/>
        </w:tabs>
        <w:ind w:left="2552"/>
        <w:jc w:val="left"/>
        <w:rPr>
          <w:szCs w:val="22"/>
        </w:rPr>
      </w:pPr>
      <w:r w:rsidRPr="006C563D">
        <w:rPr>
          <w:szCs w:val="22"/>
        </w:rPr>
        <w:t>9 (GND):</w:t>
      </w:r>
      <w:r w:rsidRPr="006C563D">
        <w:rPr>
          <w:szCs w:val="22"/>
        </w:rPr>
        <w:tab/>
        <w:t>HC-SR04</w:t>
      </w:r>
      <w:r w:rsidRPr="006C563D">
        <w:rPr>
          <w:szCs w:val="22"/>
        </w:rPr>
        <w:tab/>
        <w:t>GND</w:t>
      </w:r>
    </w:p>
    <w:p w14:paraId="38449529" w14:textId="00AB5EC1" w:rsidR="008C5987" w:rsidRPr="006C563D" w:rsidRDefault="00444F61" w:rsidP="00AC2146">
      <w:pPr>
        <w:pStyle w:val="Paragraphedeliste"/>
        <w:numPr>
          <w:ilvl w:val="0"/>
          <w:numId w:val="30"/>
        </w:numPr>
        <w:tabs>
          <w:tab w:val="left" w:pos="4111"/>
          <w:tab w:val="left" w:pos="6096"/>
        </w:tabs>
        <w:ind w:left="2552"/>
        <w:jc w:val="left"/>
        <w:rPr>
          <w:szCs w:val="22"/>
        </w:rPr>
      </w:pPr>
      <w:r w:rsidRPr="006C563D">
        <w:rPr>
          <w:szCs w:val="22"/>
        </w:rPr>
        <w:t>12 (GPIO18):</w:t>
      </w:r>
      <w:r w:rsidR="008C5987" w:rsidRPr="006C563D">
        <w:rPr>
          <w:szCs w:val="22"/>
        </w:rPr>
        <w:t xml:space="preserve"> </w:t>
      </w:r>
      <w:r w:rsidR="00C466B6" w:rsidRPr="006C563D">
        <w:rPr>
          <w:szCs w:val="22"/>
        </w:rPr>
        <w:tab/>
      </w:r>
      <w:r w:rsidR="0056692D" w:rsidRPr="006C563D">
        <w:rPr>
          <w:szCs w:val="22"/>
        </w:rPr>
        <w:t>S</w:t>
      </w:r>
      <w:r w:rsidR="008C5987" w:rsidRPr="006C563D">
        <w:rPr>
          <w:szCs w:val="22"/>
        </w:rPr>
        <w:t>peed controller</w:t>
      </w:r>
      <w:r w:rsidR="0056692D" w:rsidRPr="006C563D">
        <w:rPr>
          <w:szCs w:val="22"/>
        </w:rPr>
        <w:t xml:space="preserve"> </w:t>
      </w:r>
      <w:r w:rsidR="00C83DC8" w:rsidRPr="006C563D">
        <w:rPr>
          <w:szCs w:val="22"/>
        </w:rPr>
        <w:tab/>
      </w:r>
      <w:r w:rsidR="0056692D" w:rsidRPr="006C563D">
        <w:rPr>
          <w:szCs w:val="22"/>
        </w:rPr>
        <w:t>PWM</w:t>
      </w:r>
    </w:p>
    <w:p w14:paraId="448408CF" w14:textId="495EB22F" w:rsidR="000462DF" w:rsidRPr="006C563D" w:rsidRDefault="000462DF" w:rsidP="00AC2146">
      <w:pPr>
        <w:pStyle w:val="Paragraphedeliste"/>
        <w:numPr>
          <w:ilvl w:val="0"/>
          <w:numId w:val="27"/>
        </w:numPr>
        <w:tabs>
          <w:tab w:val="left" w:pos="4111"/>
          <w:tab w:val="left" w:pos="6096"/>
        </w:tabs>
        <w:ind w:left="2552"/>
        <w:jc w:val="left"/>
        <w:rPr>
          <w:szCs w:val="22"/>
        </w:rPr>
      </w:pPr>
      <w:r w:rsidRPr="006C563D">
        <w:rPr>
          <w:szCs w:val="22"/>
        </w:rPr>
        <w:t>14 (GND):</w:t>
      </w:r>
      <w:r w:rsidRPr="006C563D">
        <w:rPr>
          <w:szCs w:val="22"/>
        </w:rPr>
        <w:tab/>
      </w:r>
      <w:r w:rsidR="0056692D" w:rsidRPr="006C563D">
        <w:rPr>
          <w:szCs w:val="22"/>
        </w:rPr>
        <w:t>S</w:t>
      </w:r>
      <w:r w:rsidRPr="006C563D">
        <w:rPr>
          <w:szCs w:val="22"/>
        </w:rPr>
        <w:t>peed</w:t>
      </w:r>
      <w:r w:rsidR="007D5D42" w:rsidRPr="006C563D">
        <w:rPr>
          <w:szCs w:val="22"/>
        </w:rPr>
        <w:t xml:space="preserve"> controller</w:t>
      </w:r>
      <w:r w:rsidR="0056692D" w:rsidRPr="006C563D">
        <w:rPr>
          <w:szCs w:val="22"/>
        </w:rPr>
        <w:t xml:space="preserve"> </w:t>
      </w:r>
      <w:r w:rsidR="00C83DC8" w:rsidRPr="006C563D">
        <w:rPr>
          <w:szCs w:val="22"/>
        </w:rPr>
        <w:tab/>
      </w:r>
      <w:r w:rsidR="0056692D" w:rsidRPr="006C563D">
        <w:rPr>
          <w:szCs w:val="22"/>
        </w:rPr>
        <w:t>GND</w:t>
      </w:r>
    </w:p>
    <w:p w14:paraId="77DB23B7" w14:textId="42345372" w:rsidR="007E3D32" w:rsidRPr="006C563D" w:rsidRDefault="00F05769" w:rsidP="00AC2146">
      <w:pPr>
        <w:pStyle w:val="Paragraphedeliste"/>
        <w:numPr>
          <w:ilvl w:val="0"/>
          <w:numId w:val="31"/>
        </w:numPr>
        <w:tabs>
          <w:tab w:val="left" w:pos="4111"/>
          <w:tab w:val="left" w:pos="6096"/>
        </w:tabs>
        <w:ind w:left="2552"/>
        <w:jc w:val="left"/>
        <w:rPr>
          <w:szCs w:val="22"/>
        </w:rPr>
      </w:pPr>
      <w:r w:rsidRPr="006C563D">
        <w:rPr>
          <w:szCs w:val="22"/>
        </w:rPr>
        <w:t>16 (</w:t>
      </w:r>
      <w:r w:rsidR="007E3D32" w:rsidRPr="006C563D">
        <w:rPr>
          <w:szCs w:val="22"/>
        </w:rPr>
        <w:t>GPIO23</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T</w:t>
      </w:r>
      <w:r w:rsidR="0056692D" w:rsidRPr="006C563D">
        <w:rPr>
          <w:szCs w:val="22"/>
        </w:rPr>
        <w:t>rigger</w:t>
      </w:r>
    </w:p>
    <w:p w14:paraId="4870A2F8" w14:textId="70B842AE" w:rsidR="00F05769" w:rsidRPr="006C563D" w:rsidRDefault="00F05769" w:rsidP="00AC2146">
      <w:pPr>
        <w:pStyle w:val="Paragraphedeliste"/>
        <w:numPr>
          <w:ilvl w:val="0"/>
          <w:numId w:val="32"/>
        </w:numPr>
        <w:tabs>
          <w:tab w:val="left" w:pos="4111"/>
          <w:tab w:val="left" w:pos="6096"/>
        </w:tabs>
        <w:ind w:left="2552"/>
        <w:jc w:val="left"/>
        <w:rPr>
          <w:szCs w:val="22"/>
        </w:rPr>
      </w:pPr>
      <w:r w:rsidRPr="006C563D">
        <w:rPr>
          <w:szCs w:val="22"/>
        </w:rPr>
        <w:t>18 (</w:t>
      </w:r>
      <w:r w:rsidR="007E3D32" w:rsidRPr="006C563D">
        <w:rPr>
          <w:szCs w:val="22"/>
        </w:rPr>
        <w:t>GPIO24</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E</w:t>
      </w:r>
      <w:r w:rsidR="0056692D" w:rsidRPr="006C563D">
        <w:rPr>
          <w:szCs w:val="22"/>
        </w:rPr>
        <w:t>cho</w:t>
      </w:r>
    </w:p>
    <w:p w14:paraId="56423CB1" w14:textId="6A5CB73E" w:rsidR="007E3D32" w:rsidRPr="006C563D" w:rsidRDefault="00F05769" w:rsidP="00AC2146">
      <w:pPr>
        <w:pStyle w:val="Paragraphedeliste"/>
        <w:numPr>
          <w:ilvl w:val="0"/>
          <w:numId w:val="30"/>
        </w:numPr>
        <w:tabs>
          <w:tab w:val="left" w:pos="4111"/>
          <w:tab w:val="left" w:pos="6096"/>
        </w:tabs>
        <w:ind w:left="2552"/>
        <w:jc w:val="left"/>
        <w:rPr>
          <w:szCs w:val="22"/>
        </w:rPr>
      </w:pPr>
      <w:r w:rsidRPr="006C563D">
        <w:rPr>
          <w:szCs w:val="22"/>
        </w:rPr>
        <w:t xml:space="preserve">35 (GPIO19): </w:t>
      </w:r>
      <w:r w:rsidR="00C466B6" w:rsidRPr="006C563D">
        <w:rPr>
          <w:szCs w:val="22"/>
        </w:rPr>
        <w:tab/>
      </w:r>
      <w:r w:rsidR="0056692D" w:rsidRPr="006C563D">
        <w:rPr>
          <w:szCs w:val="22"/>
        </w:rPr>
        <w:t>S</w:t>
      </w:r>
      <w:r w:rsidRPr="006C563D">
        <w:rPr>
          <w:szCs w:val="22"/>
        </w:rPr>
        <w:t>ervo</w:t>
      </w:r>
      <w:r w:rsidR="0056692D" w:rsidRPr="006C563D">
        <w:rPr>
          <w:szCs w:val="22"/>
        </w:rPr>
        <w:t xml:space="preserve"> </w:t>
      </w:r>
      <w:r w:rsidR="00C83DC8" w:rsidRPr="006C563D">
        <w:rPr>
          <w:szCs w:val="22"/>
        </w:rPr>
        <w:tab/>
      </w:r>
      <w:r w:rsidR="0056692D" w:rsidRPr="006C563D">
        <w:rPr>
          <w:szCs w:val="22"/>
        </w:rPr>
        <w:t>PWM</w:t>
      </w:r>
    </w:p>
    <w:p w14:paraId="20D94491" w14:textId="01EEC4AE" w:rsidR="00C466B6" w:rsidRPr="006C563D" w:rsidRDefault="00C466B6" w:rsidP="00AC2146">
      <w:pPr>
        <w:pStyle w:val="Paragraphedeliste"/>
        <w:numPr>
          <w:ilvl w:val="0"/>
          <w:numId w:val="27"/>
        </w:numPr>
        <w:tabs>
          <w:tab w:val="left" w:pos="4111"/>
          <w:tab w:val="left" w:pos="6096"/>
        </w:tabs>
        <w:ind w:left="2552"/>
        <w:jc w:val="left"/>
        <w:rPr>
          <w:szCs w:val="22"/>
        </w:rPr>
      </w:pPr>
      <w:r w:rsidRPr="006C563D">
        <w:rPr>
          <w:szCs w:val="22"/>
        </w:rPr>
        <w:t>39 (GND):</w:t>
      </w:r>
      <w:r w:rsidRPr="006C563D">
        <w:rPr>
          <w:szCs w:val="22"/>
        </w:rPr>
        <w:tab/>
      </w:r>
      <w:r w:rsidR="0056692D" w:rsidRPr="006C563D">
        <w:rPr>
          <w:szCs w:val="22"/>
        </w:rPr>
        <w:t>S</w:t>
      </w:r>
      <w:r w:rsidR="000462DF" w:rsidRPr="006C563D">
        <w:rPr>
          <w:szCs w:val="22"/>
        </w:rPr>
        <w:t>ervo</w:t>
      </w:r>
      <w:r w:rsidR="0056692D" w:rsidRPr="006C563D">
        <w:rPr>
          <w:szCs w:val="22"/>
        </w:rPr>
        <w:t xml:space="preserve"> </w:t>
      </w:r>
      <w:r w:rsidR="00C83DC8" w:rsidRPr="006C563D">
        <w:rPr>
          <w:szCs w:val="22"/>
        </w:rPr>
        <w:tab/>
      </w:r>
      <w:r w:rsidR="0056692D" w:rsidRPr="006C563D">
        <w:rPr>
          <w:szCs w:val="22"/>
        </w:rPr>
        <w:t>GND</w:t>
      </w:r>
    </w:p>
    <w:p w14:paraId="429C9F5E" w14:textId="6D33E377" w:rsidR="00AC2146" w:rsidRDefault="005549F1" w:rsidP="009D3D9D">
      <w:r>
        <w:t xml:space="preserve">Le PiJuice vient simplement se plug </w:t>
      </w:r>
      <w:r w:rsidR="00312524">
        <w:t>via le connecteur 40pin</w:t>
      </w:r>
      <w:r w:rsidR="00550BCF">
        <w:t xml:space="preserve"> et ne co</w:t>
      </w:r>
      <w:r w:rsidR="003325E5">
        <w:t>ndamne</w:t>
      </w:r>
      <w:r w:rsidR="00550BCF">
        <w:t xml:space="preserve"> aucune pin</w:t>
      </w:r>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PiJuice.</w:t>
      </w:r>
    </w:p>
    <w:p w14:paraId="01E89010" w14:textId="070991B5" w:rsidR="00AC2146" w:rsidRDefault="001E1222" w:rsidP="009D3D9D">
      <w:r>
        <w:lastRenderedPageBreak/>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Les GND des deux batteries, du RPi et du servo sont bien tous connecté</w:t>
      </w:r>
      <w:r w:rsidR="00D4409B">
        <w:t xml:space="preserve">s. </w:t>
      </w:r>
    </w:p>
    <w:p w14:paraId="34BC317F" w14:textId="64FE8E6A" w:rsidR="00B828B5" w:rsidRDefault="00505EB1" w:rsidP="009D3D9D">
      <w:r>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0F22C8">
        <w:t>11.3</w:t>
      </w:r>
      <w:r w:rsidR="0051310A">
        <w:fldChar w:fldCharType="end"/>
      </w:r>
      <w:r w:rsidR="00B828B5">
        <w:t>.</w:t>
      </w:r>
    </w:p>
    <w:p w14:paraId="2233B11D" w14:textId="2AAC1343" w:rsidR="009934DF" w:rsidRPr="002A3191" w:rsidRDefault="009128A4" w:rsidP="009D3D9D">
      <w:pPr>
        <w:rPr>
          <w:noProof/>
        </w:rPr>
      </w:pPr>
      <w:r>
        <w:rPr>
          <w:noProof/>
        </w:rPr>
        <w:t xml:space="preserve">Le RPi et la batterie </w:t>
      </w:r>
      <w:r w:rsidR="003E1B81">
        <w:rPr>
          <w:noProof/>
        </w:rPr>
        <w:t>ont tout d’abord été placé</w:t>
      </w:r>
      <w:r w:rsidR="00CD1025">
        <w:rPr>
          <w:noProof/>
        </w:rPr>
        <w:t xml:space="preserve"> céparément 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p>
    <w:p w14:paraId="220EE0C1" w14:textId="7FCDD7B6" w:rsidR="0009622D" w:rsidRDefault="004B3296" w:rsidP="009D3D9D">
      <w:pPr>
        <w:rPr>
          <w:noProof/>
        </w:rPr>
      </w:pPr>
      <w:r>
        <w:rPr>
          <w:noProof/>
        </w:rPr>
        <w:drawing>
          <wp:anchor distT="0" distB="0" distL="114300" distR="114300" simplePos="0" relativeHeight="251640838" behindDoc="0" locked="0" layoutInCell="1" allowOverlap="1" wp14:anchorId="2FF4BFB0" wp14:editId="2B04DC58">
            <wp:simplePos x="0" y="0"/>
            <wp:positionH relativeFrom="column">
              <wp:posOffset>3260090</wp:posOffset>
            </wp:positionH>
            <wp:positionV relativeFrom="paragraph">
              <wp:posOffset>285375</wp:posOffset>
            </wp:positionV>
            <wp:extent cx="2393950" cy="1598540"/>
            <wp:effectExtent l="0" t="0" r="6350" b="1905"/>
            <wp:wrapTopAndBottom/>
            <wp:docPr id="21" name="Image 2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anchor>
        </w:drawing>
      </w:r>
      <w:r>
        <w:rPr>
          <w:noProof/>
        </w:rPr>
        <mc:AlternateContent>
          <mc:Choice Requires="wpg">
            <w:drawing>
              <wp:anchor distT="0" distB="0" distL="114300" distR="114300" simplePos="0" relativeHeight="251639814" behindDoc="0" locked="0" layoutInCell="1" allowOverlap="1" wp14:anchorId="75B226C0" wp14:editId="7485F0C9">
                <wp:simplePos x="0" y="0"/>
                <wp:positionH relativeFrom="margin">
                  <wp:align>left</wp:align>
                </wp:positionH>
                <wp:positionV relativeFrom="paragraph">
                  <wp:posOffset>275590</wp:posOffset>
                </wp:positionV>
                <wp:extent cx="3168650" cy="1631950"/>
                <wp:effectExtent l="0" t="0" r="0" b="6350"/>
                <wp:wrapTopAndBottom/>
                <wp:docPr id="34" name="Groupe 34"/>
                <wp:cNvGraphicFramePr/>
                <a:graphic xmlns:a="http://schemas.openxmlformats.org/drawingml/2006/main">
                  <a:graphicData uri="http://schemas.microsoft.com/office/word/2010/wordprocessingGroup">
                    <wpg:wgp>
                      <wpg:cNvGrpSpPr/>
                      <wpg:grpSpPr>
                        <a:xfrm>
                          <a:off x="0" y="0"/>
                          <a:ext cx="3168650" cy="1631950"/>
                          <a:chOff x="0" y="0"/>
                          <a:chExt cx="3587750" cy="1825625"/>
                        </a:xfrm>
                      </wpg:grpSpPr>
                      <pic:pic xmlns:pic="http://schemas.openxmlformats.org/drawingml/2006/picture">
                        <pic:nvPicPr>
                          <pic:cNvPr id="31" name="Image 31"/>
                          <pic:cNvPicPr>
                            <a:picLocks noChangeAspect="1"/>
                          </pic:cNvPicPr>
                        </pic:nvPicPr>
                        <pic:blipFill rotWithShape="1">
                          <a:blip r:embed="rId57" cstate="print">
                            <a:extLst>
                              <a:ext uri="{28A0092B-C50C-407E-A947-70E740481C1C}">
                                <a14:useLocalDpi xmlns:a14="http://schemas.microsoft.com/office/drawing/2010/main" val="0"/>
                              </a:ext>
                            </a:extLst>
                          </a:blip>
                          <a:srcRect l="16559" t="13333" r="22796" b="24946"/>
                          <a:stretch/>
                        </pic:blipFill>
                        <pic:spPr bwMode="auto">
                          <a:xfrm>
                            <a:off x="0" y="0"/>
                            <a:ext cx="3587750" cy="1825625"/>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15950" y="508000"/>
                            <a:ext cx="1206500"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84400" y="374650"/>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2752A87" id="Groupe 34" o:spid="_x0000_s1026" style="position:absolute;margin-left:0;margin-top:21.7pt;width:249.5pt;height:128.5pt;z-index:251639814;mso-position-horizontal:left;mso-position-horizontal-relative:margin;mso-width-relative:margin;mso-height-relative:margin" coordsize="35877,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">
                <v:shape id="Image 31" o:spid="_x0000_s1027" type="#_x0000_t75" style="position:absolute;width:35877;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8" o:title="" croptop="8738f" cropbottom="16349f" cropleft="10852f" cropright="14940f"/>
                </v:shape>
                <v:rect id="Rectangle 32" o:spid="_x0000_s1028" style="position:absolute;left:6159;top:5080;width:12065;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29" style="position:absolute;left:21844;top:3746;width:11112;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w10:wrap type="topAndBottom" anchorx="margin"/>
              </v:group>
            </w:pict>
          </mc:Fallback>
        </mc:AlternateContent>
      </w:r>
    </w:p>
    <w:p w14:paraId="30E2AD98" w14:textId="491D041C" w:rsidR="001B094E" w:rsidRDefault="001B094E" w:rsidP="009D3D9D"/>
    <w:p w14:paraId="4BB668C6" w14:textId="55C07374" w:rsidR="00125282" w:rsidRPr="00125282" w:rsidRDefault="00125282" w:rsidP="00125282">
      <w:pPr>
        <w:pStyle w:val="Lgende"/>
        <w:rPr>
          <w:lang w:val="fr-CH"/>
        </w:rPr>
      </w:pPr>
      <w:r w:rsidRPr="00C02996">
        <w:rPr>
          <w:lang w:val="fr-CH"/>
        </w:rPr>
        <w:t xml:space="preserve">Figure </w:t>
      </w:r>
      <w:r>
        <w:fldChar w:fldCharType="begin"/>
      </w:r>
      <w:r w:rsidRPr="00C02996">
        <w:rPr>
          <w:lang w:val="fr-CH"/>
        </w:rPr>
        <w:instrText xml:space="preserve"> SEQ Figure \* ARABIC </w:instrText>
      </w:r>
      <w:r>
        <w:fldChar w:fldCharType="separate"/>
      </w:r>
      <w:r w:rsidR="00147BFB">
        <w:rPr>
          <w:noProof/>
          <w:lang w:val="fr-CH"/>
        </w:rPr>
        <w:t>18</w:t>
      </w:r>
      <w:r>
        <w:fldChar w:fldCharType="end"/>
      </w:r>
      <w:r w:rsidRPr="00C02996">
        <w:rPr>
          <w:lang w:val="fr-CH"/>
        </w:rPr>
        <w:t xml:space="preserve"> </w:t>
      </w:r>
      <w:r w:rsidR="00946E35">
        <w:rPr>
          <w:lang w:val="fr-CH"/>
        </w:rPr>
        <w:t>Montage batterie séparée et ensemble</w:t>
      </w:r>
    </w:p>
    <w:p w14:paraId="28322F3D" w14:textId="31482FC1"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RPi </w:t>
      </w:r>
      <w:r w:rsidRPr="00946E35">
        <w:t xml:space="preserve">(voir </w:t>
      </w:r>
      <w:r w:rsidRPr="00946E35">
        <w:fldChar w:fldCharType="begin"/>
      </w:r>
      <w:r w:rsidRPr="00946E35">
        <w:instrText xml:space="preserve"> REF _Ref45964074 \r \h </w:instrText>
      </w:r>
      <w:r w:rsidRPr="00946E35">
        <w:fldChar w:fldCharType="separate"/>
      </w:r>
      <w:r w:rsidR="000F22C8">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Il aurait été possible de le fixer sous le RPi, mais ce dernier n’a pas un connecteur 40pin prévu pour fixer des modules par-dessous. Il aurait fallu remplacer celui d’origine, au risque d’abimer le RPi.</w:t>
      </w:r>
    </w:p>
    <w:p w14:paraId="62A720DE" w14:textId="77777777" w:rsidR="00B1238C" w:rsidRPr="00946E35" w:rsidRDefault="00B1238C" w:rsidP="00B1238C">
      <w:pPr>
        <w:pStyle w:val="Sansinterligne"/>
      </w:pPr>
      <w:r w:rsidRPr="00946E35">
        <w:t>Il a donc été choisi de monter une rallonge sur le connecteur du RPi.</w:t>
      </w:r>
    </w:p>
    <w:p w14:paraId="40A4DDBC" w14:textId="6D85DEF3" w:rsidR="00B1238C" w:rsidRDefault="00B1238C" w:rsidP="00B1238C">
      <w:pPr>
        <w:pStyle w:val="Sansinterligne"/>
        <w:keepNext/>
        <w:jc w:val="center"/>
      </w:pPr>
    </w:p>
    <w:p w14:paraId="06F2DCC2" w14:textId="77777777" w:rsidR="00B1238C" w:rsidRDefault="00B1238C" w:rsidP="009D3D9D"/>
    <w:p w14:paraId="2AEC9170" w14:textId="5CE98BE8" w:rsidR="00722271" w:rsidRDefault="00722271" w:rsidP="00722271">
      <w:pPr>
        <w:pStyle w:val="Titre2"/>
      </w:pPr>
      <w:bookmarkStart w:id="55" w:name="_Ref46056781"/>
      <w:bookmarkStart w:id="56" w:name="_Toc46395935"/>
      <w:r w:rsidRPr="00722271">
        <w:lastRenderedPageBreak/>
        <w:t>Electronique du feu bicolor</w:t>
      </w:r>
      <w:bookmarkEnd w:id="55"/>
      <w:bookmarkEnd w:id="56"/>
    </w:p>
    <w:p w14:paraId="06A92EBB" w14:textId="138D5E18" w:rsidR="00722271" w:rsidRDefault="00E70D19" w:rsidP="00722271">
      <w:r>
        <w:rPr>
          <w:noProof/>
        </w:rPr>
        <mc:AlternateContent>
          <mc:Choice Requires="wpg">
            <w:drawing>
              <wp:anchor distT="0" distB="0" distL="114300" distR="114300" simplePos="0" relativeHeight="251635718" behindDoc="0" locked="0" layoutInCell="1" allowOverlap="1" wp14:anchorId="315F8AEC" wp14:editId="51734089">
                <wp:simplePos x="0" y="0"/>
                <wp:positionH relativeFrom="column">
                  <wp:posOffset>1892935</wp:posOffset>
                </wp:positionH>
                <wp:positionV relativeFrom="paragraph">
                  <wp:posOffset>1026160</wp:posOffset>
                </wp:positionV>
                <wp:extent cx="2280544" cy="2630807"/>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544" cy="2630807"/>
                          <a:chOff x="0" y="21"/>
                          <a:chExt cx="2280847" cy="2631221"/>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0F22C8" w:rsidRPr="00943F93" w:rsidRDefault="000F22C8">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907" y="2321313"/>
                            <a:ext cx="2105940" cy="309929"/>
                          </a:xfrm>
                          <a:prstGeom prst="rect">
                            <a:avLst/>
                          </a:prstGeom>
                          <a:solidFill>
                            <a:prstClr val="white"/>
                          </a:solidFill>
                          <a:ln>
                            <a:noFill/>
                          </a:ln>
                        </wps:spPr>
                        <wps:txbx>
                          <w:txbxContent>
                            <w:p w14:paraId="2A2F1B6A" w14:textId="61F520DC" w:rsidR="000F22C8" w:rsidRPr="005509D0" w:rsidRDefault="000F22C8"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19</w:t>
                              </w:r>
                              <w:r>
                                <w:fldChar w:fldCharType="end"/>
                              </w:r>
                              <w:r>
                                <w:t xml:space="preserve"> Circuit électronique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70" style="position:absolute;left:0;text-align:left;margin-left:149.05pt;margin-top:80.8pt;width:179.55pt;height:207.15pt;z-index:251635718;mso-width-relative:margin" coordorigin="" coordsize="22808,26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">
                <v:group id="Groupe 27" o:spid="_x0000_s1071"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72"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60" o:title=""/>
                  </v:shape>
                  <v:shape id="Zone de texte 26" o:spid="_x0000_s1073"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0F22C8" w:rsidRPr="00943F93" w:rsidRDefault="000F22C8">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74" type="#_x0000_t202" style="position:absolute;left:1749;top:23213;width:2105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61F520DC" w:rsidR="000F22C8" w:rsidRPr="005509D0" w:rsidRDefault="000F22C8"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19</w:t>
                        </w:r>
                        <w:r>
                          <w:fldChar w:fldCharType="end"/>
                        </w:r>
                        <w:r>
                          <w:t xml:space="preserve"> Circuit électronique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3D401EDB"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w:t>
      </w:r>
      <w:r w:rsidR="00DB0178">
        <w:t>a</w:t>
      </w:r>
      <w:r w:rsidR="00531BBA">
        <w:t xml:space="preserve">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3CC21F43"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275CAB">
        <w:t xml:space="preserve"> de la série e12</w:t>
      </w:r>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0D45114F" w14:textId="14D1B010" w:rsidR="008831C1" w:rsidRPr="00030D68" w:rsidRDefault="008831C1" w:rsidP="008831C1">
      <w:pPr>
        <w:pStyle w:val="Titre1"/>
        <w:rPr>
          <w:color w:val="FF0000"/>
        </w:rPr>
      </w:pPr>
      <w:bookmarkStart w:id="57" w:name="_Ref45970142"/>
      <w:bookmarkStart w:id="58" w:name="_Toc46395936"/>
      <w:r w:rsidRPr="00030D68">
        <w:rPr>
          <w:color w:val="FF0000"/>
        </w:rPr>
        <w:lastRenderedPageBreak/>
        <w:t>Installation RPi</w:t>
      </w:r>
      <w:bookmarkEnd w:id="57"/>
      <w:bookmarkEnd w:id="58"/>
    </w:p>
    <w:p w14:paraId="7C76194E" w14:textId="38EB8E3F" w:rsidR="00275CAB" w:rsidRDefault="00275CAB">
      <w:pPr>
        <w:spacing w:after="0"/>
        <w:jc w:val="left"/>
      </w:pPr>
      <w:r>
        <w:t>Voir si je le fais ou pas</w:t>
      </w:r>
    </w:p>
    <w:p w14:paraId="06F1070B" w14:textId="7E361950" w:rsidR="008831C1" w:rsidRDefault="008831C1">
      <w:pPr>
        <w:spacing w:after="0"/>
        <w:jc w:val="left"/>
      </w:pPr>
      <w:r>
        <w:t xml:space="preserve">Script Pi Juice </w:t>
      </w:r>
    </w:p>
    <w:p w14:paraId="519A7F51" w14:textId="7105CF5D" w:rsidR="008831C1" w:rsidRDefault="008831C1">
      <w:pPr>
        <w:spacing w:after="0"/>
        <w:jc w:val="left"/>
        <w:rPr>
          <w:caps/>
          <w:spacing w:val="60"/>
          <w:kern w:val="20"/>
          <w:sz w:val="44"/>
          <w:lang w:val="en-US"/>
        </w:rPr>
      </w:pPr>
      <w:r>
        <w:br w:type="page"/>
      </w:r>
    </w:p>
    <w:p w14:paraId="1667A196" w14:textId="72F58FCC" w:rsidR="00557428" w:rsidRDefault="008669E8" w:rsidP="00B92963">
      <w:pPr>
        <w:pStyle w:val="Titre1"/>
      </w:pPr>
      <w:bookmarkStart w:id="59" w:name="_Toc46395937"/>
      <w:r>
        <w:lastRenderedPageBreak/>
        <w:t>Architecture logicielle</w:t>
      </w:r>
      <w:bookmarkEnd w:id="59"/>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9D3D9D">
      <w:pPr>
        <w:pStyle w:val="Titre2"/>
      </w:pPr>
      <w:bookmarkStart w:id="60" w:name="_Toc46395938"/>
      <w:r>
        <w:t xml:space="preserve">La </w:t>
      </w:r>
      <w:r w:rsidR="00EB5C3D">
        <w:t>classe “Car”</w:t>
      </w:r>
      <w:bookmarkEnd w:id="60"/>
    </w:p>
    <w:p w14:paraId="5C9D7CD1" w14:textId="7098BA66" w:rsidR="002843B1" w:rsidRDefault="004911B8" w:rsidP="009D3D9D">
      <w:r>
        <w:rPr>
          <w:noProof/>
        </w:rPr>
        <mc:AlternateContent>
          <mc:Choice Requires="wpg">
            <w:drawing>
              <wp:anchor distT="0" distB="0" distL="114300" distR="114300" simplePos="0" relativeHeight="251664390" behindDoc="0" locked="0" layoutInCell="1" allowOverlap="1" wp14:anchorId="2E33E0F4" wp14:editId="4D7FA8CD">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63766CE3" w:rsidR="000F22C8" w:rsidRPr="00AB412D" w:rsidRDefault="000F22C8"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20</w:t>
                              </w:r>
                              <w:r>
                                <w:fldChar w:fldCharType="end"/>
                              </w:r>
                              <w:r>
                                <w:t xml:space="preserve"> UML de la voiture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75" style="position:absolute;left:0;text-align:left;margin-left:268.15pt;margin-top:.7pt;width:223.8pt;height:232.35pt;z-index:251664390"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">
                <v:shape id="Image 56" o:spid="_x0000_s1076"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62" o:title=""/>
                </v:shape>
                <v:shape id="Zone de texte 58" o:spid="_x0000_s1077"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63766CE3" w:rsidR="000F22C8" w:rsidRPr="00AB412D" w:rsidRDefault="000F22C8"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20</w:t>
                        </w:r>
                        <w:r>
                          <w:fldChar w:fldCharType="end"/>
                        </w:r>
                        <w:r>
                          <w:t xml:space="preserve"> UML de la voiture</w:t>
                        </w:r>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(UltrasonicSensor)</w:t>
      </w:r>
    </w:p>
    <w:p w14:paraId="6D0AE0D9" w14:textId="77777777" w:rsidR="00856654" w:rsidRPr="002843B1" w:rsidRDefault="00856654" w:rsidP="00856654">
      <w:pPr>
        <w:pStyle w:val="Paragraphedeliste"/>
        <w:numPr>
          <w:ilvl w:val="0"/>
          <w:numId w:val="36"/>
        </w:numPr>
        <w:rPr>
          <w:lang w:val="fr-CH"/>
        </w:rPr>
      </w:pPr>
      <w:r>
        <w:rPr>
          <w:lang w:val="fr-CH"/>
        </w:rPr>
        <w:t>Un moteur bushless (SpeedController)</w:t>
      </w:r>
    </w:p>
    <w:p w14:paraId="141D6C6D" w14:textId="77777777" w:rsidR="00856654" w:rsidRDefault="00856654" w:rsidP="00856654">
      <w:pPr>
        <w:pStyle w:val="Paragraphedeliste"/>
        <w:numPr>
          <w:ilvl w:val="0"/>
          <w:numId w:val="36"/>
        </w:numPr>
        <w:rPr>
          <w:lang w:val="fr-CH"/>
        </w:rPr>
      </w:pPr>
      <w:r>
        <w:rPr>
          <w:lang w:val="fr-CH"/>
        </w:rPr>
        <w:t>Un servo de guidage (SteeringController)</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(Picamera</w:t>
      </w:r>
      <w:r w:rsidR="00B822F5">
        <w:rPr>
          <w:lang w:val="fr-CH"/>
        </w:rPr>
        <w:t>Controller</w:t>
      </w:r>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_PwmActuator.</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3A383799"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0F22C8">
        <w:t>11.3</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RPi.</w:t>
      </w:r>
      <w:r w:rsidR="00416C17">
        <w:t>GPIO</w:t>
      </w:r>
      <w:r w:rsidR="00A8270D">
        <w:t>.PWM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SoftPwm et HardPwm réalisent le même interface </w:t>
      </w:r>
      <w:r w:rsidR="00FF4624">
        <w:t xml:space="preserve">(_IPwm).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_PwmActuator</w:t>
      </w:r>
      <w:r w:rsidR="004713CB">
        <w:t>, son paramètre « hardware :bool »</w:t>
      </w:r>
      <w:r w:rsidR="0091606B">
        <w:t xml:space="preserve"> définira </w:t>
      </w:r>
      <w:r w:rsidR="00B33C82">
        <w:t>quelle sorte de PWM sera créé.</w:t>
      </w:r>
    </w:p>
    <w:p w14:paraId="68DD1200" w14:textId="3AD9E6C2" w:rsidR="002875AD" w:rsidRDefault="00067249" w:rsidP="002875AD">
      <w:pPr>
        <w:pStyle w:val="Sansinterligne"/>
      </w:pPr>
      <w:r>
        <w:t>La classe PicameraController hérite de la classe PiCamera</w:t>
      </w:r>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au format Numpy</w:t>
      </w:r>
    </w:p>
    <w:p w14:paraId="6B48CC58" w14:textId="18C9B0E8"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AB00D3">
        <w:rPr>
          <w:lang w:val="fr-CH"/>
        </w:rPr>
        <w:t>à la vitesse spécifiée</w:t>
      </w:r>
      <w:r w:rsidR="00A770F2">
        <w:rPr>
          <w:lang w:val="fr-CH"/>
        </w:rPr>
        <w:t xml:space="preserve"> dans le paramètre « framerate » de la caméra</w:t>
      </w:r>
      <w:r w:rsidR="00547BC0">
        <w:rPr>
          <w:lang w:val="fr-CH"/>
        </w:rPr>
        <w:t xml:space="preserve"> et </w:t>
      </w:r>
      <w:r w:rsidR="00481574">
        <w:rPr>
          <w:lang w:val="fr-CH"/>
        </w:rPr>
        <w:t>plaçant</w:t>
      </w:r>
      <w:r w:rsidR="00547BC0">
        <w:rPr>
          <w:lang w:val="fr-CH"/>
        </w:rPr>
        <w:t xml:space="preserve"> le résul</w:t>
      </w:r>
      <w:r w:rsidR="00481574">
        <w:rPr>
          <w:lang w:val="fr-CH"/>
        </w:rPr>
        <w:t>tat dans la variable cu</w:t>
      </w:r>
      <w:r w:rsidR="000339E0">
        <w:rPr>
          <w:lang w:val="fr-CH"/>
        </w:rPr>
        <w:t>r</w:t>
      </w:r>
      <w:r w:rsidR="00481574">
        <w:rPr>
          <w:lang w:val="fr-CH"/>
        </w:rPr>
        <w:t>rent_frame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321E4534" w:rsidR="00766558" w:rsidRDefault="0056364D" w:rsidP="00766558">
      <w:pPr>
        <w:pStyle w:val="Titre2"/>
      </w:pPr>
      <w:bookmarkStart w:id="61" w:name="_Toc46395939"/>
      <w:r>
        <w:rPr>
          <w:noProof/>
        </w:rPr>
        <w:lastRenderedPageBreak/>
        <mc:AlternateContent>
          <mc:Choice Requires="wpg">
            <w:drawing>
              <wp:anchor distT="0" distB="0" distL="114300" distR="114300" simplePos="0" relativeHeight="251668486" behindDoc="0" locked="0" layoutInCell="1" allowOverlap="1" wp14:anchorId="560EBCBA" wp14:editId="357BA2EE">
                <wp:simplePos x="0" y="0"/>
                <wp:positionH relativeFrom="page">
                  <wp:posOffset>3395601</wp:posOffset>
                </wp:positionH>
                <wp:positionV relativeFrom="paragraph">
                  <wp:posOffset>274955</wp:posOffset>
                </wp:positionV>
                <wp:extent cx="3765963" cy="3022600"/>
                <wp:effectExtent l="0" t="0" r="6350" b="6350"/>
                <wp:wrapSquare wrapText="bothSides"/>
                <wp:docPr id="61" name="Groupe 61"/>
                <wp:cNvGraphicFramePr/>
                <a:graphic xmlns:a="http://schemas.openxmlformats.org/drawingml/2006/main">
                  <a:graphicData uri="http://schemas.microsoft.com/office/word/2010/wordprocessingGroup">
                    <wpg:wgp>
                      <wpg:cNvGrpSpPr/>
                      <wpg:grpSpPr>
                        <a:xfrm>
                          <a:off x="0" y="0"/>
                          <a:ext cx="3765963" cy="3022600"/>
                          <a:chOff x="451262" y="1"/>
                          <a:chExt cx="3767043" cy="3022620"/>
                        </a:xfrm>
                      </wpg:grpSpPr>
                      <pic:pic xmlns:pic="http://schemas.openxmlformats.org/drawingml/2006/picture">
                        <pic:nvPicPr>
                          <pic:cNvPr id="57" name="Image 5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507" y="2712739"/>
                            <a:ext cx="3378534" cy="309882"/>
                          </a:xfrm>
                          <a:prstGeom prst="rect">
                            <a:avLst/>
                          </a:prstGeom>
                          <a:solidFill>
                            <a:prstClr val="white"/>
                          </a:solidFill>
                          <a:ln>
                            <a:noFill/>
                          </a:ln>
                        </wps:spPr>
                        <wps:txbx>
                          <w:txbxContent>
                            <w:p w14:paraId="5B0480C7" w14:textId="208F7CF3" w:rsidR="000F22C8" w:rsidRPr="00792387" w:rsidRDefault="000F22C8"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21</w:t>
                              </w:r>
                              <w:r>
                                <w:fldChar w:fldCharType="end"/>
                              </w:r>
                              <w:r>
                                <w:t xml:space="preserve"> UML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78" style="position:absolute;left:0;text-align:left;margin-left:267.35pt;margin-top:21.65pt;width:296.55pt;height:238pt;z-index:251668486;mso-position-horizontal-relative:page;mso-width-relative:margin;mso-height-relative:margin" coordorigin="4512" coordsize="37670,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">
                <v:shape id="Image 57" o:spid="_x0000_s1079"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4" o:title=""/>
                </v:shape>
                <v:shape id="Zone de texte 60" o:spid="_x0000_s1080" type="#_x0000_t202" style="position:absolute;left:6235;top:27127;width:33785;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B0480C7" w14:textId="208F7CF3" w:rsidR="000F22C8" w:rsidRPr="00792387" w:rsidRDefault="000F22C8"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21</w:t>
                        </w:r>
                        <w:r>
                          <w:fldChar w:fldCharType="end"/>
                        </w:r>
                        <w:r>
                          <w:t xml:space="preserve"> UML de l’application</w:t>
                        </w:r>
                      </w:p>
                    </w:txbxContent>
                  </v:textbox>
                </v:shape>
                <w10:wrap type="square" anchorx="page"/>
              </v:group>
            </w:pict>
          </mc:Fallback>
        </mc:AlternateContent>
      </w:r>
      <w:r w:rsidR="00766558">
        <w:t>L’application</w:t>
      </w:r>
      <w:bookmarkEnd w:id="61"/>
    </w:p>
    <w:p w14:paraId="5F9346E0" w14:textId="68DE4587"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56364D">
      <w:pPr>
        <w:pStyle w:val="Titre3"/>
      </w:pPr>
      <w:bookmarkStart w:id="62" w:name="_Toc46395940"/>
      <w:r w:rsidRPr="002E1A5E">
        <w:t>Un ou plusieurs thread?</w:t>
      </w:r>
      <w:bookmarkEnd w:id="62"/>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1206F84A" w:rsidR="00EE75E5" w:rsidRDefault="00EE75E5" w:rsidP="00D51593">
      <w:pPr>
        <w:pStyle w:val="Paragraphedeliste"/>
        <w:numPr>
          <w:ilvl w:val="0"/>
          <w:numId w:val="36"/>
        </w:numPr>
        <w:rPr>
          <w:lang w:val="fr-CH"/>
        </w:rPr>
      </w:pPr>
      <w:r>
        <w:rPr>
          <w:lang w:val="fr-CH"/>
        </w:rPr>
        <w:t xml:space="preserve">La détection </w:t>
      </w:r>
      <w:r w:rsidR="00B036B0">
        <w:rPr>
          <w:lang w:val="fr-CH"/>
        </w:rPr>
        <w:t xml:space="preserve">de panneaux attend que le Coral Accelerator ai </w:t>
      </w:r>
      <w:r w:rsidR="009D37F8">
        <w:rPr>
          <w:lang w:val="fr-CH"/>
        </w:rPr>
        <w:t>trouvé les panneaux</w:t>
      </w:r>
    </w:p>
    <w:p w14:paraId="306FEDAD" w14:textId="602019D0" w:rsidR="00327A57" w:rsidRDefault="00D5655E" w:rsidP="00327A57">
      <w:r>
        <w:t xml:space="preserve">De plus en faisant de façon séquentielle, si une partie du programme est plus lente </w:t>
      </w:r>
      <w:r w:rsidR="0091514C">
        <w:t>(dans notre cas nous verrons que le suivit de route est plus lente)</w:t>
      </w:r>
      <w:r w:rsidR="00E85FF3">
        <w:t xml:space="preserve"> tout le res</w:t>
      </w:r>
      <w:r w:rsidR="00A84FDA">
        <w:t xml:space="preserve">te du programme sera ralenti </w:t>
      </w:r>
      <w:r w:rsidR="00503688">
        <w:t>et ne pourra pas traiter plus d’image par seconde</w:t>
      </w:r>
      <w:r w:rsidR="004E13D5">
        <w:t xml:space="preserve"> que la partie la plus lente. En utilisant </w:t>
      </w:r>
      <w:r w:rsidR="00222ED0">
        <w:t>des threads</w:t>
      </w:r>
      <w:r w:rsidR="00E02DA7">
        <w:t>, la vitesse de chacun peut être géré indépendamment</w:t>
      </w:r>
      <w:r w:rsidR="00B454AC">
        <w:t>.</w:t>
      </w:r>
    </w:p>
    <w:p w14:paraId="1324910C" w14:textId="77777777" w:rsidR="008A274D" w:rsidRDefault="0048204D" w:rsidP="004F2D95">
      <w:pPr>
        <w:pStyle w:val="Sansinterligne"/>
      </w:pPr>
      <w:r>
        <w:t>Ainsi le programme contien</w:t>
      </w:r>
      <w:r w:rsidR="00BB72AB">
        <w:t>t les 5 thread suivant</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r>
        <w:t>PicameraController</w:t>
      </w:r>
    </w:p>
    <w:p w14:paraId="2A4B88D5" w14:textId="0E3ED536" w:rsidR="00DC68C0" w:rsidRDefault="00DC68C0" w:rsidP="00BB72AB">
      <w:pPr>
        <w:pStyle w:val="Paragraphedeliste"/>
        <w:numPr>
          <w:ilvl w:val="0"/>
          <w:numId w:val="36"/>
        </w:numPr>
      </w:pPr>
      <w:r>
        <w:t>RoadFollower</w:t>
      </w:r>
    </w:p>
    <w:p w14:paraId="1B8620A2" w14:textId="79BD1016" w:rsidR="00DC68C0" w:rsidRDefault="00DC68C0" w:rsidP="00BB72AB">
      <w:pPr>
        <w:pStyle w:val="Paragraphedeliste"/>
        <w:numPr>
          <w:ilvl w:val="0"/>
          <w:numId w:val="36"/>
        </w:numPr>
      </w:pPr>
      <w:r>
        <w:t>ObstacleDetection</w:t>
      </w:r>
    </w:p>
    <w:p w14:paraId="651F1154" w14:textId="6A3BD43B" w:rsidR="00DC68C0" w:rsidRPr="00327A57" w:rsidRDefault="00DC68C0" w:rsidP="00BB72AB">
      <w:pPr>
        <w:pStyle w:val="Paragraphedeliste"/>
        <w:numPr>
          <w:ilvl w:val="0"/>
          <w:numId w:val="36"/>
        </w:numPr>
      </w:pPr>
      <w:r>
        <w:t>ObjectDetection</w:t>
      </w:r>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80E7A">
      <w:pPr>
        <w:pStyle w:val="Titre3"/>
        <w:rPr>
          <w:lang w:val="fr-CH"/>
        </w:rPr>
      </w:pPr>
      <w:bookmarkStart w:id="63" w:name="_Ref46188713"/>
      <w:bookmarkStart w:id="64" w:name="_Toc46395941"/>
      <w:r w:rsidRPr="0048204D">
        <w:rPr>
          <w:lang w:val="fr-CH"/>
        </w:rPr>
        <w:lastRenderedPageBreak/>
        <w:t xml:space="preserve">Gestion </w:t>
      </w:r>
      <w:r w:rsidR="00A80E7A" w:rsidRPr="0048204D">
        <w:rPr>
          <w:lang w:val="fr-CH"/>
        </w:rPr>
        <w:t>de la vitesse et du guidage</w:t>
      </w:r>
      <w:bookmarkEnd w:id="63"/>
      <w:bookmarkEnd w:id="64"/>
    </w:p>
    <w:p w14:paraId="16DE4BED" w14:textId="1432E3AB" w:rsidR="004C4CB7" w:rsidRDefault="007F1D3F" w:rsidP="00DA3459">
      <w:r>
        <w:t xml:space="preserve">La direction des roues est directement </w:t>
      </w:r>
      <w:r w:rsidR="00D138CB">
        <w:t>modifiée</w:t>
      </w:r>
      <w:r w:rsidR="00CB12FF">
        <w:t xml:space="preserve"> par le thread de suivit de route </w:t>
      </w:r>
      <w:r w:rsidR="00437BBB">
        <w:t>car seul ce dernier peut modifier cette valeur.</w:t>
      </w:r>
    </w:p>
    <w:p w14:paraId="1A352EB1" w14:textId="77777777" w:rsidR="00DA3459" w:rsidRDefault="00903280" w:rsidP="00DA3459">
      <w:pPr>
        <w:pStyle w:val="Sansinterligne"/>
      </w:pPr>
      <w:r>
        <w:t xml:space="preserve">Cependant </w:t>
      </w:r>
      <w:r w:rsidR="001167C9">
        <w:t xml:space="preserve">la vitesse peut être modifier par tous les </w:t>
      </w:r>
      <w:r w:rsidR="00453730">
        <w:t>algorithmes</w:t>
      </w:r>
      <w:r w:rsidR="00423232">
        <w:t xml:space="preserve">. Il faut donc coordonner </w:t>
      </w:r>
      <w:r w:rsidR="001104FD">
        <w:t xml:space="preserve">ces décisions. </w:t>
      </w:r>
    </w:p>
    <w:p w14:paraId="7F54D9CE" w14:textId="6FE748AC" w:rsidR="00437BBB" w:rsidRDefault="005337A9" w:rsidP="001966E5">
      <w:r>
        <w:t xml:space="preserve">L’application contient </w:t>
      </w:r>
      <w:r w:rsidR="007F4D4A">
        <w:t xml:space="preserve">pour ceci </w:t>
      </w:r>
      <w:r>
        <w:t>un di</w:t>
      </w:r>
      <w:r w:rsidR="007F4D4A">
        <w:t>ctionnaire « car_state »</w:t>
      </w:r>
      <w:r w:rsidR="00DF3662">
        <w:t xml:space="preserve"> partagé entre les threads et contenant les décisions de chacun</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784EB25" w14:textId="77777777"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car_state = {</w:t>
      </w:r>
    </w:p>
    <w:p w14:paraId="713DDE5A" w14:textId="621341D9"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'stop_flags'</w:t>
      </w:r>
      <w:r w:rsidRPr="00C35A74">
        <w:rPr>
          <w:rFonts w:ascii="Consolas" w:hAnsi="Consolas"/>
          <w:color w:val="D4D4D4"/>
          <w:sz w:val="16"/>
          <w:szCs w:val="16"/>
          <w:lang w:val="en-US" w:eastAsia="fr-CH"/>
        </w:rPr>
        <w:t>: {</w:t>
      </w:r>
    </w:p>
    <w:p w14:paraId="6D8822D2" w14:textId="7286493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'no_road'</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AACC382" w14:textId="353C80F5"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'stop_sign'</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70D51762" w14:textId="18CA063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'red_light'</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39EEFD8B" w14:textId="2F7939D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2081898D" w14:textId="58AD2E6B"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'manual_stop'</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p>
    <w:p w14:paraId="2486A7B6" w14:textId="0EC4A5E4"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5CDCC184" w14:textId="472BD2F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'speed_limit'</w:t>
      </w:r>
      <w:r w:rsidRPr="00C35A74">
        <w:rPr>
          <w:rFonts w:ascii="Consolas" w:hAnsi="Consolas"/>
          <w:color w:val="D4D4D4"/>
          <w:sz w:val="16"/>
          <w:szCs w:val="16"/>
          <w:lang w:val="en-US" w:eastAsia="fr-CH"/>
        </w:rPr>
        <w:t>     : </w:t>
      </w:r>
      <w:r w:rsidR="00CE17B5">
        <w:rPr>
          <w:rFonts w:ascii="Consolas" w:hAnsi="Consolas"/>
          <w:color w:val="569CD6"/>
          <w:sz w:val="16"/>
          <w:szCs w:val="16"/>
          <w:lang w:val="en-US" w:eastAsia="fr-CH"/>
        </w:rPr>
        <w:t>25</w:t>
      </w:r>
    </w:p>
    <w:p w14:paraId="1BF8BAF9" w14:textId="5257E8DA" w:rsidR="00C35A74" w:rsidRPr="00BA15D4" w:rsidRDefault="00C35A74" w:rsidP="00CE17B5">
      <w:pPr>
        <w:shd w:val="clear" w:color="auto" w:fill="1E1E1E"/>
        <w:spacing w:after="0"/>
        <w:jc w:val="left"/>
        <w:rPr>
          <w:rFonts w:ascii="Consolas" w:hAnsi="Consolas"/>
          <w:color w:val="D4D4D4"/>
          <w:sz w:val="16"/>
          <w:szCs w:val="16"/>
          <w:lang w:val="en-US" w:eastAsia="fr-CH"/>
        </w:rPr>
      </w:pPr>
      <w:r w:rsidRPr="00BA15D4">
        <w:rPr>
          <w:rFonts w:ascii="Consolas" w:hAnsi="Consolas"/>
          <w:color w:val="D4D4D4"/>
          <w:sz w:val="16"/>
          <w:szCs w:val="16"/>
          <w:lang w:val="en-US" w:eastAsia="fr-CH"/>
        </w:rPr>
        <w:t>}</w:t>
      </w:r>
    </w:p>
    <w:p w14:paraId="6340D375" w14:textId="77F4C1B4" w:rsidR="00256F51" w:rsidRDefault="00256F51" w:rsidP="00256F51">
      <w:pPr>
        <w:pStyle w:val="Titre3"/>
      </w:pPr>
      <w:bookmarkStart w:id="65" w:name="_Toc46395942"/>
      <w:r>
        <w:t>Une application simple d’utilisation</w:t>
      </w:r>
      <w:bookmarkEnd w:id="65"/>
    </w:p>
    <w:p w14:paraId="03B81972" w14:textId="106F2BBC"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with »</w:t>
      </w:r>
      <w:r w:rsidR="00DC2B0A">
        <w:t xml:space="preserve"> afin de pouvoir </w:t>
      </w:r>
      <w:r w:rsidR="009767C0">
        <w:t xml:space="preserve">gérer </w:t>
      </w:r>
      <w:r w:rsidR="00161123">
        <w:t xml:space="preserve">proprement et de manière sécurisé </w:t>
      </w:r>
      <w:r w:rsidR="00966518">
        <w:t>le démarrage et l’arrête</w:t>
      </w:r>
      <w:r w:rsidR="00161123">
        <w:t xml:space="preserve"> des </w:t>
      </w:r>
      <w:r w:rsidR="00916238">
        <w:t>différentes parties</w:t>
      </w:r>
      <w:r w:rsidR="009767C0">
        <w:t xml:space="preserve"> même lorsqu’une exception est levé. </w:t>
      </w:r>
    </w:p>
    <w:p w14:paraId="13ED7363" w14:textId="02994A33" w:rsidR="00286ECD" w:rsidRDefault="00286ECD" w:rsidP="00256F51">
      <w:r>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14FAF7EA" w14:textId="77777777"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.car: </w:t>
      </w:r>
      <w:r w:rsidRPr="00DC3733">
        <w:rPr>
          <w:rFonts w:ascii="Consolas" w:hAnsi="Consolas"/>
          <w:color w:val="6A9955"/>
          <w:sz w:val="21"/>
          <w:szCs w:val="21"/>
          <w:lang w:val="en-US" w:eastAsia="fr-CH"/>
        </w:rPr>
        <w:t>#start motor, steering commande and camera</w:t>
      </w:r>
    </w:p>
    <w:p w14:paraId="7B05810E" w14:textId="3D4DBFFC"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.roadFollower: </w:t>
      </w:r>
      <w:r w:rsidRPr="00DC3733">
        <w:rPr>
          <w:rFonts w:ascii="Consolas" w:hAnsi="Consolas"/>
          <w:color w:val="6A9955"/>
          <w:sz w:val="21"/>
          <w:szCs w:val="21"/>
          <w:lang w:val="en-US" w:eastAsia="fr-CH"/>
        </w:rPr>
        <w:t>#start the road following algorithm</w:t>
      </w:r>
    </w:p>
    <w:p w14:paraId="1D34E701" w14:textId="6ACAFAEA"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.objectDetector: </w:t>
      </w:r>
      <w:r w:rsidRPr="00DC3733">
        <w:rPr>
          <w:rFonts w:ascii="Consolas" w:hAnsi="Consolas"/>
          <w:color w:val="6A9955"/>
          <w:sz w:val="21"/>
          <w:szCs w:val="21"/>
          <w:lang w:val="en-US" w:eastAsia="fr-CH"/>
        </w:rPr>
        <w:t>#start the sign detector algorithm</w:t>
      </w:r>
    </w:p>
    <w:p w14:paraId="118EE104" w14:textId="63ABDDF6" w:rsidR="00DC3733" w:rsidRDefault="00DC3733" w:rsidP="00DC3733">
      <w:pPr>
        <w:shd w:val="clear" w:color="auto" w:fill="1E1E1E"/>
        <w:spacing w:after="0" w:line="285" w:lineRule="atLeast"/>
        <w:ind w:left="-284" w:right="-476"/>
        <w:jc w:val="left"/>
        <w:rPr>
          <w:rFonts w:ascii="Consolas" w:hAnsi="Consolas"/>
          <w:color w:val="6A9955"/>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.obstacleDetector: </w:t>
      </w:r>
      <w:r w:rsidRPr="00DC3733">
        <w:rPr>
          <w:rFonts w:ascii="Consolas" w:hAnsi="Consolas"/>
          <w:color w:val="6A9955"/>
          <w:sz w:val="21"/>
          <w:szCs w:val="21"/>
          <w:lang w:val="en-US" w:eastAsia="fr-CH"/>
        </w:rPr>
        <w:t>#start the obstacle detector algorithm</w:t>
      </w:r>
    </w:p>
    <w:p w14:paraId="536F0167" w14:textId="3B53F312" w:rsidR="00B27B4C" w:rsidRPr="00DC3733" w:rsidRDefault="00B27B4C" w:rsidP="00DC3733">
      <w:pPr>
        <w:shd w:val="clear" w:color="auto" w:fill="1E1E1E"/>
        <w:spacing w:after="0" w:line="285" w:lineRule="atLeast"/>
        <w:ind w:left="-284" w:right="-476"/>
        <w:jc w:val="left"/>
        <w:rPr>
          <w:rFonts w:ascii="Consolas" w:hAnsi="Consolas"/>
          <w:color w:val="D4D4D4"/>
          <w:sz w:val="21"/>
          <w:szCs w:val="21"/>
          <w:lang w:val="en-US" w:eastAsia="fr-CH"/>
        </w:rPr>
      </w:pPr>
      <w:r>
        <w:rPr>
          <w:rFonts w:ascii="Consolas" w:hAnsi="Consolas"/>
          <w:color w:val="C586C0"/>
          <w:sz w:val="21"/>
          <w:szCs w:val="21"/>
          <w:lang w:val="en-US" w:eastAsia="fr-CH"/>
        </w:rPr>
        <w:t xml:space="preserve">                (...</w:t>
      </w:r>
      <w:r w:rsidRPr="00B27B4C">
        <w:rPr>
          <w:rFonts w:ascii="Consolas" w:hAnsi="Consolas"/>
          <w:color w:val="C586C0"/>
          <w:sz w:val="21"/>
          <w:szCs w:val="21"/>
          <w:lang w:val="en-US" w:eastAsia="fr-CH"/>
        </w:rPr>
        <w:t>)</w:t>
      </w:r>
      <w:r>
        <w:rPr>
          <w:rFonts w:ascii="Consolas" w:hAnsi="Consolas"/>
          <w:color w:val="D4D4D4"/>
          <w:sz w:val="21"/>
          <w:szCs w:val="21"/>
          <w:lang w:val="en-US" w:eastAsia="fr-CH"/>
        </w:rPr>
        <w:t xml:space="preserve"> </w:t>
      </w:r>
    </w:p>
    <w:p w14:paraId="57C18298" w14:textId="77777777" w:rsidR="00DC3733" w:rsidRPr="00DC3733" w:rsidRDefault="00DC3733" w:rsidP="00256F51">
      <w:pPr>
        <w:rPr>
          <w:lang w:val="en-US"/>
        </w:rPr>
      </w:pPr>
    </w:p>
    <w:p w14:paraId="3956A3D0" w14:textId="7B390155" w:rsidR="00F51057" w:rsidRDefault="001E2C42" w:rsidP="00AD0FCE">
      <w:pPr>
        <w:pStyle w:val="Titre2"/>
        <w:rPr>
          <w:lang w:val="fr-CH"/>
        </w:rPr>
      </w:pPr>
      <w:bookmarkStart w:id="66" w:name="_Toc46395943"/>
      <w:r>
        <w:rPr>
          <w:noProof/>
          <w:lang w:val="fr-CH"/>
        </w:rPr>
        <mc:AlternateContent>
          <mc:Choice Requires="wpg">
            <w:drawing>
              <wp:anchor distT="0" distB="0" distL="114300" distR="114300" simplePos="0" relativeHeight="251672582" behindDoc="0" locked="0" layoutInCell="1" allowOverlap="1" wp14:anchorId="0A71C4AD" wp14:editId="632651DC">
                <wp:simplePos x="0" y="0"/>
                <wp:positionH relativeFrom="column">
                  <wp:posOffset>3874754</wp:posOffset>
                </wp:positionH>
                <wp:positionV relativeFrom="paragraph">
                  <wp:posOffset>317706</wp:posOffset>
                </wp:positionV>
                <wp:extent cx="2332990" cy="1734820"/>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34820"/>
                          <a:chOff x="0" y="0"/>
                          <a:chExt cx="2332990" cy="1734820"/>
                        </a:xfrm>
                      </wpg:grpSpPr>
                      <pic:pic xmlns:pic="http://schemas.openxmlformats.org/drawingml/2006/picture">
                        <pic:nvPicPr>
                          <pic:cNvPr id="23" name="Image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309880"/>
                          </a:xfrm>
                          <a:prstGeom prst="rect">
                            <a:avLst/>
                          </a:prstGeom>
                          <a:solidFill>
                            <a:prstClr val="white"/>
                          </a:solidFill>
                          <a:ln>
                            <a:noFill/>
                          </a:ln>
                        </wps:spPr>
                        <wps:txbx>
                          <w:txbxContent>
                            <w:p w14:paraId="666A217B" w14:textId="7F6BB0D4" w:rsidR="000F22C8" w:rsidRPr="001E2C42" w:rsidRDefault="000F22C8"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147BFB">
                                <w:rPr>
                                  <w:noProof/>
                                  <w:lang w:val="fr-CH"/>
                                </w:rPr>
                                <w:t>22</w:t>
                              </w:r>
                              <w:r>
                                <w:fldChar w:fldCharType="end"/>
                              </w:r>
                              <w:r w:rsidRPr="001E2C42">
                                <w:rPr>
                                  <w:lang w:val="fr-CH"/>
                                </w:rPr>
                                <w:t xml:space="preserve"> UML du suivit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081" style="position:absolute;left:0;text-align:left;margin-left:305.1pt;margin-top:25pt;width:183.7pt;height:136.6pt;z-index:251672582" coordsize="23329,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">
                <v:shape id="Image 23" o:spid="_x0000_s1082"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6" o:title=""/>
                </v:shape>
                <v:shape id="Zone de texte 30" o:spid="_x0000_s1083" type="#_x0000_t202" style="position:absolute;left:1068;top:14249;width:1958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7F6BB0D4" w:rsidR="000F22C8" w:rsidRPr="001E2C42" w:rsidRDefault="000F22C8"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147BFB">
                          <w:rPr>
                            <w:noProof/>
                            <w:lang w:val="fr-CH"/>
                          </w:rPr>
                          <w:t>22</w:t>
                        </w:r>
                        <w:r>
                          <w:fldChar w:fldCharType="end"/>
                        </w:r>
                        <w:r w:rsidRPr="001E2C42">
                          <w:rPr>
                            <w:lang w:val="fr-CH"/>
                          </w:rPr>
                          <w:t xml:space="preserve"> UML du suivit de route</w:t>
                        </w:r>
                      </w:p>
                    </w:txbxContent>
                  </v:textbox>
                </v:shape>
                <w10:wrap type="square"/>
              </v:group>
            </w:pict>
          </mc:Fallback>
        </mc:AlternateContent>
      </w:r>
      <w:r>
        <w:rPr>
          <w:lang w:val="fr-CH"/>
        </w:rPr>
        <w:t>Le suivit de route</w:t>
      </w:r>
      <w:bookmarkEnd w:id="66"/>
    </w:p>
    <w:p w14:paraId="7120D118" w14:textId="04DAACA1" w:rsidR="001E2C42" w:rsidRDefault="0057425D" w:rsidP="00BC1F5B">
      <w:pPr>
        <w:pStyle w:val="Sansinterligne"/>
      </w:pPr>
      <w:r>
        <w:t>L’algorithme de suivit de route utilise</w:t>
      </w:r>
      <w:r w:rsidR="008C347F">
        <w:t xml:space="preserve"> l’image </w:t>
      </w:r>
      <w:r w:rsidR="0060342F">
        <w:t>courante</w:t>
      </w:r>
      <w:r w:rsidR="008C347F">
        <w:t xml:space="preserve"> mise a jour par le thread de la caméra, </w:t>
      </w:r>
      <w:r w:rsidR="000412A1">
        <w:t xml:space="preserve">la </w:t>
      </w:r>
      <w:r w:rsidR="008C347F">
        <w:t xml:space="preserve">détord </w:t>
      </w:r>
      <w:r w:rsidR="0060342F">
        <w:t xml:space="preserve">et </w:t>
      </w:r>
      <w:r w:rsidR="00965E8B">
        <w:t>prend une vue d’oiseau de la route</w:t>
      </w:r>
      <w:r w:rsidR="0060342F">
        <w:t xml:space="preserve"> </w:t>
      </w:r>
      <w:r w:rsidR="00E709BD">
        <w:t>grâce</w:t>
      </w:r>
      <w:r w:rsidR="000412A1">
        <w:t xml:space="preserve"> aux </w:t>
      </w:r>
      <w:r w:rsidR="00E709BD">
        <w:t>fonctions des classes ImgRectifier et ImgWarper</w:t>
      </w:r>
      <w:r w:rsidR="00AE7E8B">
        <w:t xml:space="preserve"> (voir point </w:t>
      </w:r>
      <w:r w:rsidR="00AE7E8B">
        <w:fldChar w:fldCharType="begin"/>
      </w:r>
      <w:r w:rsidR="00AE7E8B">
        <w:instrText xml:space="preserve"> REF _Ref46055485 \r \h </w:instrText>
      </w:r>
      <w:r w:rsidR="00AE7E8B">
        <w:fldChar w:fldCharType="separate"/>
      </w:r>
      <w:r w:rsidR="000F22C8">
        <w:t>8</w:t>
      </w:r>
      <w:r w:rsidR="00AE7E8B">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L’angle des roues est alors transmis au SteeringController de la voiture.</w:t>
      </w:r>
    </w:p>
    <w:p w14:paraId="6524F2D8" w14:textId="55854393" w:rsidR="00470F20" w:rsidRDefault="00470F20" w:rsidP="001E2C42"/>
    <w:p w14:paraId="747E48F3" w14:textId="1F2D939E" w:rsidR="00470F20" w:rsidRDefault="000C0255" w:rsidP="00EB2DB9">
      <w:pPr>
        <w:pStyle w:val="Titre2"/>
      </w:pPr>
      <w:bookmarkStart w:id="67" w:name="_Ref46077497"/>
      <w:bookmarkStart w:id="68" w:name="_Toc46395944"/>
      <w:r>
        <w:rPr>
          <w:noProof/>
        </w:rPr>
        <w:lastRenderedPageBreak/>
        <mc:AlternateContent>
          <mc:Choice Requires="wpg">
            <w:drawing>
              <wp:anchor distT="0" distB="0" distL="114300" distR="114300" simplePos="0" relativeHeight="251676678" behindDoc="0" locked="0" layoutInCell="1" allowOverlap="1" wp14:anchorId="6FE88F88" wp14:editId="501F571D">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4FB59836" w:rsidR="000F22C8" w:rsidRPr="00913C3D" w:rsidRDefault="000F22C8"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23</w:t>
                              </w:r>
                              <w:r>
                                <w:fldChar w:fldCharType="end"/>
                              </w:r>
                              <w:r>
                                <w:t xml:space="preserve"> UML détection de signalisation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084" style="position:absolute;left:0;text-align:left;margin-left:263.7pt;margin-top:21.3pt;width:257.45pt;height:212.25pt;z-index:251676678;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">
                <v:shape id="Image 62" o:spid="_x0000_s1085"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68" o:title=""/>
                </v:shape>
                <v:shape id="Zone de texte 63" o:spid="_x0000_s1086"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4FB59836" w:rsidR="000F22C8" w:rsidRPr="00913C3D" w:rsidRDefault="000F22C8"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23</w:t>
                        </w:r>
                        <w:r>
                          <w:fldChar w:fldCharType="end"/>
                        </w:r>
                        <w:r>
                          <w:t xml:space="preserve"> UML détection de signalisation</w:t>
                        </w:r>
                      </w:p>
                    </w:txbxContent>
                  </v:textbox>
                </v:shape>
                <w10:wrap type="square"/>
              </v:group>
            </w:pict>
          </mc:Fallback>
        </mc:AlternateContent>
      </w:r>
      <w:r w:rsidR="00EB2DB9">
        <w:t xml:space="preserve">Détection de </w:t>
      </w:r>
      <w:r w:rsidR="009251FE">
        <w:t>signalisation</w:t>
      </w:r>
      <w:bookmarkEnd w:id="67"/>
      <w:bookmarkEnd w:id="68"/>
    </w:p>
    <w:p w14:paraId="518EF536" w14:textId="01DF7BEF"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0F22C8">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8E0F3A">
        <w:t>s</w:t>
      </w:r>
      <w:r w:rsidR="003337CB">
        <w:t xml:space="preserve"> et leur position. </w:t>
      </w:r>
    </w:p>
    <w:p w14:paraId="4236731A" w14:textId="543F15A0" w:rsidR="00EB2DB9" w:rsidRDefault="00D025A2" w:rsidP="00EB2DB9">
      <w:r>
        <w:t>Ce réseau</w:t>
      </w:r>
      <w:r w:rsidR="005E120F">
        <w:t xml:space="preserve"> a tout d’abord été entrainée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RPi</w:t>
      </w:r>
      <w:r w:rsidR="00B049B5">
        <w:t>.</w:t>
      </w:r>
    </w:p>
    <w:p w14:paraId="5F7E603E" w14:textId="150718A8" w:rsidR="00C60688" w:rsidRDefault="00B17B76" w:rsidP="00EB2DB9">
      <w:r>
        <w:t xml:space="preserve">La classe DetectionEngine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_ITrafficSignProcessor</w:t>
      </w:r>
      <w:r w:rsidR="00802015">
        <w:t xml:space="preserve"> vont </w:t>
      </w:r>
      <w:r w:rsidR="000A1C0C">
        <w:t>servir à</w:t>
      </w:r>
      <w:r w:rsidR="00802015">
        <w:t xml:space="preserve"> déterminer </w:t>
      </w:r>
      <w:r w:rsidR="009A30E2">
        <w:t xml:space="preserve">si le panneau est assez proche (fonction </w:t>
      </w:r>
      <w:r w:rsidR="009A30E2" w:rsidRPr="0025504C">
        <w:rPr>
          <w:i/>
          <w:iCs/>
        </w:rPr>
        <w:t>is_nearby</w:t>
      </w:r>
      <w:r w:rsidR="009A30E2">
        <w:t>)</w:t>
      </w:r>
      <w:r w:rsidR="0025504C">
        <w:t xml:space="preserve">, </w:t>
      </w:r>
      <w:r w:rsidR="000C0255">
        <w:t xml:space="preserve">et à </w:t>
      </w:r>
      <w:r w:rsidR="00E1424B">
        <w:t>modifier la vitesse de la voiture via le dictionnaire partagé car_state.</w:t>
      </w:r>
    </w:p>
    <w:p w14:paraId="69F8ECFF" w14:textId="590EB037" w:rsidR="00443238" w:rsidRDefault="00AD0FCE" w:rsidP="00443238">
      <w:pPr>
        <w:pStyle w:val="Titre2"/>
      </w:pPr>
      <w:bookmarkStart w:id="69" w:name="_Toc46395945"/>
      <w:r>
        <w:t>Fichier de configuration</w:t>
      </w:r>
      <w:bookmarkEnd w:id="69"/>
    </w:p>
    <w:p w14:paraId="238B2139" w14:textId="6BCA74CE"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0F22C8">
        <w:t>17.3</w:t>
      </w:r>
      <w:r w:rsidR="00443238">
        <w:fldChar w:fldCharType="end"/>
      </w:r>
    </w:p>
    <w:p w14:paraId="4695CA79" w14:textId="77777777"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 xml:space="preserve">(AutonomousCarApp) ne demande pas </w:t>
      </w:r>
      <w:r w:rsidR="00ED7458">
        <w:t xml:space="preserve">pleins de paramètre pour </w:t>
      </w:r>
      <w:r w:rsidR="0040478B">
        <w:t>être lancer, mais juste le chemin d’accès de ce fichier de configuration.</w:t>
      </w:r>
      <w:r w:rsidR="00BD1B39">
        <w:t xml:space="preserve"> </w:t>
      </w:r>
    </w:p>
    <w:p w14:paraId="23FB68CB" w14:textId="73108E6B"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Content>
          <w:r w:rsidR="00E25EF5">
            <w:fldChar w:fldCharType="begin"/>
          </w:r>
          <w:r w:rsidR="00E25EF5">
            <w:instrText xml:space="preserve"> CITATION PyY20 \l 4108 </w:instrText>
          </w:r>
          <w:r w:rsidR="00E25EF5">
            <w:fldChar w:fldCharType="separate"/>
          </w:r>
          <w:r w:rsidR="000F22C8">
            <w:rPr>
              <w:noProof/>
            </w:rPr>
            <w:t>(15)</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B049B5">
        <w:tc>
          <w:tcPr>
            <w:tcW w:w="3687" w:type="dxa"/>
          </w:tcPr>
          <w:p w14:paraId="69088002" w14:textId="152F4F45" w:rsidR="000C72C0" w:rsidRPr="007B30B8" w:rsidRDefault="000C72C0" w:rsidP="007B30B8">
            <w:pPr>
              <w:jc w:val="center"/>
              <w:rPr>
                <w:b/>
                <w:bCs/>
              </w:rPr>
            </w:pPr>
            <w:r w:rsidRPr="007B30B8">
              <w:rPr>
                <w:b/>
                <w:bCs/>
              </w:rPr>
              <w:t>YAML file</w:t>
            </w:r>
          </w:p>
        </w:tc>
        <w:tc>
          <w:tcPr>
            <w:tcW w:w="6804" w:type="dxa"/>
          </w:tcPr>
          <w:p w14:paraId="0623AF69" w14:textId="57F6F366" w:rsidR="000C72C0" w:rsidRPr="007B30B8" w:rsidRDefault="000C72C0" w:rsidP="007B30B8">
            <w:pPr>
              <w:jc w:val="center"/>
              <w:rPr>
                <w:b/>
                <w:bCs/>
              </w:rPr>
            </w:pPr>
            <w:r w:rsidRPr="007B30B8">
              <w:rPr>
                <w:b/>
                <w:bCs/>
              </w:rPr>
              <w:t>Python</w:t>
            </w:r>
          </w:p>
        </w:tc>
      </w:tr>
      <w:tr w:rsidR="000C72C0" w:rsidRPr="006D7002" w14:paraId="3C36E79E" w14:textId="77777777" w:rsidTr="00B049B5">
        <w:tc>
          <w:tcPr>
            <w:tcW w:w="3687" w:type="dxa"/>
          </w:tcPr>
          <w:p w14:paraId="61773797" w14:textId="77777777" w:rsidR="00E60682" w:rsidRPr="00E60682" w:rsidRDefault="00E60682" w:rsidP="00E60682">
            <w:pPr>
              <w:shd w:val="clear" w:color="auto" w:fill="1E1E1E"/>
              <w:spacing w:after="0" w:line="285" w:lineRule="atLeast"/>
              <w:jc w:val="left"/>
              <w:rPr>
                <w:rFonts w:ascii="Consolas" w:hAnsi="Consolas"/>
                <w:color w:val="D4D4D4"/>
                <w:sz w:val="21"/>
                <w:szCs w:val="21"/>
                <w:lang w:val="en-US" w:eastAsia="fr-CH"/>
              </w:rPr>
            </w:pPr>
            <w:r w:rsidRPr="00E60682">
              <w:rPr>
                <w:rFonts w:ascii="Consolas" w:hAnsi="Consolas"/>
                <w:color w:val="569CD6"/>
                <w:sz w:val="21"/>
                <w:szCs w:val="21"/>
                <w:lang w:val="en-US" w:eastAsia="fr-CH"/>
              </w:rPr>
              <w:t>CAMERA</w:t>
            </w:r>
            <w:r w:rsidRPr="00E60682">
              <w:rPr>
                <w:rFonts w:ascii="Consolas" w:hAnsi="Consolas"/>
                <w:color w:val="D4D4D4"/>
                <w:sz w:val="21"/>
                <w:szCs w:val="21"/>
                <w:lang w:val="en-US" w:eastAsia="fr-CH"/>
              </w:rPr>
              <w:t>:</w:t>
            </w:r>
          </w:p>
          <w:p w14:paraId="59C68982" w14:textId="77777777" w:rsidR="00E60682"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val="en-US" w:eastAsia="fr-CH"/>
              </w:rPr>
              <w:t>    </w:t>
            </w:r>
            <w:r w:rsidRPr="00E60682">
              <w:rPr>
                <w:rFonts w:ascii="Consolas" w:hAnsi="Consolas"/>
                <w:color w:val="569CD6"/>
                <w:sz w:val="21"/>
                <w:szCs w:val="21"/>
                <w:lang w:eastAsia="fr-CH"/>
              </w:rPr>
              <w:t>parameters</w:t>
            </w:r>
            <w:r w:rsidRPr="00E60682">
              <w:rPr>
                <w:rFonts w:ascii="Consolas" w:hAnsi="Consolas"/>
                <w:color w:val="D4D4D4"/>
                <w:sz w:val="21"/>
                <w:szCs w:val="21"/>
                <w:lang w:eastAsia="fr-CH"/>
              </w:rPr>
              <w:t>:</w:t>
            </w:r>
          </w:p>
          <w:p w14:paraId="696F30D1" w14:textId="4CBAF88D" w:rsidR="000C72C0"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eastAsia="fr-CH"/>
              </w:rPr>
              <w:t>        </w:t>
            </w:r>
            <w:r w:rsidRPr="00E60682">
              <w:rPr>
                <w:rFonts w:ascii="Consolas" w:hAnsi="Consolas"/>
                <w:color w:val="569CD6"/>
                <w:sz w:val="21"/>
                <w:szCs w:val="21"/>
                <w:lang w:eastAsia="fr-CH"/>
              </w:rPr>
              <w:t>resolution</w:t>
            </w:r>
            <w:r w:rsidRPr="00E60682">
              <w:rPr>
                <w:rFonts w:ascii="Consolas" w:hAnsi="Consolas"/>
                <w:color w:val="D4D4D4"/>
                <w:sz w:val="21"/>
                <w:szCs w:val="21"/>
                <w:lang w:eastAsia="fr-CH"/>
              </w:rPr>
              <w:t>: [</w:t>
            </w:r>
            <w:r w:rsidRPr="00E60682">
              <w:rPr>
                <w:rFonts w:ascii="Consolas" w:hAnsi="Consolas"/>
                <w:color w:val="B5CEA8"/>
                <w:sz w:val="21"/>
                <w:szCs w:val="21"/>
                <w:lang w:eastAsia="fr-CH"/>
              </w:rPr>
              <w:t>640</w:t>
            </w:r>
            <w:r w:rsidRPr="00E60682">
              <w:rPr>
                <w:rFonts w:ascii="Consolas" w:hAnsi="Consolas"/>
                <w:color w:val="D4D4D4"/>
                <w:sz w:val="21"/>
                <w:szCs w:val="21"/>
                <w:lang w:eastAsia="fr-CH"/>
              </w:rPr>
              <w:t>, </w:t>
            </w:r>
            <w:r w:rsidRPr="00E60682">
              <w:rPr>
                <w:rFonts w:ascii="Consolas" w:hAnsi="Consolas"/>
                <w:color w:val="B5CEA8"/>
                <w:sz w:val="21"/>
                <w:szCs w:val="21"/>
                <w:lang w:eastAsia="fr-CH"/>
              </w:rPr>
              <w:t>480</w:t>
            </w:r>
            <w:r w:rsidRPr="00E60682">
              <w:rPr>
                <w:rFonts w:ascii="Consolas" w:hAnsi="Consolas"/>
                <w:color w:val="D4D4D4"/>
                <w:sz w:val="21"/>
                <w:szCs w:val="21"/>
                <w:lang w:eastAsia="fr-CH"/>
              </w:rPr>
              <w:t>]</w:t>
            </w:r>
          </w:p>
        </w:tc>
        <w:tc>
          <w:tcPr>
            <w:tcW w:w="6804" w:type="dxa"/>
            <w:vAlign w:val="center"/>
          </w:tcPr>
          <w:p w14:paraId="7A46C05E" w14:textId="530C59E2" w:rsidR="004F38CA" w:rsidRPr="00D44511" w:rsidRDefault="004F38CA" w:rsidP="0053660A">
            <w:pPr>
              <w:shd w:val="clear" w:color="auto" w:fill="1E1E1E"/>
              <w:spacing w:after="0" w:line="285" w:lineRule="atLeast"/>
              <w:jc w:val="left"/>
              <w:rPr>
                <w:rFonts w:ascii="Consolas" w:hAnsi="Consolas"/>
                <w:color w:val="D4D4D4"/>
                <w:sz w:val="21"/>
                <w:szCs w:val="21"/>
                <w:lang w:val="en-US" w:eastAsia="fr-CH"/>
              </w:rPr>
            </w:pPr>
            <w:r w:rsidRPr="004F38CA">
              <w:rPr>
                <w:rFonts w:ascii="Consolas" w:hAnsi="Consolas"/>
                <w:color w:val="C586C0"/>
                <w:sz w:val="21"/>
                <w:szCs w:val="21"/>
                <w:lang w:val="en-US" w:eastAsia="fr-CH"/>
              </w:rPr>
              <w:t>import</w:t>
            </w:r>
            <w:r w:rsidRPr="004F38CA">
              <w:rPr>
                <w:rFonts w:ascii="Consolas" w:hAnsi="Consolas"/>
                <w:color w:val="D4D4D4"/>
                <w:sz w:val="21"/>
                <w:szCs w:val="21"/>
                <w:lang w:val="en-US" w:eastAsia="fr-CH"/>
              </w:rPr>
              <w:t> yaml</w:t>
            </w:r>
          </w:p>
          <w:p w14:paraId="5C98ACAB" w14:textId="609CCBE3" w:rsidR="0053660A" w:rsidRPr="00617F4A" w:rsidRDefault="0053660A" w:rsidP="0053660A">
            <w:pPr>
              <w:shd w:val="clear" w:color="auto" w:fill="1E1E1E"/>
              <w:spacing w:after="0" w:line="285" w:lineRule="atLeast"/>
              <w:jc w:val="left"/>
              <w:rPr>
                <w:rFonts w:ascii="Consolas" w:hAnsi="Consolas"/>
                <w:color w:val="D4D4D4"/>
                <w:sz w:val="21"/>
                <w:szCs w:val="21"/>
                <w:lang w:val="en-US" w:eastAsia="fr-CH"/>
              </w:rPr>
            </w:pPr>
            <w:r w:rsidRPr="0053660A">
              <w:rPr>
                <w:rFonts w:ascii="Consolas" w:hAnsi="Consolas"/>
                <w:color w:val="D4D4D4"/>
                <w:sz w:val="21"/>
                <w:szCs w:val="21"/>
                <w:lang w:val="en-US" w:eastAsia="fr-CH"/>
              </w:rPr>
              <w:t>conf = yaml.load</w:t>
            </w:r>
            <w:r w:rsidRPr="00617F4A">
              <w:rPr>
                <w:rFonts w:ascii="Consolas" w:hAnsi="Consolas"/>
                <w:color w:val="D4D4D4"/>
                <w:sz w:val="21"/>
                <w:szCs w:val="21"/>
                <w:lang w:val="en-US" w:eastAsia="fr-CH"/>
              </w:rPr>
              <w:t>(</w:t>
            </w:r>
            <w:r w:rsidR="00617F4A" w:rsidRPr="00B14BF6">
              <w:rPr>
                <w:rFonts w:ascii="Consolas" w:hAnsi="Consolas"/>
                <w:i/>
                <w:iCs/>
                <w:color w:val="D4D4D4"/>
                <w:sz w:val="21"/>
                <w:szCs w:val="21"/>
                <w:lang w:val="en-US" w:eastAsia="fr-CH"/>
              </w:rPr>
              <w:t>CONF_FNAME</w:t>
            </w:r>
            <w:r w:rsidR="00617F4A">
              <w:rPr>
                <w:rFonts w:ascii="Consolas" w:hAnsi="Consolas"/>
                <w:color w:val="D4D4D4"/>
                <w:sz w:val="21"/>
                <w:szCs w:val="21"/>
                <w:lang w:val="en-US" w:eastAsia="fr-CH"/>
              </w:rPr>
              <w:t>)</w:t>
            </w:r>
          </w:p>
          <w:p w14:paraId="69B0BC5B" w14:textId="3985F4E9" w:rsidR="000C72C0" w:rsidRPr="007B30B8" w:rsidRDefault="006D7002" w:rsidP="007B30B8">
            <w:pPr>
              <w:shd w:val="clear" w:color="auto" w:fill="1E1E1E"/>
              <w:spacing w:after="0" w:line="285" w:lineRule="atLeast"/>
              <w:jc w:val="center"/>
              <w:rPr>
                <w:rFonts w:ascii="Consolas" w:hAnsi="Consolas"/>
                <w:color w:val="D4D4D4"/>
                <w:sz w:val="21"/>
                <w:szCs w:val="21"/>
                <w:lang w:val="en-US" w:eastAsia="fr-CH"/>
              </w:rPr>
            </w:pPr>
            <w:r w:rsidRPr="006D7002">
              <w:rPr>
                <w:rFonts w:ascii="Consolas" w:hAnsi="Consolas"/>
                <w:color w:val="D4D4D4"/>
                <w:sz w:val="21"/>
                <w:szCs w:val="21"/>
                <w:lang w:val="en-US" w:eastAsia="fr-CH"/>
              </w:rPr>
              <w:t>conf[</w:t>
            </w:r>
            <w:r w:rsidRPr="006D7002">
              <w:rPr>
                <w:rFonts w:ascii="Consolas" w:hAnsi="Consolas"/>
                <w:color w:val="CE9178"/>
                <w:sz w:val="21"/>
                <w:szCs w:val="21"/>
                <w:lang w:val="en-US" w:eastAsia="fr-CH"/>
              </w:rPr>
              <w:t>"CAMERA"</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rPr>
                <w:rFonts w:ascii="Consolas" w:hAnsi="Consolas"/>
                <w:color w:val="CE9178"/>
                <w:sz w:val="21"/>
                <w:szCs w:val="21"/>
                <w:lang w:val="en-US" w:eastAsia="fr-CH"/>
              </w:rPr>
              <w:t>parameters</w:t>
            </w:r>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t xml:space="preserve"> </w:t>
            </w:r>
            <w:r w:rsidRPr="006D7002">
              <w:rPr>
                <w:rFonts w:ascii="Consolas" w:hAnsi="Consolas"/>
                <w:color w:val="CE9178"/>
                <w:sz w:val="21"/>
                <w:szCs w:val="21"/>
                <w:lang w:val="en-US" w:eastAsia="fr-CH"/>
              </w:rPr>
              <w:t>resolution"</w:t>
            </w:r>
            <w:r w:rsidRPr="006D7002">
              <w:rPr>
                <w:rFonts w:ascii="Consolas" w:hAnsi="Consolas"/>
                <w:color w:val="D4D4D4"/>
                <w:sz w:val="21"/>
                <w:szCs w:val="21"/>
                <w:lang w:val="en-US" w:eastAsia="fr-CH"/>
              </w:rPr>
              <w:t>]</w:t>
            </w:r>
            <w:r>
              <w:rPr>
                <w:rFonts w:ascii="Consolas" w:hAnsi="Consolas"/>
                <w:color w:val="D4D4D4"/>
                <w:sz w:val="21"/>
                <w:szCs w:val="21"/>
                <w:lang w:val="en-US" w:eastAsia="fr-CH"/>
              </w:rPr>
              <w:t xml:space="preserve"> =</w:t>
            </w:r>
            <w:r w:rsidR="00B049B5">
              <w:rPr>
                <w:rFonts w:ascii="Consolas" w:hAnsi="Consolas"/>
                <w:color w:val="D4D4D4"/>
                <w:sz w:val="21"/>
                <w:szCs w:val="21"/>
                <w:lang w:val="en-US" w:eastAsia="fr-CH"/>
              </w:rPr>
              <w:t>&gt;</w:t>
            </w:r>
            <w:r w:rsidR="007B30B8">
              <w:rPr>
                <w:rFonts w:ascii="Consolas" w:hAnsi="Consolas"/>
                <w:color w:val="D4D4D4"/>
                <w:sz w:val="21"/>
                <w:szCs w:val="21"/>
                <w:lang w:val="en-US" w:eastAsia="fr-CH"/>
              </w:rPr>
              <w:t xml:space="preserve"> (640, 480)</w:t>
            </w:r>
          </w:p>
        </w:tc>
      </w:tr>
    </w:tbl>
    <w:p w14:paraId="003DE9FA" w14:textId="77777777" w:rsidR="00220F30" w:rsidRDefault="00220F30" w:rsidP="00A24E44"/>
    <w:p w14:paraId="2984FB6D" w14:textId="77777777" w:rsidR="00220F30" w:rsidRDefault="00220F30">
      <w:pPr>
        <w:spacing w:after="0"/>
        <w:jc w:val="left"/>
        <w:rPr>
          <w:b/>
          <w:spacing w:val="10"/>
          <w:kern w:val="20"/>
          <w:sz w:val="32"/>
          <w:lang w:val="en-US"/>
        </w:rPr>
      </w:pPr>
      <w:r>
        <w:br w:type="page"/>
      </w:r>
    </w:p>
    <w:p w14:paraId="44BCBA2E" w14:textId="03945F49" w:rsidR="00220F30" w:rsidRDefault="00750F24" w:rsidP="00220F30">
      <w:pPr>
        <w:pStyle w:val="Titre2"/>
        <w:rPr>
          <w:lang w:val="fr-CH"/>
        </w:rPr>
      </w:pPr>
      <w:bookmarkStart w:id="70" w:name="_Toc46395946"/>
      <w:r w:rsidRPr="00750F24">
        <w:rPr>
          <w:lang w:val="fr-CH"/>
        </w:rPr>
        <w:lastRenderedPageBreak/>
        <w:t>Script Python créé lors d</w:t>
      </w:r>
      <w:r>
        <w:rPr>
          <w:lang w:val="fr-CH"/>
        </w:rPr>
        <w:t>u développement</w:t>
      </w:r>
      <w:bookmarkEnd w:id="70"/>
    </w:p>
    <w:p w14:paraId="6E18257F" w14:textId="2F011B8B" w:rsidR="00750F24" w:rsidRDefault="00750F24" w:rsidP="00750F24">
      <w:pPr>
        <w:pStyle w:val="Sansinterligne"/>
      </w:pPr>
      <w:r w:rsidRPr="00750F24">
        <w:t>Lors du d</w:t>
      </w:r>
      <w:r>
        <w:t>éveloppement de la voiture, de nombreux scipts ont dû être codés afin d’aider au développement. Ces scripts sont présents dans le dossier « </w:t>
      </w:r>
      <w:r w:rsidRPr="00750F24">
        <w:t>development_script</w:t>
      </w:r>
      <w:r>
        <w:t xml:space="preserve"> » et peuvent être lancé via un shell. </w:t>
      </w:r>
    </w:p>
    <w:p w14:paraId="6F22E955" w14:textId="5ECCC773" w:rsidR="00750F24" w:rsidRDefault="00750F24" w:rsidP="009D20AA">
      <w:pPr>
        <w:pStyle w:val="Sansinterligne"/>
      </w:pPr>
      <w:r w:rsidRPr="00750F24">
        <w:t xml:space="preserve">Une aide est </w:t>
      </w:r>
      <w:r w:rsidR="009D20AA" w:rsidRPr="00750F24">
        <w:t>fournie</w:t>
      </w:r>
      <w:r w:rsidRPr="00750F24">
        <w:t xml:space="preserve"> p</w:t>
      </w:r>
      <w:r>
        <w:t xml:space="preserve">our chaque script et peut être visualisé </w:t>
      </w:r>
      <w:r w:rsidR="009D20AA">
        <w:t>en tapant dans un shell :</w:t>
      </w:r>
    </w:p>
    <w:p w14:paraId="70D4230F" w14:textId="2A637F39" w:rsidR="009D20AA" w:rsidRPr="0046538C" w:rsidRDefault="009D20AA" w:rsidP="009D20AA">
      <w:pPr>
        <w:pStyle w:val="Code"/>
        <w:rPr>
          <w:lang w:val="fr-CH"/>
        </w:rPr>
      </w:pPr>
      <w:r w:rsidRPr="0046538C">
        <w:rPr>
          <w:lang w:val="fr-CH"/>
        </w:rPr>
        <w:t>python3 NOM_DU_SCRIPT -h</w:t>
      </w:r>
    </w:p>
    <w:p w14:paraId="72F6C686" w14:textId="39F1BA09" w:rsidR="00DA3C01" w:rsidRPr="009D20AA" w:rsidRDefault="00DA3C01" w:rsidP="00DA3C01">
      <w:pPr>
        <w:pStyle w:val="Titre5"/>
        <w:rPr>
          <w:lang w:val="fr-CH"/>
        </w:rPr>
      </w:pPr>
      <w:r w:rsidRPr="009D20AA">
        <w:rPr>
          <w:lang w:val="fr-CH"/>
        </w:rPr>
        <w:t>awb_gain_selector.py</w:t>
      </w:r>
    </w:p>
    <w:p w14:paraId="097AC21D" w14:textId="52D2DEC8" w:rsidR="00DA3C01" w:rsidRPr="0046538C" w:rsidRDefault="00DA3C01" w:rsidP="00DA3C01">
      <w:pPr>
        <w:pStyle w:val="Sansinterligne"/>
      </w:pPr>
      <w:r w:rsidRPr="0046538C">
        <w:t>Utilisation:</w:t>
      </w:r>
    </w:p>
    <w:p w14:paraId="2EA276C8" w14:textId="460F3532" w:rsidR="00DA3C01" w:rsidRPr="0046538C" w:rsidRDefault="00DA3C01" w:rsidP="00750F24">
      <w:pPr>
        <w:shd w:val="clear" w:color="auto" w:fill="1E1E1E"/>
        <w:spacing w:after="0" w:line="285" w:lineRule="atLeast"/>
        <w:jc w:val="left"/>
        <w:rPr>
          <w:rFonts w:ascii="Consolas" w:hAnsi="Consolas"/>
          <w:color w:val="D4D4D4"/>
          <w:sz w:val="21"/>
          <w:szCs w:val="21"/>
          <w:lang w:eastAsia="fr-CH"/>
        </w:rPr>
      </w:pPr>
      <w:r w:rsidRPr="0046538C">
        <w:rPr>
          <w:rFonts w:ascii="Consolas" w:hAnsi="Consolas"/>
          <w:color w:val="D4D4D4"/>
          <w:sz w:val="21"/>
          <w:szCs w:val="21"/>
          <w:lang w:eastAsia="fr-CH"/>
        </w:rPr>
        <w:t>python3 development_script/awb_gain_selector.py</w:t>
      </w:r>
      <w:r w:rsidR="009D20AA" w:rsidRPr="0046538C">
        <w:rPr>
          <w:rFonts w:ascii="Consolas" w:hAnsi="Consolas"/>
          <w:color w:val="D4D4D4"/>
          <w:sz w:val="21"/>
          <w:szCs w:val="21"/>
          <w:lang w:eastAsia="fr-CH"/>
        </w:rPr>
        <w:t xml:space="preserve"> [-h]</w:t>
      </w:r>
    </w:p>
    <w:p w14:paraId="66738868" w14:textId="3E3718B1" w:rsidR="00DA3C01" w:rsidRDefault="00DA3C01" w:rsidP="00DA3C01">
      <w:pPr>
        <w:pStyle w:val="Sansinterligne"/>
      </w:pPr>
      <w:r w:rsidRPr="00DA3C01">
        <w:t xml:space="preserve">Script permettant la calibration </w:t>
      </w:r>
      <w:r>
        <w:t>manuelle de la balance de blanc de la caméra.</w:t>
      </w:r>
    </w:p>
    <w:p w14:paraId="7DE44C55" w14:textId="12ADC7F9" w:rsidR="00DA3C01" w:rsidRPr="00DA3C01" w:rsidRDefault="00DA3C01" w:rsidP="00DA3C01">
      <w:pPr>
        <w:pStyle w:val="Paragraphedeliste"/>
        <w:numPr>
          <w:ilvl w:val="0"/>
          <w:numId w:val="36"/>
        </w:numPr>
        <w:rPr>
          <w:lang w:val="fr-CH"/>
        </w:rPr>
      </w:pPr>
      <w:r w:rsidRPr="00DA3C01">
        <w:rPr>
          <w:lang w:val="fr-CH"/>
        </w:rPr>
        <w:t>Les flèches HAUT/BAS modifie le bleu dans l’image</w:t>
      </w:r>
    </w:p>
    <w:p w14:paraId="335C2D0B" w14:textId="7134F405" w:rsidR="00DA3C01" w:rsidRDefault="00DA3C01" w:rsidP="00DA3C01">
      <w:pPr>
        <w:pStyle w:val="Paragraphedeliste"/>
        <w:numPr>
          <w:ilvl w:val="0"/>
          <w:numId w:val="36"/>
        </w:numPr>
        <w:rPr>
          <w:lang w:val="fr-CH"/>
        </w:rPr>
      </w:pPr>
      <w:r w:rsidRPr="00DA3C01">
        <w:rPr>
          <w:lang w:val="fr-CH"/>
        </w:rPr>
        <w:t>Les flèches GAUCHE/DROITE modifie le rouge de l’image</w:t>
      </w:r>
    </w:p>
    <w:p w14:paraId="17826286" w14:textId="3DE38CAC" w:rsidR="00DA3C01" w:rsidRDefault="00750F24" w:rsidP="00750F24">
      <w:pPr>
        <w:pStyle w:val="Titre5"/>
      </w:pPr>
      <w:r w:rsidRPr="00750F24">
        <w:t>camera_rectifier_generator.py</w:t>
      </w:r>
    </w:p>
    <w:p w14:paraId="5D988AA2" w14:textId="00F3D293" w:rsidR="00750F24" w:rsidRDefault="00750F24" w:rsidP="00221F84">
      <w:pPr>
        <w:pStyle w:val="Sansinterligne"/>
        <w:rPr>
          <w:lang w:val="en-US"/>
        </w:rPr>
      </w:pPr>
      <w:r>
        <w:rPr>
          <w:lang w:val="en-US"/>
        </w:rPr>
        <w:t>Utilisation:</w:t>
      </w:r>
    </w:p>
    <w:p w14:paraId="16DA88D2" w14:textId="10C385D2" w:rsid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DA3C01">
        <w:rPr>
          <w:rFonts w:ascii="Consolas" w:hAnsi="Consolas"/>
          <w:color w:val="D4D4D4"/>
          <w:sz w:val="21"/>
          <w:szCs w:val="21"/>
          <w:lang w:val="en-US" w:eastAsia="fr-CH"/>
        </w:rPr>
        <w:t>python3 development_script/</w:t>
      </w:r>
      <w:r w:rsidRPr="00750F24">
        <w:rPr>
          <w:rFonts w:ascii="Consolas" w:hAnsi="Consolas"/>
          <w:color w:val="D4D4D4"/>
          <w:sz w:val="21"/>
          <w:szCs w:val="21"/>
          <w:lang w:val="en-US" w:eastAsia="fr-CH"/>
        </w:rPr>
        <w:t>camera_rectifier_generator.py [-h]</w:t>
      </w:r>
      <w:r>
        <w:rPr>
          <w:rFonts w:ascii="Consolas" w:hAnsi="Consolas"/>
          <w:color w:val="D4D4D4"/>
          <w:sz w:val="21"/>
          <w:szCs w:val="21"/>
          <w:lang w:val="en-US" w:eastAsia="fr-CH"/>
        </w:rPr>
        <w:t xml:space="preserve"> [-v]</w:t>
      </w:r>
      <w:r w:rsidRPr="00750F24">
        <w:rPr>
          <w:rFonts w:ascii="Consolas" w:hAnsi="Consolas"/>
          <w:color w:val="D4D4D4"/>
          <w:sz w:val="21"/>
          <w:szCs w:val="21"/>
          <w:lang w:val="en-US" w:eastAsia="fr-CH"/>
        </w:rPr>
        <w:t> </w:t>
      </w:r>
    </w:p>
    <w:p w14:paraId="2F80CF5B" w14:textId="60141734"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--pattern_size PATTERN_SIZE</w:t>
      </w:r>
    </w:p>
    <w:p w14:paraId="7B9F9E83" w14:textId="739EB30B"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--img_directory IMG_DIRECTORY</w:t>
      </w:r>
    </w:p>
    <w:p w14:paraId="3590FA3B" w14:textId="2A47A09D"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[--output_fname OUTPUT_FNAME]</w:t>
      </w:r>
    </w:p>
    <w:p w14:paraId="15DC7FFB" w14:textId="18E96501"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[--save_drawing SAVE_DRAWING]</w:t>
      </w:r>
    </w:p>
    <w:p w14:paraId="24E20375" w14:textId="42638024" w:rsidR="00750F24" w:rsidRDefault="00221F84" w:rsidP="00750F24">
      <w:r w:rsidRPr="000F1CBC">
        <w:t xml:space="preserve">Ce script est indispensable </w:t>
      </w:r>
      <w:r w:rsidR="000F1CBC" w:rsidRPr="000F1CBC">
        <w:t>s</w:t>
      </w:r>
      <w:r w:rsidR="000F1CBC">
        <w:t xml:space="preserve">i </w:t>
      </w:r>
      <w:r w:rsidR="00916313">
        <w:t>une image distordue</w:t>
      </w:r>
      <w:r w:rsidR="000F1CBC">
        <w:t xml:space="preserve"> veut être rectifié afin de générer la matrice de la caméra et les coefficients de distorsion (voir </w:t>
      </w:r>
      <w:r w:rsidR="000F1CBC">
        <w:fldChar w:fldCharType="begin"/>
      </w:r>
      <w:r w:rsidR="000F1CBC">
        <w:instrText xml:space="preserve"> REF _Ref46345467 \r \h </w:instrText>
      </w:r>
      <w:r w:rsidR="000F1CBC">
        <w:fldChar w:fldCharType="separate"/>
      </w:r>
      <w:r w:rsidR="000F22C8">
        <w:t>8.1.2</w:t>
      </w:r>
      <w:r w:rsidR="000F1CBC">
        <w:fldChar w:fldCharType="end"/>
      </w:r>
      <w:r w:rsidR="000F1CBC">
        <w:t>).</w:t>
      </w:r>
    </w:p>
    <w:p w14:paraId="5D3720CE" w14:textId="77777777" w:rsidR="00916313" w:rsidRPr="000F1CBC" w:rsidRDefault="00916313" w:rsidP="00750F24"/>
    <w:p w14:paraId="6C4EDA47" w14:textId="79EF5717" w:rsidR="00220F30" w:rsidRPr="00750F24" w:rsidRDefault="00220F30" w:rsidP="00220F30">
      <w:pPr>
        <w:pStyle w:val="Sansinterligne"/>
        <w:tabs>
          <w:tab w:val="left" w:pos="3686"/>
        </w:tabs>
        <w:rPr>
          <w:i/>
          <w:iCs/>
          <w:sz w:val="20"/>
          <w:szCs w:val="18"/>
          <w:lang w:val="en-US"/>
        </w:rPr>
      </w:pPr>
      <w:r w:rsidRPr="00750F24">
        <w:rPr>
          <w:b/>
          <w:bCs/>
          <w:i/>
          <w:iCs/>
          <w:sz w:val="20"/>
          <w:szCs w:val="18"/>
          <w:lang w:val="en-US"/>
        </w:rPr>
        <w:t>Code</w:t>
      </w:r>
      <w:r w:rsidRPr="00750F24">
        <w:rPr>
          <w:i/>
          <w:iCs/>
          <w:sz w:val="20"/>
          <w:szCs w:val="18"/>
          <w:lang w:val="en-US"/>
        </w:rPr>
        <w:t>/</w:t>
      </w:r>
    </w:p>
    <w:p w14:paraId="4B5F33FE" w14:textId="1B6A76B2"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r w:rsidRPr="00DA3C01">
        <w:rPr>
          <w:b/>
          <w:bCs/>
          <w:i/>
          <w:iCs/>
          <w:sz w:val="20"/>
          <w:szCs w:val="18"/>
          <w:lang w:val="en-US"/>
        </w:rPr>
        <w:t>development_script</w:t>
      </w:r>
      <w:r w:rsidRPr="00DA3C01">
        <w:rPr>
          <w:i/>
          <w:iCs/>
          <w:sz w:val="20"/>
          <w:szCs w:val="18"/>
          <w:lang w:val="en-US"/>
        </w:rPr>
        <w:t>/</w:t>
      </w:r>
    </w:p>
    <w:p w14:paraId="1E5A7F20" w14:textId="3FFC8270"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r w:rsidRPr="00DA3C01">
        <w:rPr>
          <w:rFonts w:ascii="Courier New" w:hAnsi="Courier New" w:cs="Courier New"/>
          <w:i/>
          <w:iCs/>
          <w:sz w:val="20"/>
          <w:szCs w:val="18"/>
          <w:lang w:val="en-US"/>
        </w:rPr>
        <w:t>├──</w:t>
      </w:r>
      <w:r w:rsidRPr="00DA3C01">
        <w:rPr>
          <w:i/>
          <w:iCs/>
          <w:sz w:val="20"/>
          <w:szCs w:val="18"/>
          <w:lang w:val="en-US"/>
        </w:rPr>
        <w:t xml:space="preserve"> awb_gain_selector.py</w:t>
      </w:r>
      <w:r w:rsidRPr="00DA3C01">
        <w:rPr>
          <w:i/>
          <w:iCs/>
          <w:sz w:val="20"/>
          <w:szCs w:val="18"/>
          <w:lang w:val="en-US"/>
        </w:rPr>
        <w:tab/>
      </w:r>
    </w:p>
    <w:p w14:paraId="10CBBF07"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camera_rectifier_generator.py</w:t>
      </w:r>
    </w:p>
    <w:p w14:paraId="736C1F32"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easy_capture.py</w:t>
      </w:r>
    </w:p>
    <w:p w14:paraId="0D4AA474" w14:textId="6DB3ED4E"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execution_time.py</w:t>
      </w:r>
    </w:p>
    <w:p w14:paraId="0393B83B"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manual_drive.py</w:t>
      </w:r>
    </w:p>
    <w:p w14:paraId="550F6ADA"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plt_showimagechannels.py</w:t>
      </w:r>
    </w:p>
    <w:p w14:paraId="4B83089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plt_showimage.py</w:t>
      </w:r>
    </w:p>
    <w:p w14:paraId="7CEE1339"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print_battery_infos.py</w:t>
      </w:r>
    </w:p>
    <w:p w14:paraId="546467A5"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print_controller_inputs.py</w:t>
      </w:r>
    </w:p>
    <w:p w14:paraId="2AE8FB2F"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pwm_dutycycle_selector.py</w:t>
      </w:r>
    </w:p>
    <w:p w14:paraId="744F6BC5" w14:textId="51C02809"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resize_img.py</w:t>
      </w:r>
    </w:p>
    <w:p w14:paraId="25E66645"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testMask.py</w:t>
      </w:r>
    </w:p>
    <w:p w14:paraId="12EE28BB"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threshold_slidebar.py</w:t>
      </w:r>
    </w:p>
    <w:p w14:paraId="559D423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ultrasonic_distance.py</w:t>
      </w:r>
    </w:p>
    <w:p w14:paraId="0D02C966" w14:textId="4FB639C1"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xml2csv.py</w:t>
      </w:r>
    </w:p>
    <w:p w14:paraId="540B3A0F"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actuator_controller.py</w:t>
      </w:r>
    </w:p>
    <w:p w14:paraId="4DBF3242"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app.py</w:t>
      </w:r>
    </w:p>
    <w:p w14:paraId="3AF7DB87"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camera_controller.py</w:t>
      </w:r>
    </w:p>
    <w:p w14:paraId="51ADA3CE"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car.py</w:t>
      </w:r>
    </w:p>
    <w:p w14:paraId="1CD28A2A" w14:textId="07A9E2B2"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lastRenderedPageBreak/>
        <w:t>├──</w:t>
      </w:r>
      <w:r w:rsidRPr="0046538C">
        <w:rPr>
          <w:i/>
          <w:iCs/>
          <w:sz w:val="20"/>
          <w:szCs w:val="18"/>
          <w:lang w:val="en-US"/>
        </w:rPr>
        <w:t xml:space="preserve"> conf.yaml</w:t>
      </w:r>
    </w:p>
    <w:p w14:paraId="3EF4FA1D"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img_rectifier.py</w:t>
      </w:r>
    </w:p>
    <w:p w14:paraId="56BD7F2E" w14:textId="245BA2ED"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img_warper.py</w:t>
      </w:r>
    </w:p>
    <w:p w14:paraId="3EC4FD33"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my_lib.py</w:t>
      </w:r>
    </w:p>
    <w:p w14:paraId="2632602D"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my_pwm.py</w:t>
      </w:r>
    </w:p>
    <w:p w14:paraId="75A05F3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objects_detector.py</w:t>
      </w:r>
    </w:p>
    <w:p w14:paraId="027BF278" w14:textId="47AF2ED1" w:rsidR="00220F30" w:rsidRPr="00220F30"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obstacle_detector.py</w:t>
      </w:r>
    </w:p>
    <w:p w14:paraId="68118F67"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road_follower.py</w:t>
      </w:r>
    </w:p>
    <w:p w14:paraId="04B749E6"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traffic_signs.py</w:t>
      </w:r>
    </w:p>
    <w:p w14:paraId="55E26AD4" w14:textId="069AC11E" w:rsidR="00557428" w:rsidRPr="0046538C" w:rsidRDefault="00220F30" w:rsidP="00220F30">
      <w:pPr>
        <w:pStyle w:val="Sansinterligne"/>
        <w:tabs>
          <w:tab w:val="left" w:pos="3686"/>
        </w:tabs>
        <w:rPr>
          <w:lang w:val="en-US"/>
        </w:rPr>
      </w:pPr>
      <w:r w:rsidRPr="0046538C">
        <w:rPr>
          <w:rFonts w:ascii="Courier New" w:hAnsi="Courier New" w:cs="Courier New"/>
          <w:i/>
          <w:iCs/>
          <w:sz w:val="20"/>
          <w:szCs w:val="18"/>
          <w:lang w:val="en-US"/>
        </w:rPr>
        <w:t>└──</w:t>
      </w:r>
      <w:r w:rsidRPr="0046538C">
        <w:rPr>
          <w:i/>
          <w:iCs/>
          <w:sz w:val="20"/>
          <w:szCs w:val="18"/>
          <w:lang w:val="en-US"/>
        </w:rPr>
        <w:t xml:space="preserve"> ultrasonic_sensor.py</w:t>
      </w:r>
      <w:r w:rsidR="00557428" w:rsidRPr="0046538C">
        <w:rPr>
          <w:lang w:val="en-US"/>
        </w:rPr>
        <w:br w:type="page"/>
      </w:r>
    </w:p>
    <w:p w14:paraId="480A98A6" w14:textId="7DB661F1" w:rsidR="00AD25AC" w:rsidRDefault="00AD25AC" w:rsidP="00B92963">
      <w:pPr>
        <w:pStyle w:val="Titre1"/>
      </w:pPr>
      <w:bookmarkStart w:id="71" w:name="_Ref46055485"/>
      <w:bookmarkStart w:id="72" w:name="_Toc46395947"/>
      <w:r>
        <w:lastRenderedPageBreak/>
        <w:t xml:space="preserve">Suivit de </w:t>
      </w:r>
      <w:bookmarkEnd w:id="71"/>
      <w:r w:rsidR="009D3E66">
        <w:t>route</w:t>
      </w:r>
      <w:bookmarkEnd w:id="72"/>
    </w:p>
    <w:p w14:paraId="14FB7796" w14:textId="25EF4192" w:rsidR="00593733" w:rsidRDefault="00593733" w:rsidP="00593733">
      <w:r>
        <w:t>Le suivit de route peut</w:t>
      </w:r>
      <w:r w:rsidR="00ED22E7">
        <w:t xml:space="preserve"> </w:t>
      </w:r>
      <w:r w:rsidR="009D3E66">
        <w:t>être fait de deux façons</w:t>
      </w:r>
      <w:r w:rsidR="00D409B8">
        <w:t> :</w:t>
      </w:r>
    </w:p>
    <w:p w14:paraId="1A351CE9" w14:textId="173F3942" w:rsidR="00F02DD8" w:rsidRDefault="009D3E66" w:rsidP="00F02DD8">
      <w:pPr>
        <w:pStyle w:val="Paragraphedeliste"/>
        <w:numPr>
          <w:ilvl w:val="0"/>
          <w:numId w:val="36"/>
        </w:numPr>
        <w:rPr>
          <w:lang w:val="fr-CH"/>
        </w:rPr>
      </w:pPr>
      <w:r>
        <w:rPr>
          <w:lang w:val="fr-CH"/>
        </w:rPr>
        <w:t>Par deep learning</w:t>
      </w:r>
    </w:p>
    <w:p w14:paraId="6F846061" w14:textId="38F740E4" w:rsidR="009D3E66" w:rsidRDefault="009D3E66" w:rsidP="00F02DD8">
      <w:pPr>
        <w:pStyle w:val="Paragraphedeliste"/>
        <w:numPr>
          <w:ilvl w:val="0"/>
          <w:numId w:val="36"/>
        </w:numPr>
        <w:rPr>
          <w:lang w:val="fr-CH"/>
        </w:rPr>
      </w:pPr>
      <w:r>
        <w:rPr>
          <w:lang w:val="fr-CH"/>
        </w:rPr>
        <w:t>Par traitement d’image</w:t>
      </w:r>
    </w:p>
    <w:p w14:paraId="008139CF" w14:textId="47E03DA1" w:rsidR="009D3E66" w:rsidRDefault="00E335CB" w:rsidP="0052121A">
      <w:pPr>
        <w:pStyle w:val="Sansinterligne"/>
      </w:pPr>
      <w:r>
        <w:t xml:space="preserve">Afin </w:t>
      </w:r>
      <w:r w:rsidR="00B87B88">
        <w:t>d</w:t>
      </w:r>
      <w:r w:rsidR="00B21A46">
        <w:t xml:space="preserve">’apprendre à un réseau de neurone de </w:t>
      </w:r>
      <w:r w:rsidR="00AC4512">
        <w:t>conduire</w:t>
      </w:r>
      <w:r w:rsidR="00B21A46">
        <w:t xml:space="preserve"> la voiture</w:t>
      </w:r>
      <w:r w:rsidR="00AC4512">
        <w:t xml:space="preserve">, il faut au préalable enregistrer une base de </w:t>
      </w:r>
      <w:r w:rsidR="00E871BF">
        <w:t>données</w:t>
      </w:r>
      <w:r w:rsidR="00A506FF">
        <w:t xml:space="preserve"> </w:t>
      </w:r>
      <w:r w:rsidR="0052121A">
        <w:t xml:space="preserve">que le </w:t>
      </w:r>
      <w:r w:rsidR="00A506FF">
        <w:t>réseau</w:t>
      </w:r>
      <w:r w:rsidR="0052121A">
        <w:t xml:space="preserve"> pourra utiliser</w:t>
      </w:r>
      <w:r w:rsidR="00AC4512">
        <w:t>.</w:t>
      </w:r>
    </w:p>
    <w:p w14:paraId="00A9231B" w14:textId="4DD5AF81" w:rsidR="0052121A" w:rsidRDefault="0052121A" w:rsidP="009D3E66">
      <w:r>
        <w:t xml:space="preserve">Pour enregistrer cette base de </w:t>
      </w:r>
      <w:r w:rsidR="0046112B">
        <w:t>données</w:t>
      </w:r>
      <w:r w:rsidR="008A6CEB">
        <w:t xml:space="preserve">, il faut conduire manuellement la voiture </w:t>
      </w:r>
      <w:r w:rsidR="00C73CE0">
        <w:t xml:space="preserve">et enregistrer </w:t>
      </w:r>
      <w:r w:rsidR="00C74949">
        <w:t xml:space="preserve">dans un fichier ce que voit la </w:t>
      </w:r>
      <w:r w:rsidR="0046112B">
        <w:t>caméra</w:t>
      </w:r>
      <w:r w:rsidR="00C74949">
        <w:t xml:space="preserve">. Pour chaque </w:t>
      </w:r>
      <w:r w:rsidR="0046112B">
        <w:t>image capturée</w:t>
      </w:r>
      <w:r w:rsidR="00C74949">
        <w:t xml:space="preserve">, il faut aussi </w:t>
      </w:r>
      <w:r w:rsidR="000652B9">
        <w:t>enregistrer</w:t>
      </w:r>
      <w:r w:rsidR="00C74949">
        <w:t xml:space="preserve"> </w:t>
      </w:r>
      <w:r w:rsidR="00E3029B">
        <w:t>l’a</w:t>
      </w:r>
      <w:r w:rsidR="00532720">
        <w:t>ngle des roues</w:t>
      </w:r>
      <w:r w:rsidR="00E3029B">
        <w:t xml:space="preserve"> et la vitesse </w:t>
      </w:r>
      <w:r w:rsidR="00AB315C">
        <w:t>de</w:t>
      </w:r>
      <w:r w:rsidR="00E3029B">
        <w:t xml:space="preserve"> la voiture</w:t>
      </w:r>
      <w:r w:rsidR="00AB315C">
        <w:t>.</w:t>
      </w:r>
    </w:p>
    <w:p w14:paraId="026D552F" w14:textId="41A9EE99" w:rsidR="00085D57" w:rsidRDefault="00085D57" w:rsidP="009D3E66">
      <w:r>
        <w:t>Ensuite</w:t>
      </w:r>
      <w:r w:rsidR="000B5C28">
        <w:t xml:space="preserve"> il faut entrainer un CNN (</w:t>
      </w:r>
      <w:r w:rsidR="000B5C28">
        <w:fldChar w:fldCharType="begin"/>
      </w:r>
      <w:r w:rsidR="000B5C28">
        <w:instrText xml:space="preserve"> REF _Ref46240523 \h </w:instrText>
      </w:r>
      <w:r w:rsidR="000B5C28">
        <w:fldChar w:fldCharType="separate"/>
      </w:r>
      <w:r w:rsidR="000F22C8">
        <w:t>Réseau neuronal convolutif (CNN)</w:t>
      </w:r>
      <w:r w:rsidR="000B5C28">
        <w:fldChar w:fldCharType="end"/>
      </w:r>
      <w:r w:rsidR="000B5C28">
        <w:fldChar w:fldCharType="begin"/>
      </w:r>
      <w:r w:rsidR="000B5C28">
        <w:instrText xml:space="preserve"> REF _Ref46240527 \r \h </w:instrText>
      </w:r>
      <w:r w:rsidR="000B5C28">
        <w:fldChar w:fldCharType="separate"/>
      </w:r>
      <w:r w:rsidR="000F22C8">
        <w:t>3.7.1</w:t>
      </w:r>
      <w:r w:rsidR="000B5C28">
        <w:fldChar w:fldCharType="end"/>
      </w:r>
      <w:r w:rsidR="000B5C28">
        <w:t>)</w:t>
      </w:r>
      <w:r w:rsidR="006B6129">
        <w:t xml:space="preserve"> qui déterminera un angle et une vitesse en fonction d’une image.</w:t>
      </w:r>
    </w:p>
    <w:p w14:paraId="2F3DEA31" w14:textId="0C4F447E" w:rsidR="00AB315C" w:rsidRDefault="00482143" w:rsidP="009D3E66">
      <w:r>
        <w:t>Un tel procédé se fait énormément dans le domaine des voitures autonomes, mais généralement</w:t>
      </w:r>
      <w:r w:rsidR="00F123AB">
        <w:t xml:space="preserve"> l’entrainement se fait avec des 100</w:t>
      </w:r>
      <w:r w:rsidR="00F123AB">
        <w:rPr>
          <w:vertAlign w:val="superscript"/>
        </w:rPr>
        <w:t>ene</w:t>
      </w:r>
      <w:r w:rsidR="00F123AB">
        <w:t xml:space="preserve"> d’heure</w:t>
      </w:r>
      <w:r w:rsidR="00FA7252">
        <w:t>s</w:t>
      </w:r>
      <w:r w:rsidR="00F123AB">
        <w:t xml:space="preserve"> de </w:t>
      </w:r>
      <w:r w:rsidR="00FA7252">
        <w:t>conduit</w:t>
      </w:r>
      <w:r w:rsidR="00040CE3">
        <w:t xml:space="preserve"> manuelle.</w:t>
      </w:r>
    </w:p>
    <w:p w14:paraId="5803540A" w14:textId="4216F4B2" w:rsidR="00040CE3" w:rsidRDefault="00040CE3" w:rsidP="009D3E66">
      <w:r>
        <w:t xml:space="preserve">Etant donné que je ne voulais pas consacrer trop de temps à la création de la base de </w:t>
      </w:r>
      <w:r w:rsidR="00D409B8">
        <w:t>données</w:t>
      </w:r>
      <w:r w:rsidR="000310EF">
        <w:t xml:space="preserve"> et que le résultat n’était pas assuré, j’ai préféré me tourner vers la deuxième solution </w:t>
      </w:r>
      <w:r w:rsidR="004E16C5">
        <w:t xml:space="preserve">par traitement d’image </w:t>
      </w:r>
      <w:r w:rsidR="000310EF">
        <w:t>expliqué ici.</w:t>
      </w:r>
    </w:p>
    <w:p w14:paraId="05B62B08" w14:textId="1497208F" w:rsidR="00412056" w:rsidRPr="00F123AB" w:rsidRDefault="007673AC" w:rsidP="009D3E66">
      <w:r>
        <w:t>Globalement nous devons repérer les lignes sur l’image et déterminer en fonction de leurs positions ce que la voiture doit faire.</w:t>
      </w:r>
    </w:p>
    <w:p w14:paraId="02D4B88D" w14:textId="77777777" w:rsidR="004D7A15" w:rsidRPr="0060623F" w:rsidRDefault="004D7A15">
      <w:pPr>
        <w:spacing w:after="0"/>
        <w:jc w:val="left"/>
        <w:rPr>
          <w:b/>
          <w:spacing w:val="10"/>
          <w:kern w:val="20"/>
          <w:sz w:val="32"/>
        </w:rPr>
      </w:pPr>
      <w:r>
        <w:br w:type="page"/>
      </w:r>
    </w:p>
    <w:p w14:paraId="70DE5BE8" w14:textId="5D543727" w:rsidR="006775DA" w:rsidRDefault="006775DA" w:rsidP="006775DA">
      <w:pPr>
        <w:pStyle w:val="Titre2"/>
      </w:pPr>
      <w:bookmarkStart w:id="73" w:name="_Toc46395948"/>
      <w:r>
        <w:lastRenderedPageBreak/>
        <w:t>Calibration</w:t>
      </w:r>
      <w:bookmarkEnd w:id="73"/>
    </w:p>
    <w:p w14:paraId="0516FDB0" w14:textId="77777777" w:rsidR="00DD62C7" w:rsidRDefault="006F0615" w:rsidP="006775DA">
      <w:r w:rsidRPr="00C17160">
        <w:t>L</w:t>
      </w:r>
      <w:r w:rsidR="00AD2CDA" w:rsidRPr="00C17160">
        <w:t xml:space="preserve">a </w:t>
      </w:r>
      <w:r w:rsidR="00771BB1" w:rsidRPr="00C17160">
        <w:t>caméra</w:t>
      </w:r>
      <w:r w:rsidR="00AD2CDA" w:rsidRPr="00C17160">
        <w:t xml:space="preserve"> comportant </w:t>
      </w:r>
      <w:r w:rsidR="00C17160" w:rsidRPr="00C17160">
        <w:t>une f</w:t>
      </w:r>
      <w:r w:rsidR="00C17160">
        <w:t>orte</w:t>
      </w:r>
      <w:r w:rsidR="00771BB1">
        <w:t xml:space="preserve"> </w:t>
      </w:r>
      <w:r w:rsidR="00127ED3">
        <w:t>distorsion</w:t>
      </w:r>
      <w:r w:rsidR="00771BB1">
        <w:t xml:space="preserve"> étant donné que son objectif est un </w:t>
      </w:r>
      <w:r w:rsidR="00127ED3">
        <w:t>grand angle. Cette distorsion a pour effet de courber certaines parties de l’image.</w:t>
      </w:r>
    </w:p>
    <w:p w14:paraId="005B0DBE" w14:textId="41009BF7" w:rsidR="008A324D" w:rsidRDefault="002B047B" w:rsidP="008A324D">
      <w:pPr>
        <w:keepNext/>
        <w:jc w:val="center"/>
      </w:pPr>
      <w:r>
        <w:rPr>
          <w:noProof/>
        </w:rPr>
        <w:drawing>
          <wp:inline distT="0" distB="0" distL="0" distR="0" wp14:anchorId="0F160E1B" wp14:editId="5D5DC67B">
            <wp:extent cx="3492500" cy="2739216"/>
            <wp:effectExtent l="0" t="0" r="0" b="444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365" t="20479" r="52207" b="18519"/>
                    <a:stretch/>
                  </pic:blipFill>
                  <pic:spPr bwMode="auto">
                    <a:xfrm>
                      <a:off x="0" y="0"/>
                      <a:ext cx="3522765" cy="2762953"/>
                    </a:xfrm>
                    <a:prstGeom prst="rect">
                      <a:avLst/>
                    </a:prstGeom>
                    <a:noFill/>
                    <a:ln>
                      <a:noFill/>
                    </a:ln>
                    <a:extLst>
                      <a:ext uri="{53640926-AAD7-44D8-BBD7-CCE9431645EC}">
                        <a14:shadowObscured xmlns:a14="http://schemas.microsoft.com/office/drawing/2010/main"/>
                      </a:ext>
                    </a:extLst>
                  </pic:spPr>
                </pic:pic>
              </a:graphicData>
            </a:graphic>
          </wp:inline>
        </w:drawing>
      </w:r>
    </w:p>
    <w:p w14:paraId="61F412E0" w14:textId="2DEE66D0" w:rsidR="006775DA" w:rsidRPr="00C17160" w:rsidRDefault="008A324D" w:rsidP="008A324D">
      <w:pPr>
        <w:pStyle w:val="Lgende"/>
        <w:rPr>
          <w:lang w:val="fr-CH"/>
        </w:rPr>
      </w:pPr>
      <w:r w:rsidRPr="00562462">
        <w:rPr>
          <w:lang w:val="fr-CH"/>
        </w:rPr>
        <w:t xml:space="preserve">Figure </w:t>
      </w:r>
      <w:r>
        <w:fldChar w:fldCharType="begin"/>
      </w:r>
      <w:r w:rsidRPr="00562462">
        <w:rPr>
          <w:lang w:val="fr-CH"/>
        </w:rPr>
        <w:instrText xml:space="preserve"> SEQ Figure \* ARABIC </w:instrText>
      </w:r>
      <w:r>
        <w:fldChar w:fldCharType="separate"/>
      </w:r>
      <w:r w:rsidR="00147BFB">
        <w:rPr>
          <w:noProof/>
          <w:lang w:val="fr-CH"/>
        </w:rPr>
        <w:t>24</w:t>
      </w:r>
      <w:r>
        <w:fldChar w:fldCharType="end"/>
      </w:r>
      <w:r w:rsidRPr="00562462">
        <w:rPr>
          <w:lang w:val="fr-CH"/>
        </w:rPr>
        <w:t xml:space="preserve"> Image avec distor</w:t>
      </w:r>
      <w:r w:rsidR="00F1157E">
        <w:rPr>
          <w:lang w:val="fr-CH"/>
        </w:rPr>
        <w:t>s</w:t>
      </w:r>
      <w:r w:rsidRPr="00562462">
        <w:rPr>
          <w:lang w:val="fr-CH"/>
        </w:rPr>
        <w:t>ion</w:t>
      </w:r>
    </w:p>
    <w:p w14:paraId="7B411B28" w14:textId="45D39916" w:rsidR="008F46C6" w:rsidRDefault="008F46C6" w:rsidP="009D3D9D">
      <w:r>
        <w:t>Etant donné que nous voulons analyser la forme des lignes au sol, il est important que</w:t>
      </w:r>
      <w:r w:rsidR="00476607">
        <w:t xml:space="preserve"> l’image ne comporte pas de distorsion.</w:t>
      </w:r>
    </w:p>
    <w:p w14:paraId="0DEB523A" w14:textId="6E02C4B4" w:rsidR="00FB70AB" w:rsidRDefault="00FB70AB" w:rsidP="009D3D9D">
      <w:r>
        <w:t xml:space="preserve">Afin de remédier </w:t>
      </w:r>
      <w:r w:rsidR="00562462">
        <w:t>à se problème</w:t>
      </w:r>
      <w:r w:rsidR="007825FA">
        <w:t xml:space="preserve"> nous devons trouver</w:t>
      </w:r>
      <w:r w:rsidR="00F90D2E">
        <w:t xml:space="preserve"> </w:t>
      </w:r>
      <w:r w:rsidR="000C1924">
        <w:t>certains paramètres caractérisant la caméra.</w:t>
      </w:r>
    </w:p>
    <w:p w14:paraId="08E2D502" w14:textId="7630E505" w:rsidR="00BA305E" w:rsidRDefault="00BA305E" w:rsidP="00235D2D">
      <w:pPr>
        <w:pStyle w:val="Paragraphedeliste"/>
        <w:numPr>
          <w:ilvl w:val="0"/>
          <w:numId w:val="36"/>
        </w:numPr>
        <w:rPr>
          <w:lang w:val="fr-CH"/>
        </w:rPr>
      </w:pPr>
      <w:r w:rsidRPr="00235D2D">
        <w:rPr>
          <w:lang w:val="fr-CH"/>
        </w:rPr>
        <w:t>La matrice</w:t>
      </w:r>
      <w:r w:rsidR="005A6AD0" w:rsidRPr="00235D2D">
        <w:rPr>
          <w:lang w:val="fr-CH"/>
        </w:rPr>
        <w:t xml:space="preserve"> de la camé</w:t>
      </w:r>
      <w:r w:rsidR="00C353B4" w:rsidRPr="00235D2D">
        <w:rPr>
          <w:lang w:val="fr-CH"/>
        </w:rPr>
        <w:t xml:space="preserve">ra, sous la forme </w:t>
      </w:r>
      <m:oMath>
        <m:d>
          <m:dPr>
            <m:begChr m:val="["/>
            <m:endChr m:val="]"/>
            <m:ctrlPr>
              <w:rPr>
                <w:rFonts w:ascii="Cambria Math" w:hAnsi="Cambria Math"/>
                <w:i/>
              </w:rPr>
            </m:ctrlPr>
          </m:dPr>
          <m:e>
            <m:m>
              <m:mPr>
                <m:mcs>
                  <m:mc>
                    <m:mcPr>
                      <m:count m:val="3"/>
                      <m:mcJc m:val="center"/>
                    </m:mcPr>
                  </m:mc>
                </m:mcs>
                <m:ctrlPr>
                  <w:rPr>
                    <w:rFonts w:ascii="Cambria Math" w:hAnsi="Cambria Math"/>
                    <w:i/>
                    <w:lang w:val="fr-CH"/>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lang w:val="fr-C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lang w:val="fr-C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lang w:val="fr-CH"/>
                    </w:rPr>
                    <m:t>0</m:t>
                  </m:r>
                </m:e>
                <m:e>
                  <m:r>
                    <w:rPr>
                      <w:rFonts w:ascii="Cambria Math" w:hAnsi="Cambria Math"/>
                      <w:lang w:val="fr-CH"/>
                    </w:rPr>
                    <m:t>0</m:t>
                  </m:r>
                </m:e>
                <m:e>
                  <m:r>
                    <w:rPr>
                      <w:rFonts w:ascii="Cambria Math" w:hAnsi="Cambria Math"/>
                      <w:lang w:val="fr-CH"/>
                    </w:rPr>
                    <m:t>1</m:t>
                  </m:r>
                </m:e>
              </m:mr>
            </m:m>
          </m:e>
        </m:d>
      </m:oMath>
      <w:r w:rsidR="008E5B2A" w:rsidRPr="00235D2D">
        <w:rPr>
          <w:lang w:val="fr-CH"/>
        </w:rPr>
        <w:t xml:space="preserve"> avec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89338D" w:rsidRPr="00235D2D">
        <w:rPr>
          <w:lang w:val="fr-CH"/>
        </w:rPr>
        <w:t xml:space="preserve"> </w:t>
      </w:r>
      <w:r w:rsidR="00D664F4" w:rsidRPr="00235D2D">
        <w:rPr>
          <w:lang w:val="fr-CH"/>
        </w:rPr>
        <w:t>les distances focales en x et</w:t>
      </w:r>
      <w:r w:rsidR="00DD3C4F" w:rsidRPr="00235D2D">
        <w:rPr>
          <w:lang w:val="fr-CH"/>
        </w:rPr>
        <w:t xml:space="preserve"> y</w:t>
      </w:r>
      <w:r w:rsidR="00EE3FE6" w:rsidRPr="00235D2D">
        <w:rPr>
          <w:lang w:val="fr-CH"/>
        </w:rPr>
        <w:t xml:space="preserve"> (</w:t>
      </w:r>
      <w:r w:rsidR="00370B7F" w:rsidRPr="00235D2D">
        <w:rPr>
          <w:lang w:val="fr-CH"/>
        </w:rPr>
        <w:t>deux distances focales</w:t>
      </w:r>
      <w:r w:rsidR="00EE3FE6" w:rsidRPr="00235D2D">
        <w:rPr>
          <w:lang w:val="fr-CH"/>
        </w:rPr>
        <w:t xml:space="preserve"> sont </w:t>
      </w:r>
      <w:r w:rsidR="00BB054A">
        <w:rPr>
          <w:lang w:val="fr-CH"/>
        </w:rPr>
        <w:t xml:space="preserve">ici </w:t>
      </w:r>
      <w:r w:rsidR="00EE3FE6" w:rsidRPr="00235D2D">
        <w:rPr>
          <w:lang w:val="fr-CH"/>
        </w:rPr>
        <w:t>donné</w:t>
      </w:r>
      <w:r w:rsidR="007E19FF" w:rsidRPr="00235D2D">
        <w:rPr>
          <w:lang w:val="fr-CH"/>
        </w:rPr>
        <w:t xml:space="preserve">s, car si l’image est compressé </w:t>
      </w:r>
      <w:r w:rsidR="00370B7F" w:rsidRPr="00235D2D">
        <w:rPr>
          <w:lang w:val="fr-CH"/>
        </w:rPr>
        <w:t>dans un sens, les focales ne seront pas les même)</w:t>
      </w:r>
      <w:r w:rsidR="0033781E" w:rsidRPr="00235D2D">
        <w:rPr>
          <w:lang w:val="fr-CH"/>
        </w:rPr>
        <w:t xml:space="preserve"> et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7404F4" w:rsidRPr="00235D2D">
        <w:rPr>
          <w:lang w:val="fr-CH"/>
        </w:rPr>
        <w:t xml:space="preserve"> </w:t>
      </w:r>
      <w:r w:rsidR="009D2677" w:rsidRPr="00235D2D">
        <w:rPr>
          <w:lang w:val="fr-CH"/>
        </w:rPr>
        <w:t xml:space="preserve">un point caractérisant le centre </w:t>
      </w:r>
      <w:r w:rsidR="00E36F3D" w:rsidRPr="00235D2D">
        <w:rPr>
          <w:lang w:val="fr-CH"/>
        </w:rPr>
        <w:t>optique</w:t>
      </w:r>
      <w:r w:rsidR="009D2677" w:rsidRPr="00235D2D">
        <w:rPr>
          <w:lang w:val="fr-CH"/>
        </w:rPr>
        <w:t xml:space="preserve"> de l’image</w:t>
      </w:r>
      <w:r w:rsidR="00E36F3D" w:rsidRPr="00235D2D">
        <w:rPr>
          <w:lang w:val="fr-CH"/>
        </w:rPr>
        <w:t>, qui est généralement proche du centre de l’image.</w:t>
      </w:r>
    </w:p>
    <w:p w14:paraId="69D72CF7" w14:textId="389DD2FE" w:rsidR="00235D2D" w:rsidRDefault="00235D2D" w:rsidP="00235D2D">
      <w:pPr>
        <w:pStyle w:val="Paragraphedeliste"/>
        <w:numPr>
          <w:ilvl w:val="0"/>
          <w:numId w:val="36"/>
        </w:numPr>
        <w:rPr>
          <w:lang w:val="fr-CH"/>
        </w:rPr>
      </w:pPr>
      <w:r>
        <w:rPr>
          <w:lang w:val="fr-CH"/>
        </w:rPr>
        <w:t>Les coefficients de distorsion</w:t>
      </w:r>
      <w:r w:rsidR="0061683A">
        <w:rPr>
          <w:lang w:val="fr-CH"/>
        </w:rPr>
        <w:t>, décris</w:t>
      </w:r>
      <w:r w:rsidR="005E7FA9">
        <w:rPr>
          <w:lang w:val="fr-CH"/>
        </w:rPr>
        <w:t xml:space="preserve"> </w:t>
      </w:r>
      <w:r w:rsidR="000548E9">
        <w:rPr>
          <w:lang w:val="fr-CH"/>
        </w:rPr>
        <w:t xml:space="preserve">en </w:t>
      </w:r>
      <w:r w:rsidR="000548E9">
        <w:rPr>
          <w:lang w:val="fr-CH"/>
        </w:rPr>
        <w:fldChar w:fldCharType="begin"/>
      </w:r>
      <w:r w:rsidR="000548E9">
        <w:rPr>
          <w:lang w:val="fr-CH"/>
        </w:rPr>
        <w:instrText xml:space="preserve"> REF _Ref46227408 \r \h </w:instrText>
      </w:r>
      <w:r w:rsidR="000548E9">
        <w:rPr>
          <w:lang w:val="fr-CH"/>
        </w:rPr>
      </w:r>
      <w:r w:rsidR="000548E9">
        <w:rPr>
          <w:lang w:val="fr-CH"/>
        </w:rPr>
        <w:fldChar w:fldCharType="separate"/>
      </w:r>
      <w:r w:rsidR="000F22C8">
        <w:rPr>
          <w:lang w:val="fr-CH"/>
        </w:rPr>
        <w:t>8.1.1</w:t>
      </w:r>
      <w:r w:rsidR="000548E9">
        <w:rPr>
          <w:lang w:val="fr-CH"/>
        </w:rPr>
        <w:fldChar w:fldCharType="end"/>
      </w:r>
    </w:p>
    <w:p w14:paraId="3578C820" w14:textId="541C1E55" w:rsidR="005E7FA9" w:rsidRDefault="008B4516" w:rsidP="008B4516">
      <w:pPr>
        <w:pStyle w:val="Titre3"/>
      </w:pPr>
      <w:bookmarkStart w:id="74" w:name="_Ref46227408"/>
      <w:bookmarkStart w:id="75" w:name="_Toc46395949"/>
      <w:r>
        <w:t>Coefficients de distorsion</w:t>
      </w:r>
      <w:bookmarkEnd w:id="74"/>
      <w:bookmarkEnd w:id="75"/>
    </w:p>
    <w:p w14:paraId="55C47393" w14:textId="3761742F" w:rsidR="00A20D59" w:rsidRPr="00A20D59" w:rsidRDefault="00A20D59" w:rsidP="00A20D59">
      <w:pPr>
        <w:pStyle w:val="Paragraphedeliste"/>
        <w:numPr>
          <w:ilvl w:val="0"/>
          <w:numId w:val="33"/>
        </w:numPr>
        <w:rPr>
          <w:i/>
          <w:iCs/>
          <w:sz w:val="20"/>
          <w:szCs w:val="18"/>
        </w:rPr>
      </w:pPr>
      <w:r w:rsidRPr="00A20D59">
        <w:rPr>
          <w:i/>
          <w:iCs/>
          <w:sz w:val="20"/>
          <w:szCs w:val="18"/>
        </w:rPr>
        <w:t xml:space="preserve">Article sur la distortion: </w:t>
      </w:r>
      <w:sdt>
        <w:sdtPr>
          <w:rPr>
            <w:i/>
            <w:iCs/>
            <w:sz w:val="20"/>
            <w:szCs w:val="18"/>
          </w:rPr>
          <w:id w:val="-1762366653"/>
          <w:citation/>
        </w:sdtPr>
        <w:sdtContent>
          <w:r w:rsidRPr="00A20D59">
            <w:rPr>
              <w:i/>
              <w:iCs/>
              <w:sz w:val="20"/>
              <w:szCs w:val="18"/>
            </w:rPr>
            <w:fldChar w:fldCharType="begin"/>
          </w:r>
          <w:r w:rsidRPr="00A20D59">
            <w:rPr>
              <w:i/>
              <w:iCs/>
              <w:sz w:val="20"/>
              <w:szCs w:val="18"/>
              <w:lang w:val="fr-CH"/>
            </w:rPr>
            <w:instrText xml:space="preserve"> CITATION Wen92 \l 4108 </w:instrText>
          </w:r>
          <w:r w:rsidRPr="00A20D59">
            <w:rPr>
              <w:i/>
              <w:iCs/>
              <w:sz w:val="20"/>
              <w:szCs w:val="18"/>
            </w:rPr>
            <w:fldChar w:fldCharType="separate"/>
          </w:r>
          <w:r w:rsidR="000F22C8" w:rsidRPr="000F22C8">
            <w:rPr>
              <w:noProof/>
              <w:sz w:val="20"/>
              <w:szCs w:val="18"/>
              <w:lang w:val="fr-CH"/>
            </w:rPr>
            <w:t>(16)</w:t>
          </w:r>
          <w:r w:rsidRPr="00A20D59">
            <w:rPr>
              <w:i/>
              <w:iCs/>
              <w:sz w:val="20"/>
              <w:szCs w:val="18"/>
            </w:rPr>
            <w:fldChar w:fldCharType="end"/>
          </w:r>
        </w:sdtContent>
      </w:sdt>
    </w:p>
    <w:p w14:paraId="4819437D" w14:textId="7C2AA2D2" w:rsidR="00BB356F" w:rsidRDefault="00E46671" w:rsidP="00BB356F">
      <w:pPr>
        <w:pStyle w:val="Sansinterligne"/>
      </w:pPr>
      <w:r>
        <w:t xml:space="preserve">Les </w:t>
      </w:r>
      <w:r w:rsidR="008E1140">
        <w:t>coefficients</w:t>
      </w:r>
      <w:r>
        <w:t xml:space="preserve"> de distorsions servent </w:t>
      </w:r>
      <w:r w:rsidR="008E1140">
        <w:t xml:space="preserve">à caractériser la distorsion </w:t>
      </w:r>
      <w:r w:rsidR="00A27FF1">
        <w:t>d’un objectif et se nomment</w:t>
      </w:r>
      <w:r w:rsidR="00020015" w:rsidRPr="00020015">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et </m:t>
        </m:r>
        <m:sSub>
          <m:sSubPr>
            <m:ctrlPr>
              <w:rPr>
                <w:rFonts w:ascii="Cambria Math" w:hAnsi="Cambria Math"/>
                <w:i/>
              </w:rPr>
            </m:ctrlPr>
          </m:sSubPr>
          <m:e>
            <m:r>
              <w:rPr>
                <w:rFonts w:ascii="Cambria Math" w:hAnsi="Cambria Math"/>
              </w:rPr>
              <m:t>k</m:t>
            </m:r>
          </m:e>
          <m:sub>
            <m:r>
              <w:rPr>
                <w:rFonts w:ascii="Cambria Math" w:hAnsi="Cambria Math"/>
              </w:rPr>
              <m:t>6</m:t>
            </m:r>
          </m:sub>
        </m:sSub>
      </m:oMath>
      <w:r w:rsidR="00A40496">
        <w:t xml:space="preserve"> </w:t>
      </w:r>
      <w:r w:rsidR="00534341">
        <w:t xml:space="preserve">pour </w:t>
      </w:r>
      <w:r w:rsidR="00561729">
        <w:t>la distorsion radiale</w:t>
      </w:r>
      <w:r w:rsidR="00534341">
        <w:t xml:space="preserve"> de l’objectif, et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et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C705C">
        <w:t xml:space="preserve"> pour la dis</w:t>
      </w:r>
      <w:r w:rsidR="00561729">
        <w:t xml:space="preserve">torsion </w:t>
      </w:r>
      <w:r w:rsidR="00E037C9">
        <w:t>tangentielle</w:t>
      </w:r>
      <w:r w:rsidR="00BB356F">
        <w:t xml:space="preserve">. </w:t>
      </w:r>
    </w:p>
    <w:p w14:paraId="6ACE6DBC" w14:textId="5C40037C" w:rsidR="00B43ECD" w:rsidRDefault="00BB356F" w:rsidP="00B43ECD">
      <w:r>
        <w:t>Dans la librairie OpenCV que nous allons utiliser</w:t>
      </w:r>
      <w:r w:rsidR="00AD6B97">
        <w:t xml:space="preserve">, uniquement les paramètres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AD6B97">
        <w:t xml:space="preserve"> sont fournis car les autres n’ont que </w:t>
      </w:r>
      <w:r w:rsidR="0012055D">
        <w:t>peu</w:t>
      </w:r>
      <w:r w:rsidR="00AD6B97">
        <w:t xml:space="preserve"> d’effet.</w:t>
      </w:r>
    </w:p>
    <w:p w14:paraId="2B9F6BDF" w14:textId="203DFB6C" w:rsidR="00B43ECD" w:rsidRDefault="00B43ECD" w:rsidP="00B43ECD">
      <w:r>
        <w:rPr>
          <w:noProof/>
        </w:rPr>
        <w:lastRenderedPageBreak/>
        <mc:AlternateContent>
          <mc:Choice Requires="wpg">
            <w:drawing>
              <wp:anchor distT="0" distB="0" distL="114300" distR="114300" simplePos="0" relativeHeight="251695110" behindDoc="0" locked="0" layoutInCell="1" allowOverlap="1" wp14:anchorId="29431E8A" wp14:editId="71943971">
                <wp:simplePos x="0" y="0"/>
                <wp:positionH relativeFrom="column">
                  <wp:posOffset>4404995</wp:posOffset>
                </wp:positionH>
                <wp:positionV relativeFrom="paragraph">
                  <wp:posOffset>6985</wp:posOffset>
                </wp:positionV>
                <wp:extent cx="2000885" cy="3921759"/>
                <wp:effectExtent l="0" t="0" r="0" b="3175"/>
                <wp:wrapSquare wrapText="bothSides"/>
                <wp:docPr id="108" name="Groupe 108"/>
                <wp:cNvGraphicFramePr/>
                <a:graphic xmlns:a="http://schemas.openxmlformats.org/drawingml/2006/main">
                  <a:graphicData uri="http://schemas.microsoft.com/office/word/2010/wordprocessingGroup">
                    <wpg:wgp>
                      <wpg:cNvGrpSpPr/>
                      <wpg:grpSpPr>
                        <a:xfrm>
                          <a:off x="0" y="0"/>
                          <a:ext cx="2000885" cy="3921759"/>
                          <a:chOff x="2875013" y="-1675399"/>
                          <a:chExt cx="2004258" cy="3924103"/>
                        </a:xfrm>
                      </wpg:grpSpPr>
                      <wpg:grpSp>
                        <wpg:cNvPr id="106" name="Groupe 106"/>
                        <wpg:cNvGrpSpPr/>
                        <wpg:grpSpPr>
                          <a:xfrm>
                            <a:off x="2875013" y="-1675399"/>
                            <a:ext cx="1700485" cy="3924103"/>
                            <a:chOff x="-190056" y="-1982637"/>
                            <a:chExt cx="1700485" cy="3924103"/>
                          </a:xfrm>
                        </wpg:grpSpPr>
                        <pic:pic xmlns:pic="http://schemas.openxmlformats.org/drawingml/2006/picture">
                          <pic:nvPicPr>
                            <pic:cNvPr id="104" name="Image 10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0056" y="-1982637"/>
                              <a:ext cx="1612148" cy="1620729"/>
                            </a:xfrm>
                            <a:prstGeom prst="rect">
                              <a:avLst/>
                            </a:prstGeom>
                          </pic:spPr>
                        </pic:pic>
                        <wps:wsp>
                          <wps:cNvPr id="105" name="Zone de texte 105"/>
                          <wps:cNvSpPr txBox="1"/>
                          <wps:spPr>
                            <a:xfrm>
                              <a:off x="-160528" y="1353740"/>
                              <a:ext cx="1670957" cy="587726"/>
                            </a:xfrm>
                            <a:prstGeom prst="rect">
                              <a:avLst/>
                            </a:prstGeom>
                            <a:solidFill>
                              <a:prstClr val="white"/>
                            </a:solidFill>
                            <a:ln>
                              <a:noFill/>
                            </a:ln>
                          </wps:spPr>
                          <wps:txbx>
                            <w:txbxContent>
                              <w:p w14:paraId="416BA463" w14:textId="2A13F4AE" w:rsidR="000F22C8" w:rsidRDefault="000F22C8" w:rsidP="005405AE">
                                <w:pPr>
                                  <w:pStyle w:val="Lgende"/>
                                  <w:spacing w:after="0"/>
                                  <w:rPr>
                                    <w:lang w:val="fr-CH"/>
                                  </w:rPr>
                                </w:pPr>
                                <w:bookmarkStart w:id="76" w:name="_Ref46229240"/>
                                <w:bookmarkStart w:id="77" w:name="_Ref46229233"/>
                                <w:r w:rsidRPr="009F3C80">
                                  <w:rPr>
                                    <w:lang w:val="fr-CH"/>
                                  </w:rPr>
                                  <w:t xml:space="preserve">Figure </w:t>
                                </w:r>
                                <w:r>
                                  <w:fldChar w:fldCharType="begin"/>
                                </w:r>
                                <w:r w:rsidRPr="009F3C80">
                                  <w:rPr>
                                    <w:lang w:val="fr-CH"/>
                                  </w:rPr>
                                  <w:instrText xml:space="preserve"> SEQ Figure \* ARABIC </w:instrText>
                                </w:r>
                                <w:r>
                                  <w:fldChar w:fldCharType="separate"/>
                                </w:r>
                                <w:r w:rsidR="00147BFB">
                                  <w:rPr>
                                    <w:noProof/>
                                    <w:lang w:val="fr-CH"/>
                                  </w:rPr>
                                  <w:t>25</w:t>
                                </w:r>
                                <w:r>
                                  <w:fldChar w:fldCharType="end"/>
                                </w:r>
                                <w:bookmarkEnd w:id="76"/>
                                <w:r w:rsidRPr="009F3C80">
                                  <w:rPr>
                                    <w:lang w:val="fr-CH"/>
                                  </w:rPr>
                                  <w:t xml:space="preserve"> Effet de la distorsion radial</w:t>
                                </w:r>
                                <w:r>
                                  <w:rPr>
                                    <w:lang w:val="fr-CH"/>
                                  </w:rPr>
                                  <w:t xml:space="preserve"> et tangentielle</w:t>
                                </w:r>
                                <w:bookmarkEnd w:id="77"/>
                              </w:p>
                              <w:p w14:paraId="1C75937B" w14:textId="304109D8" w:rsidR="000F22C8" w:rsidRPr="009F3C80" w:rsidRDefault="000F22C8" w:rsidP="005405AE">
                                <w:pPr>
                                  <w:jc w:val="center"/>
                                </w:pPr>
                                <w:r>
                                  <w:t xml:space="preserve">Source : </w:t>
                                </w:r>
                                <w:sdt>
                                  <w:sdtPr>
                                    <w:id w:val="858627572"/>
                                    <w:citation/>
                                  </w:sdtPr>
                                  <w:sdtContent>
                                    <w:r>
                                      <w:fldChar w:fldCharType="begin"/>
                                    </w:r>
                                    <w:r>
                                      <w:instrText xml:space="preserve"> CITATION Wen92 \l 4108 </w:instrText>
                                    </w:r>
                                    <w:r>
                                      <w:fldChar w:fldCharType="separate"/>
                                    </w:r>
                                    <w:r>
                                      <w:rPr>
                                        <w:noProof/>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7" name="Image 107"/>
                          <pic:cNvPicPr>
                            <a:picLocks noChangeAspect="1"/>
                          </pic:cNvPicPr>
                        </pic:nvPicPr>
                        <pic:blipFill rotWithShape="1">
                          <a:blip r:embed="rId71" cstate="print">
                            <a:extLst>
                              <a:ext uri="{28A0092B-C50C-407E-A947-70E740481C1C}">
                                <a14:useLocalDpi xmlns:a14="http://schemas.microsoft.com/office/drawing/2010/main" val="0"/>
                              </a:ext>
                            </a:extLst>
                          </a:blip>
                          <a:srcRect l="5064"/>
                          <a:stretch/>
                        </pic:blipFill>
                        <pic:spPr>
                          <a:xfrm>
                            <a:off x="2970079" y="-7386"/>
                            <a:ext cx="1909192" cy="1620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431E8A" id="Groupe 108" o:spid="_x0000_s1087" style="position:absolute;left:0;text-align:left;margin-left:346.85pt;margin-top:.55pt;width:157.55pt;height:308.8pt;z-index:251695110;mso-width-relative:margin;mso-height-relative:margin" coordorigin="28750,-16753" coordsize="20042,3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">
                <v:group id="Groupe 106" o:spid="_x0000_s1088" style="position:absolute;left:28750;top:-16753;width:17004;height:39240" coordorigin="-1900,-19826" coordsize="17004,39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Image 104" o:spid="_x0000_s1089" type="#_x0000_t75" style="position:absolute;left:-1900;top:-19826;width:16120;height:1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">
                    <v:imagedata r:id="rId72" o:title=""/>
                  </v:shape>
                  <v:shape id="Zone de texte 105" o:spid="_x0000_s1090" type="#_x0000_t202" style="position:absolute;left:-1605;top:13537;width:16709;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16BA463" w14:textId="2A13F4AE" w:rsidR="000F22C8" w:rsidRDefault="000F22C8" w:rsidP="005405AE">
                          <w:pPr>
                            <w:pStyle w:val="Lgende"/>
                            <w:spacing w:after="0"/>
                            <w:rPr>
                              <w:lang w:val="fr-CH"/>
                            </w:rPr>
                          </w:pPr>
                          <w:bookmarkStart w:id="78" w:name="_Ref46229240"/>
                          <w:bookmarkStart w:id="79" w:name="_Ref46229233"/>
                          <w:r w:rsidRPr="009F3C80">
                            <w:rPr>
                              <w:lang w:val="fr-CH"/>
                            </w:rPr>
                            <w:t xml:space="preserve">Figure </w:t>
                          </w:r>
                          <w:r>
                            <w:fldChar w:fldCharType="begin"/>
                          </w:r>
                          <w:r w:rsidRPr="009F3C80">
                            <w:rPr>
                              <w:lang w:val="fr-CH"/>
                            </w:rPr>
                            <w:instrText xml:space="preserve"> SEQ Figure \* ARABIC </w:instrText>
                          </w:r>
                          <w:r>
                            <w:fldChar w:fldCharType="separate"/>
                          </w:r>
                          <w:r w:rsidR="00147BFB">
                            <w:rPr>
                              <w:noProof/>
                              <w:lang w:val="fr-CH"/>
                            </w:rPr>
                            <w:t>25</w:t>
                          </w:r>
                          <w:r>
                            <w:fldChar w:fldCharType="end"/>
                          </w:r>
                          <w:bookmarkEnd w:id="78"/>
                          <w:r w:rsidRPr="009F3C80">
                            <w:rPr>
                              <w:lang w:val="fr-CH"/>
                            </w:rPr>
                            <w:t xml:space="preserve"> Effet de la distorsion radial</w:t>
                          </w:r>
                          <w:r>
                            <w:rPr>
                              <w:lang w:val="fr-CH"/>
                            </w:rPr>
                            <w:t xml:space="preserve"> et tangentielle</w:t>
                          </w:r>
                          <w:bookmarkEnd w:id="79"/>
                        </w:p>
                        <w:p w14:paraId="1C75937B" w14:textId="304109D8" w:rsidR="000F22C8" w:rsidRPr="009F3C80" w:rsidRDefault="000F22C8" w:rsidP="005405AE">
                          <w:pPr>
                            <w:jc w:val="center"/>
                          </w:pPr>
                          <w:r>
                            <w:t xml:space="preserve">Source : </w:t>
                          </w:r>
                          <w:sdt>
                            <w:sdtPr>
                              <w:id w:val="858627572"/>
                              <w:citation/>
                            </w:sdtPr>
                            <w:sdtContent>
                              <w:r>
                                <w:fldChar w:fldCharType="begin"/>
                              </w:r>
                              <w:r>
                                <w:instrText xml:space="preserve"> CITATION Wen92 \l 4108 </w:instrText>
                              </w:r>
                              <w:r>
                                <w:fldChar w:fldCharType="separate"/>
                              </w:r>
                              <w:r>
                                <w:rPr>
                                  <w:noProof/>
                                </w:rPr>
                                <w:t>(17)</w:t>
                              </w:r>
                              <w:r>
                                <w:fldChar w:fldCharType="end"/>
                              </w:r>
                            </w:sdtContent>
                          </w:sdt>
                        </w:p>
                      </w:txbxContent>
                    </v:textbox>
                  </v:shape>
                </v:group>
                <v:shape id="Image 107" o:spid="_x0000_s1091" type="#_x0000_t75" style="position:absolute;left:29700;top:-73;width:19092;height:1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">
                  <v:imagedata r:id="rId73" o:title="" cropleft="3319f"/>
                </v:shape>
                <w10:wrap type="square"/>
              </v:group>
            </w:pict>
          </mc:Fallback>
        </mc:AlternateContent>
      </w:r>
    </w:p>
    <w:p w14:paraId="7F902210" w14:textId="15F62D8B" w:rsidR="00E018F0" w:rsidRDefault="00E018F0" w:rsidP="00E018F0">
      <w:pPr>
        <w:pStyle w:val="Titre4"/>
      </w:pPr>
      <w:r>
        <w:t>Distorsion radiale</w:t>
      </w:r>
    </w:p>
    <w:p w14:paraId="02503CBE" w14:textId="24BCEE56" w:rsidR="009F3C80" w:rsidRDefault="009A3916" w:rsidP="009F3C80">
      <w:pPr>
        <w:keepNext/>
      </w:pPr>
      <w:r>
        <w:t>La distorsion radiale</w:t>
      </w:r>
      <w:r w:rsidR="007B08F4">
        <w:t xml:space="preserve"> est dû </w:t>
      </w:r>
      <w:r w:rsidR="009B688F">
        <w:t xml:space="preserve">à la courbure </w:t>
      </w:r>
      <w:r w:rsidR="00D40B91">
        <w:t xml:space="preserve">de la lentille et provoque un déplacement </w:t>
      </w:r>
      <w:r w:rsidR="009B2583">
        <w:t>des points de l’image</w:t>
      </w:r>
      <w:r w:rsidR="003802A6">
        <w:t xml:space="preserve"> centré sur le centre de l’image</w:t>
      </w:r>
      <w:r w:rsidR="00846424">
        <w:t xml:space="preserve">. </w:t>
      </w:r>
      <w:r w:rsidR="001A5B82">
        <w:t xml:space="preserve">La distorsion peut être en forme de barillet (a) </w:t>
      </w:r>
      <w:r>
        <w:t xml:space="preserve">ou de coussinet (b). </w:t>
      </w:r>
    </w:p>
    <w:p w14:paraId="7F1021FE" w14:textId="28F51BCA" w:rsidR="00B43ECD" w:rsidRDefault="00B43ECD" w:rsidP="009F3C80">
      <w:pPr>
        <w:keepNext/>
      </w:pPr>
    </w:p>
    <w:p w14:paraId="131152FC" w14:textId="77777777" w:rsidR="00B43ECD" w:rsidRDefault="00B43ECD" w:rsidP="009F3C80">
      <w:pPr>
        <w:keepNext/>
      </w:pPr>
    </w:p>
    <w:p w14:paraId="7E890F65" w14:textId="79319B62" w:rsidR="009861A3" w:rsidRDefault="009861A3" w:rsidP="009861A3">
      <w:pPr>
        <w:pStyle w:val="Titre4"/>
      </w:pPr>
      <w:r>
        <w:t>Distorsion tangentielle</w:t>
      </w:r>
    </w:p>
    <w:p w14:paraId="1459F19D" w14:textId="07D81937" w:rsidR="009861A3" w:rsidRPr="009861A3" w:rsidRDefault="00531540" w:rsidP="009861A3">
      <w:r>
        <w:t xml:space="preserve">La distorsion </w:t>
      </w:r>
      <w:r w:rsidR="001A15B9">
        <w:t>tangentielle</w:t>
      </w:r>
      <w:r>
        <w:t xml:space="preserve"> est dû à un mauvais </w:t>
      </w:r>
      <w:r w:rsidR="001A15B9">
        <w:t xml:space="preserve">alignement </w:t>
      </w:r>
      <w:r>
        <w:t>de la lentille</w:t>
      </w:r>
      <w:r w:rsidR="001A15B9">
        <w:t xml:space="preserve">. </w:t>
      </w:r>
      <w:r w:rsidR="001864F4">
        <w:t>Elle provoque un déplacement des points</w:t>
      </w:r>
      <w:r w:rsidR="007E0062">
        <w:t xml:space="preserve"> de l’image </w:t>
      </w:r>
      <w:r w:rsidR="003F34E6">
        <w:t>se trouvant loin de l’axe</w:t>
      </w:r>
      <w:r w:rsidR="0069101B">
        <w:t xml:space="preserve"> comportant le moins de distorsion (voir </w:t>
      </w:r>
      <w:r w:rsidR="0069101B">
        <w:fldChar w:fldCharType="begin"/>
      </w:r>
      <w:r w:rsidR="0069101B">
        <w:instrText xml:space="preserve"> REF _Ref46229240 \h </w:instrText>
      </w:r>
      <w:r w:rsidR="0069101B">
        <w:fldChar w:fldCharType="separate"/>
      </w:r>
      <w:r w:rsidR="000F22C8" w:rsidRPr="009F3C80">
        <w:t xml:space="preserve">Figure </w:t>
      </w:r>
      <w:r w:rsidR="000F22C8">
        <w:rPr>
          <w:noProof/>
        </w:rPr>
        <w:t>24</w:t>
      </w:r>
      <w:r w:rsidR="0069101B">
        <w:fldChar w:fldCharType="end"/>
      </w:r>
      <w:r w:rsidR="0069101B">
        <w:t>)</w:t>
      </w:r>
      <w:r w:rsidR="00AD263A">
        <w:t>.</w:t>
      </w:r>
    </w:p>
    <w:p w14:paraId="793EF6CB" w14:textId="7E2B8990" w:rsidR="00E018F0" w:rsidRPr="009F3C80" w:rsidRDefault="00E018F0" w:rsidP="009D76C2"/>
    <w:p w14:paraId="50B1A83F" w14:textId="77777777" w:rsidR="00B43ECD" w:rsidRDefault="00B43ECD" w:rsidP="00E018F0"/>
    <w:p w14:paraId="672890E6" w14:textId="77777777" w:rsidR="00B43ECD" w:rsidRDefault="00B43ECD" w:rsidP="00E018F0"/>
    <w:p w14:paraId="43CC21F9" w14:textId="7C815951" w:rsidR="00C95110" w:rsidRDefault="00C95110" w:rsidP="00C95110">
      <w:pPr>
        <w:pStyle w:val="Titre3"/>
      </w:pPr>
      <w:bookmarkStart w:id="80" w:name="_Ref46345467"/>
      <w:bookmarkStart w:id="81" w:name="_Toc46395950"/>
      <w:r>
        <w:t xml:space="preserve">Apprentissage de la </w:t>
      </w:r>
      <w:r w:rsidR="00313D7D">
        <w:t>calibration</w:t>
      </w:r>
      <w:bookmarkEnd w:id="80"/>
      <w:bookmarkEnd w:id="81"/>
    </w:p>
    <w:p w14:paraId="78F54DE3" w14:textId="0ADC62EF" w:rsidR="00B43ECD" w:rsidRDefault="006240B3" w:rsidP="00E018F0">
      <w:r>
        <w:t>L’apprentissage de ces paramètres se fait grâce à la bibliothèque OpenCV.</w:t>
      </w:r>
    </w:p>
    <w:p w14:paraId="7C2B5085" w14:textId="4A67BB80" w:rsidR="00B43ECD" w:rsidRDefault="00B57167" w:rsidP="00E018F0">
      <w:r>
        <w:t>Il faut tout d’abord capturer un set de 10 – 20 images comportant un échiquier</w:t>
      </w:r>
      <w:r w:rsidR="00780269">
        <w:t>.</w:t>
      </w:r>
    </w:p>
    <w:p w14:paraId="0890FA91" w14:textId="3F08E3D8" w:rsidR="00780269" w:rsidRDefault="00780269" w:rsidP="00E018F0">
      <w:r>
        <w:t xml:space="preserve">Ensuite la fonction </w:t>
      </w:r>
      <w:r w:rsidR="00A6754D" w:rsidRPr="00A6754D">
        <w:rPr>
          <w:i/>
          <w:iCs/>
        </w:rPr>
        <w:t>cv2.</w:t>
      </w:r>
      <w:r w:rsidR="00556DE1" w:rsidRPr="00A6754D">
        <w:rPr>
          <w:i/>
          <w:iCs/>
        </w:rPr>
        <w:t>findChessboardCorners</w:t>
      </w:r>
      <w:r w:rsidR="00556DE1">
        <w:rPr>
          <w:i/>
          <w:iCs/>
        </w:rPr>
        <w:t xml:space="preserve"> </w:t>
      </w:r>
      <w:r w:rsidR="00556DE1">
        <w:t xml:space="preserve">va permettre, par traitement d’image, de retrouver </w:t>
      </w:r>
      <w:r w:rsidR="00B86AF5">
        <w:t>les coins des cases de l’échiquier.</w:t>
      </w:r>
    </w:p>
    <w:p w14:paraId="7F96A100" w14:textId="77777777" w:rsidR="003F3C0F" w:rsidRDefault="00A44B1F" w:rsidP="003F3C0F">
      <w:pPr>
        <w:keepNext/>
        <w:jc w:val="center"/>
      </w:pPr>
      <w:r>
        <w:rPr>
          <w:noProof/>
        </w:rPr>
        <w:drawing>
          <wp:inline distT="0" distB="0" distL="0" distR="0" wp14:anchorId="48FCA77D" wp14:editId="5E6C9F4E">
            <wp:extent cx="3767328" cy="2824383"/>
            <wp:effectExtent l="0" t="0" r="508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4866" cy="2837532"/>
                    </a:xfrm>
                    <a:prstGeom prst="rect">
                      <a:avLst/>
                    </a:prstGeom>
                    <a:noFill/>
                    <a:ln>
                      <a:noFill/>
                    </a:ln>
                  </pic:spPr>
                </pic:pic>
              </a:graphicData>
            </a:graphic>
          </wp:inline>
        </w:drawing>
      </w:r>
    </w:p>
    <w:p w14:paraId="3B11FEE2" w14:textId="12DBC8F8" w:rsidR="007D332D" w:rsidRPr="00752BE0" w:rsidRDefault="003F3C0F" w:rsidP="003F3C0F">
      <w:pPr>
        <w:pStyle w:val="Lgende"/>
        <w:rPr>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147BFB">
        <w:rPr>
          <w:noProof/>
          <w:lang w:val="fr-CH"/>
        </w:rPr>
        <w:t>26</w:t>
      </w:r>
      <w:r>
        <w:fldChar w:fldCharType="end"/>
      </w:r>
      <w:r w:rsidRPr="00752BE0">
        <w:rPr>
          <w:lang w:val="fr-CH"/>
        </w:rPr>
        <w:t xml:space="preserve"> Coins de l'échiquier trouvés</w:t>
      </w:r>
    </w:p>
    <w:p w14:paraId="165424AD" w14:textId="6D6AAFD6" w:rsidR="00A23123" w:rsidRDefault="00A6754D" w:rsidP="00A23123">
      <w:r w:rsidRPr="00A6754D">
        <w:t>Optionnellement, il est possible d</w:t>
      </w:r>
      <w:r>
        <w:t xml:space="preserve">’utiliser ensuite la fonction </w:t>
      </w:r>
      <w:r w:rsidRPr="00A6754D">
        <w:rPr>
          <w:i/>
          <w:iCs/>
        </w:rPr>
        <w:t>cv2.cornerSubPix</w:t>
      </w:r>
      <w:r w:rsidR="00CF7583">
        <w:rPr>
          <w:i/>
          <w:iCs/>
        </w:rPr>
        <w:t xml:space="preserve"> </w:t>
      </w:r>
      <w:r w:rsidR="00CF7583" w:rsidRPr="00CF7583">
        <w:t xml:space="preserve">afin </w:t>
      </w:r>
      <w:r w:rsidR="00CF7583">
        <w:t>de raffiner la position des coins</w:t>
      </w:r>
      <w:r w:rsidR="00D0704D">
        <w:t>.</w:t>
      </w:r>
    </w:p>
    <w:p w14:paraId="30E89A3B" w14:textId="66FA56F1" w:rsidR="00D0704D" w:rsidRDefault="00BD2CAC" w:rsidP="00A23123">
      <w:r>
        <w:lastRenderedPageBreak/>
        <w:t xml:space="preserve">Les coins de toutes les images vont alors être transmis à la fonction </w:t>
      </w:r>
      <w:r w:rsidRPr="00BD2CAC">
        <w:rPr>
          <w:i/>
          <w:iCs/>
        </w:rPr>
        <w:t>cv2.calibrateCamera</w:t>
      </w:r>
      <w:r>
        <w:rPr>
          <w:i/>
          <w:iCs/>
        </w:rPr>
        <w:t xml:space="preserve"> </w:t>
      </w:r>
      <w:r w:rsidR="0084539E">
        <w:t xml:space="preserve">qui </w:t>
      </w:r>
      <w:r w:rsidR="00E113DB">
        <w:t xml:space="preserve">va en déduire la matrice de la caméra et les </w:t>
      </w:r>
      <w:r w:rsidR="00A85006">
        <w:t>coefficients</w:t>
      </w:r>
      <w:r w:rsidR="00E113DB">
        <w:t xml:space="preserve"> de dis</w:t>
      </w:r>
      <w:r w:rsidR="00A85006">
        <w:t xml:space="preserve">torsion. </w:t>
      </w:r>
    </w:p>
    <w:p w14:paraId="2CE64354" w14:textId="3DEC3CB2" w:rsidR="00EB734B" w:rsidRDefault="00EB734B" w:rsidP="00A23123">
      <w:r>
        <w:t xml:space="preserve">Ces paramètres ont été dans mon cas enregistré dans un fichier </w:t>
      </w:r>
      <w:r w:rsidR="00540F03">
        <w:t>.pickle</w:t>
      </w:r>
      <w:r w:rsidR="0019217C">
        <w:t xml:space="preserve"> afin de pouvoir les </w:t>
      </w:r>
      <w:r w:rsidR="00B60C6E">
        <w:t>ressortir plus tard.</w:t>
      </w:r>
    </w:p>
    <w:p w14:paraId="2AE1610A" w14:textId="7DF0AA92" w:rsidR="00221F84" w:rsidRDefault="00221F84" w:rsidP="00A23123">
      <w:r>
        <w:t xml:space="preserve">Le script effectuant </w:t>
      </w:r>
      <w:r w:rsidR="00641561">
        <w:t xml:space="preserve">cette </w:t>
      </w:r>
      <w:r>
        <w:t xml:space="preserve">apprentissage se </w:t>
      </w:r>
      <w:r w:rsidR="00641561">
        <w:t>nomme</w:t>
      </w:r>
      <w:r>
        <w:t xml:space="preserve"> </w:t>
      </w:r>
      <w:r w:rsidRPr="00221F84">
        <w:rPr>
          <w:i/>
          <w:iCs/>
        </w:rPr>
        <w:t>camera_rectifier_generator.py</w:t>
      </w:r>
      <w:r w:rsidR="00641561">
        <w:rPr>
          <w:i/>
          <w:iCs/>
        </w:rPr>
        <w:t>.</w:t>
      </w:r>
    </w:p>
    <w:p w14:paraId="3A20B5A5" w14:textId="34A8047C" w:rsidR="00743A32" w:rsidRDefault="009338EA" w:rsidP="009338EA">
      <w:pPr>
        <w:pStyle w:val="Titre3"/>
      </w:pPr>
      <w:bookmarkStart w:id="82" w:name="_Toc46395951"/>
      <w:r>
        <w:t>Rectification d’une image</w:t>
      </w:r>
      <w:bookmarkEnd w:id="82"/>
    </w:p>
    <w:p w14:paraId="2CC0C7EA" w14:textId="4E297FCD" w:rsidR="009338EA" w:rsidRDefault="004B5255" w:rsidP="009338EA">
      <w:r w:rsidRPr="001E0A9C">
        <w:t xml:space="preserve">En utilisant la </w:t>
      </w:r>
      <w:r w:rsidR="001E0A9C" w:rsidRPr="001E0A9C">
        <w:t>fonction</w:t>
      </w:r>
      <w:r w:rsidRPr="001E0A9C">
        <w:t xml:space="preserve"> </w:t>
      </w:r>
      <w:r w:rsidR="001E0A9C" w:rsidRPr="001E0A9C">
        <w:rPr>
          <w:i/>
          <w:iCs/>
        </w:rPr>
        <w:t>cv2.undistort</w:t>
      </w:r>
      <w:r w:rsidR="001E0A9C">
        <w:t xml:space="preserve"> qui prend en paramètre </w:t>
      </w:r>
      <w:r w:rsidR="00CB022C">
        <w:t>la matrice de la caméra</w:t>
      </w:r>
      <w:r w:rsidR="0045063F">
        <w:t xml:space="preserve">, </w:t>
      </w:r>
      <w:r w:rsidR="00CB022C">
        <w:t>les coefficients de distorsion</w:t>
      </w:r>
      <w:r w:rsidR="0045063F">
        <w:t xml:space="preserve"> ainsi que l’image à traité, nous pouvons rectifier cette image</w:t>
      </w:r>
      <w:r w:rsidR="00421CD7">
        <w:t>.</w:t>
      </w:r>
    </w:p>
    <w:p w14:paraId="38511027" w14:textId="77915365" w:rsidR="005D0787" w:rsidRDefault="005D0787" w:rsidP="00790BB3">
      <w:pPr>
        <w:pStyle w:val="Sansinterligne"/>
        <w:keepNext/>
        <w:ind w:left="-142"/>
      </w:pPr>
      <w:r>
        <w:rPr>
          <w:noProof/>
        </w:rPr>
        <w:drawing>
          <wp:inline distT="0" distB="0" distL="0" distR="0" wp14:anchorId="40C69606" wp14:editId="08286BE6">
            <wp:extent cx="2952000" cy="2213127"/>
            <wp:effectExtent l="0" t="0" r="127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2000" cy="2213127"/>
                    </a:xfrm>
                    <a:prstGeom prst="rect">
                      <a:avLst/>
                    </a:prstGeom>
                    <a:noFill/>
                    <a:ln>
                      <a:noFill/>
                    </a:ln>
                  </pic:spPr>
                </pic:pic>
              </a:graphicData>
            </a:graphic>
          </wp:inline>
        </w:drawing>
      </w:r>
      <w:r w:rsidR="00790BB3">
        <w:t xml:space="preserve"> </w:t>
      </w:r>
      <w:r>
        <w:rPr>
          <w:noProof/>
        </w:rPr>
        <w:drawing>
          <wp:inline distT="0" distB="0" distL="0" distR="0" wp14:anchorId="4D14E8D1" wp14:editId="11C01400">
            <wp:extent cx="2952000" cy="221312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2000" cy="2213125"/>
                    </a:xfrm>
                    <a:prstGeom prst="rect">
                      <a:avLst/>
                    </a:prstGeom>
                    <a:noFill/>
                    <a:ln>
                      <a:noFill/>
                    </a:ln>
                  </pic:spPr>
                </pic:pic>
              </a:graphicData>
            </a:graphic>
          </wp:inline>
        </w:drawing>
      </w:r>
    </w:p>
    <w:p w14:paraId="6B94798C" w14:textId="4D14F2C5" w:rsidR="005D0787" w:rsidRPr="00E76998" w:rsidRDefault="005D0787" w:rsidP="00E76998">
      <w:pPr>
        <w:pStyle w:val="Lgende"/>
        <w:rPr>
          <w:lang w:val="fr-CH"/>
        </w:rPr>
      </w:pPr>
      <w:r w:rsidRPr="005D0787">
        <w:rPr>
          <w:lang w:val="fr-CH"/>
        </w:rPr>
        <w:t xml:space="preserve">Figure </w:t>
      </w:r>
      <w:r>
        <w:fldChar w:fldCharType="begin"/>
      </w:r>
      <w:r w:rsidRPr="005D0787">
        <w:rPr>
          <w:lang w:val="fr-CH"/>
        </w:rPr>
        <w:instrText xml:space="preserve"> SEQ Figure \* ARABIC </w:instrText>
      </w:r>
      <w:r>
        <w:fldChar w:fldCharType="separate"/>
      </w:r>
      <w:r w:rsidR="00147BFB">
        <w:rPr>
          <w:noProof/>
          <w:lang w:val="fr-CH"/>
        </w:rPr>
        <w:t>27</w:t>
      </w:r>
      <w:r>
        <w:fldChar w:fldCharType="end"/>
      </w:r>
      <w:r w:rsidRPr="005D0787">
        <w:rPr>
          <w:lang w:val="fr-CH"/>
        </w:rPr>
        <w:t xml:space="preserve"> Image après rectification, </w:t>
      </w:r>
      <w:r>
        <w:rPr>
          <w:lang w:val="fr-CH"/>
        </w:rPr>
        <w:t>sans/ avec</w:t>
      </w:r>
      <w:r w:rsidRPr="005D0787">
        <w:rPr>
          <w:lang w:val="fr-CH"/>
        </w:rPr>
        <w:t xml:space="preserve"> crop</w:t>
      </w:r>
    </w:p>
    <w:p w14:paraId="5201C566" w14:textId="5141E797" w:rsidR="00DE4C6A" w:rsidRDefault="001C059F" w:rsidP="00F41973">
      <w:pPr>
        <w:pStyle w:val="Sansinterligne"/>
      </w:pPr>
      <w:r>
        <w:t xml:space="preserve">Attention cependant si l’image </w:t>
      </w:r>
      <w:r w:rsidR="00DE4C6A">
        <w:t>à</w:t>
      </w:r>
      <w:r w:rsidR="004A7A3D">
        <w:t xml:space="preserve"> traiter </w:t>
      </w:r>
      <w:r>
        <w:t xml:space="preserve">n’a pas la même résolution </w:t>
      </w:r>
      <w:r w:rsidR="00EB0156">
        <w:t>que les images utilisé</w:t>
      </w:r>
      <w:r w:rsidR="00313D7D">
        <w:t>es</w:t>
      </w:r>
      <w:r w:rsidR="00EB0156">
        <w:t xml:space="preserve"> lors de l’apprentissage de la calibration. </w:t>
      </w:r>
    </w:p>
    <w:p w14:paraId="2918ABA6" w14:textId="1A3D2791" w:rsidR="001C059F" w:rsidRDefault="00313D7D" w:rsidP="00F41973">
      <w:pPr>
        <w:pStyle w:val="Sansinterligne"/>
      </w:pPr>
      <w:r>
        <w:t>L</w:t>
      </w:r>
      <w:r w:rsidR="00516621">
        <w:t xml:space="preserve">es coefficients de distorsion ne sont pas </w:t>
      </w:r>
      <w:r w:rsidR="00802FAD">
        <w:t>affectés</w:t>
      </w:r>
      <w:r w:rsidR="00516621">
        <w:t xml:space="preserve"> par la résolution, par contre </w:t>
      </w:r>
      <w:r w:rsidR="00DE4C6A">
        <w:t xml:space="preserve">les valeurs de la matrice de la caméra </w:t>
      </w:r>
      <w:r w:rsidR="00D474B2">
        <w:t>doivent être modifiées. I</w:t>
      </w:r>
      <w:r w:rsidR="002A681A">
        <w:t xml:space="preserve">l faut appliquer le même </w:t>
      </w:r>
      <w:r w:rsidR="00693CE7">
        <w:t xml:space="preserve">radio </w:t>
      </w:r>
      <w:r w:rsidR="004A3E79">
        <w:t>s</w:t>
      </w:r>
      <w:r w:rsidR="00552E74">
        <w:t>ur ces valeur</w:t>
      </w:r>
      <w:r w:rsidR="004A3E79">
        <w:t>s</w:t>
      </w:r>
      <w:r w:rsidR="00552E74">
        <w:t xml:space="preserve"> </w:t>
      </w:r>
      <w:r w:rsidR="002A681A">
        <w:t xml:space="preserve">que le ratio entre </w:t>
      </w:r>
      <w:r w:rsidR="005A48A3">
        <w:t>la résolution de l</w:t>
      </w:r>
      <w:r w:rsidR="00FB5147">
        <w:t>’</w:t>
      </w:r>
      <w:r w:rsidR="005A48A3">
        <w:t xml:space="preserve">image à traiter et les images d’apprentissage. </w:t>
      </w:r>
    </w:p>
    <w:p w14:paraId="48657433" w14:textId="77777777" w:rsidR="00E76998" w:rsidRPr="00E76998" w:rsidRDefault="00A56704" w:rsidP="00E018F0">
      <w:pPr>
        <w:pStyle w:val="Paragraphedeliste"/>
        <w:numPr>
          <w:ilvl w:val="0"/>
          <w:numId w:val="33"/>
        </w:numPr>
        <w:tabs>
          <w:tab w:val="left" w:pos="1985"/>
        </w:tabs>
        <w:rPr>
          <w:lang w:val="fr-CH"/>
        </w:rPr>
      </w:pPr>
      <w:r w:rsidRPr="00F41973">
        <w:rPr>
          <w:lang w:val="fr-CH"/>
        </w:rPr>
        <w:t>Par exemple :</w:t>
      </w:r>
      <w:r w:rsidR="00FB5147" w:rsidRPr="00F41973">
        <w:rPr>
          <w:lang w:val="fr-CH"/>
        </w:rPr>
        <w:tab/>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lang w:val="fr-CH"/>
              </w:rPr>
              <m:t>'</m:t>
            </m:r>
          </m:sup>
        </m:sSubSup>
        <m:r>
          <w:rPr>
            <w:rFonts w:ascii="Cambria Math" w:hAnsi="Cambria Math"/>
            <w:lang w:val="fr-C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lang w:val="fr-CH"/>
          </w:rPr>
          <m:t>*</m:t>
        </m:r>
        <m:f>
          <m:fPr>
            <m:ctrlPr>
              <w:rPr>
                <w:rFonts w:ascii="Cambria Math" w:hAnsi="Cambria Math"/>
                <w:i/>
              </w:rPr>
            </m:ctrlPr>
          </m:fPr>
          <m:num>
            <m:sSub>
              <m:sSubPr>
                <m:ctrlPr>
                  <w:rPr>
                    <w:rFonts w:ascii="Cambria Math" w:hAnsi="Cambria Math"/>
                    <w:i/>
                  </w:rPr>
                </m:ctrlPr>
              </m:sSubPr>
              <m:e>
                <m:r>
                  <w:rPr>
                    <w:rFonts w:ascii="Cambria Math" w:hAnsi="Cambria Math"/>
                    <w:lang w:val="fr-CH"/>
                  </w:rPr>
                  <m:t>h</m:t>
                </m:r>
              </m:e>
              <m:sub>
                <m:r>
                  <w:rPr>
                    <w:rFonts w:ascii="Cambria Math" w:hAnsi="Cambria Math"/>
                  </w:rPr>
                  <m:t>img</m:t>
                </m:r>
              </m:sub>
            </m:sSub>
          </m:num>
          <m:den>
            <m:sSub>
              <m:sSubPr>
                <m:ctrlPr>
                  <w:rPr>
                    <w:rFonts w:ascii="Cambria Math" w:hAnsi="Cambria Math"/>
                    <w:i/>
                  </w:rPr>
                </m:ctrlPr>
              </m:sSubPr>
              <m:e>
                <m:r>
                  <w:rPr>
                    <w:rFonts w:ascii="Cambria Math" w:hAnsi="Cambria Math"/>
                    <w:lang w:val="fr-CH"/>
                  </w:rPr>
                  <m:t>h</m:t>
                </m:r>
              </m:e>
              <m:sub>
                <m:r>
                  <w:rPr>
                    <w:rFonts w:ascii="Cambria Math" w:hAnsi="Cambria Math"/>
                  </w:rPr>
                  <m:t>im</m:t>
                </m:r>
                <m:sSub>
                  <m:sSubPr>
                    <m:ctrlPr>
                      <w:rPr>
                        <w:rFonts w:ascii="Cambria Math" w:hAnsi="Cambria Math"/>
                        <w:i/>
                      </w:rPr>
                    </m:ctrlPr>
                  </m:sSubPr>
                  <m:e>
                    <m:r>
                      <w:rPr>
                        <w:rFonts w:ascii="Cambria Math" w:hAnsi="Cambria Math"/>
                      </w:rPr>
                      <m:t>g</m:t>
                    </m:r>
                  </m:e>
                  <m:sub>
                    <m:r>
                      <w:rPr>
                        <w:rFonts w:ascii="Cambria Math" w:hAnsi="Cambria Math"/>
                      </w:rPr>
                      <m:t>apprentissage</m:t>
                    </m:r>
                  </m:sub>
                </m:sSub>
              </m:sub>
            </m:sSub>
          </m:den>
        </m:f>
      </m:oMath>
    </w:p>
    <w:p w14:paraId="0CE541E6" w14:textId="77777777" w:rsidR="00BA437A" w:rsidRPr="0060623F" w:rsidRDefault="00BA437A">
      <w:pPr>
        <w:spacing w:after="0"/>
        <w:jc w:val="left"/>
        <w:rPr>
          <w:b/>
          <w:spacing w:val="10"/>
          <w:kern w:val="20"/>
          <w:sz w:val="32"/>
        </w:rPr>
      </w:pPr>
      <w:r>
        <w:br w:type="page"/>
      </w:r>
    </w:p>
    <w:p w14:paraId="208B6BD7" w14:textId="1E50A183" w:rsidR="00E76998" w:rsidRDefault="00EB3118" w:rsidP="002533D4">
      <w:pPr>
        <w:pStyle w:val="Titre2"/>
      </w:pPr>
      <w:bookmarkStart w:id="83" w:name="_Toc46395952"/>
      <w:r>
        <w:rPr>
          <w:noProof/>
        </w:rPr>
        <w:lastRenderedPageBreak/>
        <mc:AlternateContent>
          <mc:Choice Requires="wpg">
            <w:drawing>
              <wp:anchor distT="0" distB="0" distL="114300" distR="114300" simplePos="0" relativeHeight="251703302" behindDoc="0" locked="0" layoutInCell="1" allowOverlap="1" wp14:anchorId="630FCA3D" wp14:editId="10CBF562">
                <wp:simplePos x="0" y="0"/>
                <wp:positionH relativeFrom="column">
                  <wp:posOffset>4346575</wp:posOffset>
                </wp:positionH>
                <wp:positionV relativeFrom="paragraph">
                  <wp:posOffset>204470</wp:posOffset>
                </wp:positionV>
                <wp:extent cx="2055495" cy="1828800"/>
                <wp:effectExtent l="0" t="0" r="20955" b="0"/>
                <wp:wrapSquare wrapText="bothSides"/>
                <wp:docPr id="119" name="Groupe 119"/>
                <wp:cNvGraphicFramePr/>
                <a:graphic xmlns:a="http://schemas.openxmlformats.org/drawingml/2006/main">
                  <a:graphicData uri="http://schemas.microsoft.com/office/word/2010/wordprocessingGroup">
                    <wpg:wgp>
                      <wpg:cNvGrpSpPr/>
                      <wpg:grpSpPr>
                        <a:xfrm>
                          <a:off x="0" y="0"/>
                          <a:ext cx="2055495" cy="1828800"/>
                          <a:chOff x="0" y="0"/>
                          <a:chExt cx="2055600" cy="1828801"/>
                        </a:xfrm>
                      </wpg:grpSpPr>
                      <wpg:grpSp>
                        <wpg:cNvPr id="117" name="Groupe 117"/>
                        <wpg:cNvGrpSpPr/>
                        <wpg:grpSpPr>
                          <a:xfrm>
                            <a:off x="0" y="0"/>
                            <a:ext cx="2055600" cy="1425600"/>
                            <a:chOff x="0" y="0"/>
                            <a:chExt cx="2055571" cy="1425575"/>
                          </a:xfrm>
                        </wpg:grpSpPr>
                        <pic:pic xmlns:pic="http://schemas.openxmlformats.org/drawingml/2006/picture">
                          <pic:nvPicPr>
                            <pic:cNvPr id="114" name="Image 1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3891" y="0"/>
                              <a:ext cx="1901825" cy="1425575"/>
                            </a:xfrm>
                            <a:prstGeom prst="rect">
                              <a:avLst/>
                            </a:prstGeom>
                            <a:noFill/>
                            <a:ln>
                              <a:noFill/>
                            </a:ln>
                          </pic:spPr>
                        </pic:pic>
                        <wps:wsp>
                          <wps:cNvPr id="115" name="Connecteur droit 115"/>
                          <wps:cNvCnPr/>
                          <wps:spPr>
                            <a:xfrm flipV="1">
                              <a:off x="0" y="314553"/>
                              <a:ext cx="1111910" cy="965302"/>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6" name="Connecteur droit 116"/>
                          <wps:cNvCnPr/>
                          <wps:spPr>
                            <a:xfrm flipH="1" flipV="1">
                              <a:off x="980237" y="314553"/>
                              <a:ext cx="1075334" cy="914400"/>
                            </a:xfrm>
                            <a:prstGeom prst="line">
                              <a:avLst/>
                            </a:prstGeom>
                          </wps:spPr>
                          <wps:style>
                            <a:lnRef idx="3">
                              <a:schemeClr val="accent6"/>
                            </a:lnRef>
                            <a:fillRef idx="0">
                              <a:schemeClr val="accent6"/>
                            </a:fillRef>
                            <a:effectRef idx="2">
                              <a:schemeClr val="accent6"/>
                            </a:effectRef>
                            <a:fontRef idx="minor">
                              <a:schemeClr val="tx1"/>
                            </a:fontRef>
                          </wps:style>
                          <wps:bodyPr/>
                        </wps:wsp>
                      </wpg:grpSp>
                      <wps:wsp>
                        <wps:cNvPr id="118" name="Zone de texte 118"/>
                        <wps:cNvSpPr txBox="1"/>
                        <wps:spPr>
                          <a:xfrm>
                            <a:off x="0" y="1484631"/>
                            <a:ext cx="2055495" cy="344170"/>
                          </a:xfrm>
                          <a:prstGeom prst="rect">
                            <a:avLst/>
                          </a:prstGeom>
                          <a:solidFill>
                            <a:prstClr val="white"/>
                          </a:solidFill>
                          <a:ln>
                            <a:noFill/>
                          </a:ln>
                        </wps:spPr>
                        <wps:txbx>
                          <w:txbxContent>
                            <w:p w14:paraId="697B9253" w14:textId="10214A3B" w:rsidR="000F22C8" w:rsidRPr="00752BE0" w:rsidRDefault="000F22C8"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147BFB">
                                <w:rPr>
                                  <w:noProof/>
                                  <w:lang w:val="fr-CH"/>
                                </w:rPr>
                                <w:t>28</w:t>
                              </w:r>
                              <w:r>
                                <w:fldChar w:fldCharType="end"/>
                              </w:r>
                              <w:r w:rsidRPr="00752BE0">
                                <w:rPr>
                                  <w:lang w:val="fr-CH"/>
                                </w:rPr>
                                <w:t xml:space="preserve"> Suivit de route par point de fuite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0FCA3D" id="Groupe 119" o:spid="_x0000_s1092" style="position:absolute;left:0;text-align:left;margin-left:342.25pt;margin-top:16.1pt;width:161.85pt;height:2in;z-index:251703302;mso-height-relative:margin" coordsize="20556,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">
                <v:group id="Groupe 117" o:spid="_x0000_s1093" style="position:absolute;width:20556;height:14256" coordsize="20555,1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 114" o:spid="_x0000_s1094" type="#_x0000_t75" style="position:absolute;left:438;width:1901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">
                    <v:imagedata r:id="rId78" o:title=""/>
                  </v:shape>
                  <v:line id="Connecteur droit 115" o:spid="_x0000_s1095" style="position:absolute;flip:y;visibility:visible;mso-wrap-style:square" from="0,3145" to="11119,1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" strokecolor="#70ad47 [3209]" strokeweight="1.5pt">
                    <v:stroke joinstyle="miter"/>
                  </v:line>
                  <v:line id="Connecteur droit 116" o:spid="_x0000_s1096" style="position:absolute;flip:x y;visibility:visible;mso-wrap-style:square" from="9802,3145" to="20555,1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" strokecolor="#70ad47 [3209]" strokeweight="1.5pt">
                    <v:stroke joinstyle="miter"/>
                  </v:line>
                </v:group>
                <v:shape id="Zone de texte 118" o:spid="_x0000_s1097" type="#_x0000_t202" style="position:absolute;top:14846;width:2055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97B9253" w14:textId="10214A3B" w:rsidR="000F22C8" w:rsidRPr="00752BE0" w:rsidRDefault="000F22C8"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147BFB">
                          <w:rPr>
                            <w:noProof/>
                            <w:lang w:val="fr-CH"/>
                          </w:rPr>
                          <w:t>28</w:t>
                        </w:r>
                        <w:r>
                          <w:fldChar w:fldCharType="end"/>
                        </w:r>
                        <w:r w:rsidRPr="00752BE0">
                          <w:rPr>
                            <w:lang w:val="fr-CH"/>
                          </w:rPr>
                          <w:t xml:space="preserve"> Suivit de route par point de fuite</w:t>
                        </w:r>
                      </w:p>
                    </w:txbxContent>
                  </v:textbox>
                </v:shape>
                <w10:wrap type="square"/>
              </v:group>
            </w:pict>
          </mc:Fallback>
        </mc:AlternateContent>
      </w:r>
      <w:r w:rsidR="002533D4">
        <w:t>Warping</w:t>
      </w:r>
      <w:bookmarkEnd w:id="83"/>
    </w:p>
    <w:p w14:paraId="100FD02E" w14:textId="487283B7" w:rsidR="00BA437A" w:rsidRDefault="009763E4" w:rsidP="002533D4">
      <w:r w:rsidRPr="00C526C5">
        <w:t xml:space="preserve">Maintenant </w:t>
      </w:r>
      <w:r w:rsidR="0071625B">
        <w:t>nous voulons déterminer où va la route afin de savoir si nous devons tourner</w:t>
      </w:r>
      <w:r w:rsidR="00CB032C">
        <w:t xml:space="preserve">. </w:t>
      </w:r>
    </w:p>
    <w:p w14:paraId="1F5E7780" w14:textId="10CD7CBD" w:rsidR="002533D4" w:rsidRDefault="00C44C03" w:rsidP="002533D4">
      <w:r>
        <w:t xml:space="preserve">Une première approche serait de </w:t>
      </w:r>
      <w:r w:rsidR="00BA437A">
        <w:t>repér</w:t>
      </w:r>
      <w:r w:rsidR="00752BE0">
        <w:t xml:space="preserve">er les lignes et de les prolonger afin de trouver leur point de fuit. </w:t>
      </w:r>
      <w:r w:rsidR="0086505E">
        <w:t xml:space="preserve">Il faut ensuite faire en sorte que </w:t>
      </w:r>
      <w:r w:rsidR="008512C4">
        <w:t xml:space="preserve">ce point reste </w:t>
      </w:r>
      <w:r w:rsidR="00F7390F">
        <w:t>au milieu</w:t>
      </w:r>
      <w:r w:rsidR="008512C4">
        <w:t xml:space="preserve"> de l’image</w:t>
      </w:r>
      <w:r w:rsidR="00B14A10">
        <w:t xml:space="preserve">. Cette </w:t>
      </w:r>
      <w:r w:rsidR="00F7390F">
        <w:t>technique fonctionne pour une route droite, mais pas lorsque celle-ci tourne.</w:t>
      </w:r>
      <w:r w:rsidR="0063564B">
        <w:t xml:space="preserve"> </w:t>
      </w:r>
    </w:p>
    <w:p w14:paraId="30AF45CC" w14:textId="726157D8" w:rsidR="00942ED3" w:rsidRDefault="00942ED3" w:rsidP="002533D4"/>
    <w:p w14:paraId="02879492" w14:textId="45883694" w:rsidR="00942ED3" w:rsidRDefault="00942ED3" w:rsidP="002533D4"/>
    <w:p w14:paraId="24B0CB9E" w14:textId="747B5EB6" w:rsidR="00370492" w:rsidRDefault="00875C51" w:rsidP="002533D4">
      <w:r>
        <w:rPr>
          <w:noProof/>
        </w:rPr>
        <mc:AlternateContent>
          <mc:Choice Requires="wpg">
            <w:drawing>
              <wp:anchor distT="0" distB="0" distL="114300" distR="114300" simplePos="0" relativeHeight="251723782" behindDoc="0" locked="0" layoutInCell="1" allowOverlap="1" wp14:anchorId="5D151C50" wp14:editId="7B91589C">
                <wp:simplePos x="0" y="0"/>
                <wp:positionH relativeFrom="column">
                  <wp:posOffset>-230505</wp:posOffset>
                </wp:positionH>
                <wp:positionV relativeFrom="paragraph">
                  <wp:posOffset>430530</wp:posOffset>
                </wp:positionV>
                <wp:extent cx="6410960" cy="2717806"/>
                <wp:effectExtent l="0" t="0" r="8890" b="6350"/>
                <wp:wrapTopAndBottom/>
                <wp:docPr id="8199" name="Groupe 8199"/>
                <wp:cNvGraphicFramePr/>
                <a:graphic xmlns:a="http://schemas.openxmlformats.org/drawingml/2006/main">
                  <a:graphicData uri="http://schemas.microsoft.com/office/word/2010/wordprocessingGroup">
                    <wpg:wgp>
                      <wpg:cNvGrpSpPr/>
                      <wpg:grpSpPr>
                        <a:xfrm>
                          <a:off x="0" y="0"/>
                          <a:ext cx="6410960" cy="2717806"/>
                          <a:chOff x="0" y="0"/>
                          <a:chExt cx="6411004" cy="2718394"/>
                        </a:xfrm>
                      </wpg:grpSpPr>
                      <wpg:grpSp>
                        <wpg:cNvPr id="8193" name="Groupe 8193"/>
                        <wpg:cNvGrpSpPr/>
                        <wpg:grpSpPr>
                          <a:xfrm>
                            <a:off x="0" y="136478"/>
                            <a:ext cx="6411004" cy="2581916"/>
                            <a:chOff x="0" y="0"/>
                            <a:chExt cx="6411004" cy="2581916"/>
                          </a:xfrm>
                        </wpg:grpSpPr>
                        <wpg:grpSp>
                          <wpg:cNvPr id="127" name="Groupe 127"/>
                          <wpg:cNvGrpSpPr/>
                          <wpg:grpSpPr>
                            <a:xfrm>
                              <a:off x="0" y="0"/>
                              <a:ext cx="6411004" cy="2219960"/>
                              <a:chOff x="0" y="0"/>
                              <a:chExt cx="6411004" cy="2219960"/>
                            </a:xfrm>
                          </wpg:grpSpPr>
                          <pic:pic xmlns:pic="http://schemas.openxmlformats.org/drawingml/2006/picture">
                            <pic:nvPicPr>
                              <pic:cNvPr id="120" name="Image 120"/>
                              <pic:cNvPicPr>
                                <a:picLocks noChangeAspect="1"/>
                              </pic:cNvPicPr>
                            </pic:nvPicPr>
                            <pic:blipFill rotWithShape="1">
                              <a:blip r:embed="rId79" cstate="print">
                                <a:extLst>
                                  <a:ext uri="{28A0092B-C50C-407E-A947-70E740481C1C}">
                                    <a14:useLocalDpi xmlns:a14="http://schemas.microsoft.com/office/drawing/2010/main" val="0"/>
                                  </a:ext>
                                </a:extLst>
                              </a:blip>
                              <a:srcRect l="10287" t="6399" r="5686" b="12791"/>
                              <a:stretch/>
                            </pic:blipFill>
                            <pic:spPr bwMode="auto">
                              <a:xfrm>
                                <a:off x="3070904" y="15856"/>
                                <a:ext cx="3340100" cy="2177415"/>
                              </a:xfrm>
                              <a:prstGeom prst="rect">
                                <a:avLst/>
                              </a:prstGeom>
                              <a:noFill/>
                              <a:ln>
                                <a:noFill/>
                              </a:ln>
                              <a:extLst>
                                <a:ext uri="{53640926-AAD7-44D8-BBD7-CCE9431645EC}">
                                  <a14:shadowObscured xmlns:a14="http://schemas.microsoft.com/office/drawing/2010/main"/>
                                </a:ext>
                              </a:extLst>
                            </pic:spPr>
                          </pic:pic>
                          <wpg:grpSp>
                            <wpg:cNvPr id="126" name="Groupe 126"/>
                            <wpg:cNvGrpSpPr/>
                            <wpg:grpSpPr>
                              <a:xfrm>
                                <a:off x="0" y="0"/>
                                <a:ext cx="2951480" cy="2219960"/>
                                <a:chOff x="0" y="0"/>
                                <a:chExt cx="2951480" cy="2219960"/>
                              </a:xfrm>
                            </wpg:grpSpPr>
                            <pic:pic xmlns:pic="http://schemas.openxmlformats.org/drawingml/2006/picture">
                              <pic:nvPicPr>
                                <pic:cNvPr id="121" name="Image 1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1480" cy="2219960"/>
                                </a:xfrm>
                                <a:prstGeom prst="rect">
                                  <a:avLst/>
                                </a:prstGeom>
                                <a:noFill/>
                                <a:ln>
                                  <a:noFill/>
                                </a:ln>
                              </pic:spPr>
                            </pic:pic>
                            <wps:wsp>
                              <wps:cNvPr id="122" name="Signe de multiplication 122"/>
                              <wps:cNvSpPr/>
                              <wps:spPr>
                                <a:xfrm>
                                  <a:off x="158567"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igne de multiplication 123"/>
                              <wps:cNvSpPr/>
                              <wps:spPr>
                                <a:xfrm>
                                  <a:off x="882687" y="898543"/>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igne de multiplication 124"/>
                              <wps:cNvSpPr/>
                              <wps:spPr>
                                <a:xfrm>
                                  <a:off x="1934511" y="909114"/>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igne de multiplication 125"/>
                              <wps:cNvSpPr/>
                              <wps:spPr>
                                <a:xfrm>
                                  <a:off x="2658632"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192" name="Zone de texte 8192"/>
                          <wps:cNvSpPr txBox="1"/>
                          <wps:spPr>
                            <a:xfrm>
                              <a:off x="0" y="2271969"/>
                              <a:ext cx="6411004" cy="309947"/>
                            </a:xfrm>
                            <a:prstGeom prst="rect">
                              <a:avLst/>
                            </a:prstGeom>
                            <a:solidFill>
                              <a:prstClr val="white"/>
                            </a:solidFill>
                            <a:ln>
                              <a:noFill/>
                            </a:ln>
                          </wps:spPr>
                          <wps:txbx>
                            <w:txbxContent>
                              <w:p w14:paraId="0F03A576" w14:textId="3617F118" w:rsidR="000F22C8" w:rsidRPr="004F5C5E" w:rsidRDefault="000F22C8" w:rsidP="000C2D34">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29</w:t>
                                </w:r>
                                <w:r>
                                  <w:fldChar w:fldCharType="end"/>
                                </w:r>
                                <w:r>
                                  <w:t xml:space="preserve"> Warping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195" name="Signe de multiplication 8195"/>
                        <wps:cNvSpPr/>
                        <wps:spPr>
                          <a:xfrm>
                            <a:off x="3500651" y="2169994"/>
                            <a:ext cx="287998"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Signe de multiplication 8196"/>
                        <wps:cNvSpPr/>
                        <wps:spPr>
                          <a:xfrm>
                            <a:off x="3507474" y="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Signe de multiplication 8197"/>
                        <wps:cNvSpPr/>
                        <wps:spPr>
                          <a:xfrm>
                            <a:off x="5711588" y="6824"/>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8" name="Signe de multiplication 8198"/>
                        <wps:cNvSpPr/>
                        <wps:spPr>
                          <a:xfrm>
                            <a:off x="5704764" y="217682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151C50" id="Groupe 8199" o:spid="_x0000_s1098" style="position:absolute;left:0;text-align:left;margin-left:-18.15pt;margin-top:33.9pt;width:504.8pt;height:214pt;z-index:251723782" coordsize="64110,271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xMSOn/A5Oi78DtvnrtAAAAAElFTkSu&#10;QmCCUEsDBAoAAAAAAAAAIQCeO7g5ETwBABE8AQAVAAAAZHJzL21lZGlhL2ltYWdlMi5qcGVn/9j/&#10;4AAQSkZJRgABAQEA3ADcAAD/2wBDAAIBAQEBAQIBAQECAgICAgQDAgICAgUEBAMEBgUGBgYFBgYG&#10;BwkIBgcJBwYGCAsICQoKCgoKBggLDAsKDAkKCgr/2wBDAQICAgICAgUDAwUKBwYHCgoKCgoKCgoK&#10;CgoKCgoKCgoKCgoKCgoKCgoKCgoKCgoKCgoKCgoKCgoKCgoKCgoKCgr/wAARCAIWAs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">
                <v:group id="Groupe 8193" o:spid="_x0000_s1099" style="position:absolute;top:1364;width:64110;height:25819" coordsize="64110,2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94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qyX8vglPQK5/AAAA//8DAFBLAQItABQABgAIAAAAIQDb4fbL7gAAAIUBAAATAAAAAAAA&#10;AAAAAAAAAAAAAABbQ29udGVudF9UeXBlc10ueG1sUEsBAi0AFAAGAAgAAAAhAFr0LFu/AAAAFQEA&#10;AAsAAAAAAAAAAAAAAAAAHwEAAF9yZWxzLy5yZWxzUEsBAi0AFAAGAAgAAAAhAG60H3jHAAAA3QAA&#10;AA8AAAAAAAAAAAAAAAAABwIAAGRycy9kb3ducmV2LnhtbFBLBQYAAAAAAwADALcAAAD7AgAAAAA=&#10;">
                  <v:group id="Groupe 127" o:spid="_x0000_s1100" style="position:absolute;width:64110;height:22199" coordsize="64110,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 120" o:spid="_x0000_s1101" type="#_x0000_t75" style="position:absolute;left:30709;top:158;width:33401;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">
                      <v:imagedata r:id="rId81" o:title="" croptop="4194f" cropbottom="8383f" cropleft="6742f" cropright="3726f"/>
                    </v:shape>
                    <v:group id="Groupe 126" o:spid="_x0000_s1102" style="position:absolute;width:29514;height:22199" coordsize="29514,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Image 121" o:spid="_x0000_s1103" type="#_x0000_t75" style="position:absolute;width:2951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">
                        <v:imagedata r:id="rId82" o:title=""/>
                      </v:shape>
                      <v:shape id="Signe de multiplication 122" o:spid="_x0000_s1104" style="position:absolute;left:1585;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3" o:spid="_x0000_s1105" style="position:absolute;left:8826;top:8985;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fwgAAANwAAAAPAAAAZHJzL2Rvd25yZXYueG1sRE9LawIx&#10;EL4X/A9hBG81q9K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AA1/Df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4" o:spid="_x0000_s1106" style="position:absolute;left:19345;top:9091;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irwgAAANwAAAAPAAAAZHJzL2Rvd25yZXYueG1sRE9LawIx&#10;EL4X/A9hBG81q9i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CPPmir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5" o:spid="_x0000_s1107" style="position:absolute;left:26586;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group>
                  </v:group>
                  <v:shape id="Zone de texte 8192" o:spid="_x0000_s1108" type="#_x0000_t202" style="position:absolute;top:22719;width:64110;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" stroked="f">
                    <v:textbox style="mso-fit-shape-to-text:t" inset="0,0,0,0">
                      <w:txbxContent>
                        <w:p w14:paraId="0F03A576" w14:textId="3617F118" w:rsidR="000F22C8" w:rsidRPr="004F5C5E" w:rsidRDefault="000F22C8" w:rsidP="000C2D34">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29</w:t>
                          </w:r>
                          <w:r>
                            <w:fldChar w:fldCharType="end"/>
                          </w:r>
                          <w:r>
                            <w:t xml:space="preserve"> Warping</w:t>
                          </w:r>
                        </w:p>
                      </w:txbxContent>
                    </v:textbox>
                  </v:shape>
                </v:group>
                <v:shape id="Signe de multiplication 8195" o:spid="_x0000_s1109" style="position:absolute;left:35006;top:21699;width:2880;height:2880;visibility:visible;mso-wrap-style:square;v-text-anchor:middle" coordsize="28799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" path="m69170,69170r,l143999,144000,218828,69170r,l143999,144000r74829,74830l218828,218830,143999,144000,69170,218830r,l143999,144000,69170,69170xe" fillcolor="#70ad47 [3209]" strokecolor="#375623 [1609]" strokeweight="1pt">
                  <v:stroke joinstyle="miter"/>
                  <v:path arrowok="t" o:connecttype="custom" o:connectlocs="69170,69170;69170,69170;143999,144000;218828,69170;218828,69170;143999,144000;218828,218830;218828,218830;143999,144000;69170,218830;69170,218830;143999,144000;69170,69170" o:connectangles="0,0,0,0,0,0,0,0,0,0,0,0,0"/>
                </v:shape>
                <v:shape id="Signe de multiplication 8196" o:spid="_x0000_s1110" style="position:absolute;left:35074;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7" o:spid="_x0000_s1111" style="position:absolute;left:57115;top: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8" o:spid="_x0000_s1112" style="position:absolute;left:57047;top:217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w10:wrap type="topAndBottom"/>
              </v:group>
            </w:pict>
          </mc:Fallback>
        </mc:AlternateContent>
      </w:r>
      <w:r w:rsidR="00370492">
        <w:t xml:space="preserve">La deuxième approche consiste </w:t>
      </w:r>
      <w:r w:rsidR="007F5E1F">
        <w:t xml:space="preserve">à </w:t>
      </w:r>
      <w:r w:rsidR="003F0CA9">
        <w:t xml:space="preserve">déformer l’image afin d’annuler la perspective et donner l’impression </w:t>
      </w:r>
      <w:r w:rsidR="000403CF">
        <w:t>de voire la route en vue d’oiseau.</w:t>
      </w:r>
      <w:r w:rsidR="007F0723">
        <w:t xml:space="preserve"> </w:t>
      </w:r>
      <w:r w:rsidR="00B626FA">
        <w:t>La vraie forme</w:t>
      </w:r>
      <w:r w:rsidR="007F0723">
        <w:t xml:space="preserve"> de la route peut ainsi</w:t>
      </w:r>
      <w:r w:rsidR="00D42FA2">
        <w:t xml:space="preserve"> être déterminé.</w:t>
      </w:r>
    </w:p>
    <w:p w14:paraId="4F07E701" w14:textId="1E2C36DB" w:rsidR="00957F31" w:rsidRDefault="007F6667" w:rsidP="00957F31">
      <w:pPr>
        <w:pStyle w:val="Sansinterligne"/>
      </w:pPr>
      <w:r>
        <w:t>La technique est de choisir 4 points dans l’image</w:t>
      </w:r>
      <w:r w:rsidR="00E3379C">
        <w:t xml:space="preserve"> d’origine qui seront ensuite </w:t>
      </w:r>
      <w:r w:rsidR="00B90032">
        <w:t>mis en recta</w:t>
      </w:r>
      <w:r w:rsidR="00875C51">
        <w:t>ngle</w:t>
      </w:r>
      <w:r w:rsidR="002A13E1">
        <w:t xml:space="preserve">. Tous les autres pixels doivent être ajusté en </w:t>
      </w:r>
      <w:r w:rsidR="002A13E1" w:rsidRPr="00957F31">
        <w:t>conséquence</w:t>
      </w:r>
      <w:r w:rsidR="002A13E1">
        <w:t xml:space="preserve">. </w:t>
      </w:r>
      <w:r w:rsidR="005538B6">
        <w:t xml:space="preserve">La fonction </w:t>
      </w:r>
      <w:r w:rsidR="005538B6" w:rsidRPr="005538B6">
        <w:rPr>
          <w:i/>
          <w:iCs/>
        </w:rPr>
        <w:t>cv2.warpPerspective</w:t>
      </w:r>
      <w:r w:rsidR="005538B6">
        <w:rPr>
          <w:i/>
          <w:iCs/>
        </w:rPr>
        <w:t xml:space="preserve"> </w:t>
      </w:r>
      <w:r w:rsidR="005538B6">
        <w:t>peut être utilisée.</w:t>
      </w:r>
    </w:p>
    <w:p w14:paraId="43687C7E" w14:textId="301296D3" w:rsidR="000403CF" w:rsidRDefault="006250AA" w:rsidP="00957F31">
      <w:r>
        <w:rPr>
          <w:noProof/>
        </w:rPr>
        <mc:AlternateContent>
          <mc:Choice Requires="wpg">
            <w:drawing>
              <wp:anchor distT="0" distB="0" distL="114300" distR="114300" simplePos="0" relativeHeight="251727878" behindDoc="0" locked="0" layoutInCell="1" allowOverlap="1" wp14:anchorId="2510E227" wp14:editId="120158BA">
                <wp:simplePos x="0" y="0"/>
                <wp:positionH relativeFrom="column">
                  <wp:posOffset>3258094</wp:posOffset>
                </wp:positionH>
                <wp:positionV relativeFrom="paragraph">
                  <wp:posOffset>589849</wp:posOffset>
                </wp:positionV>
                <wp:extent cx="3035935" cy="1576070"/>
                <wp:effectExtent l="0" t="0" r="0" b="5080"/>
                <wp:wrapSquare wrapText="bothSides"/>
                <wp:docPr id="8202" name="Groupe 8202"/>
                <wp:cNvGraphicFramePr/>
                <a:graphic xmlns:a="http://schemas.openxmlformats.org/drawingml/2006/main">
                  <a:graphicData uri="http://schemas.microsoft.com/office/word/2010/wordprocessingGroup">
                    <wpg:wgp>
                      <wpg:cNvGrpSpPr/>
                      <wpg:grpSpPr>
                        <a:xfrm>
                          <a:off x="0" y="0"/>
                          <a:ext cx="3035935" cy="1576070"/>
                          <a:chOff x="0" y="0"/>
                          <a:chExt cx="3036245" cy="1576315"/>
                        </a:xfrm>
                      </wpg:grpSpPr>
                      <pic:pic xmlns:pic="http://schemas.openxmlformats.org/drawingml/2006/picture">
                        <pic:nvPicPr>
                          <pic:cNvPr id="8200" name="Image 8200"/>
                          <pic:cNvPicPr>
                            <a:picLocks noChangeAspect="1"/>
                          </pic:cNvPicPr>
                        </pic:nvPicPr>
                        <pic:blipFill rotWithShape="1">
                          <a:blip r:embed="rId83" cstate="print">
                            <a:extLst>
                              <a:ext uri="{28A0092B-C50C-407E-A947-70E740481C1C}">
                                <a14:useLocalDpi xmlns:a14="http://schemas.microsoft.com/office/drawing/2010/main" val="0"/>
                              </a:ext>
                            </a:extLst>
                          </a:blip>
                          <a:srcRect l="8091" t="7328" r="7628" b="20459"/>
                          <a:stretch/>
                        </pic:blipFill>
                        <pic:spPr bwMode="auto">
                          <a:xfrm>
                            <a:off x="0" y="0"/>
                            <a:ext cx="3022600" cy="1388745"/>
                          </a:xfrm>
                          <a:prstGeom prst="rect">
                            <a:avLst/>
                          </a:prstGeom>
                          <a:noFill/>
                          <a:ln>
                            <a:noFill/>
                          </a:ln>
                          <a:extLst>
                            <a:ext uri="{53640926-AAD7-44D8-BBD7-CCE9431645EC}">
                              <a14:shadowObscured xmlns:a14="http://schemas.microsoft.com/office/drawing/2010/main"/>
                            </a:ext>
                          </a:extLst>
                        </pic:spPr>
                      </pic:pic>
                      <wps:wsp>
                        <wps:cNvPr id="8201" name="Zone de texte 8201"/>
                        <wps:cNvSpPr txBox="1"/>
                        <wps:spPr>
                          <a:xfrm>
                            <a:off x="13645" y="1418759"/>
                            <a:ext cx="3022600" cy="157556"/>
                          </a:xfrm>
                          <a:prstGeom prst="rect">
                            <a:avLst/>
                          </a:prstGeom>
                          <a:solidFill>
                            <a:prstClr val="white"/>
                          </a:solidFill>
                          <a:ln>
                            <a:noFill/>
                          </a:ln>
                        </wps:spPr>
                        <wps:txbx>
                          <w:txbxContent>
                            <w:p w14:paraId="7E283068" w14:textId="63B084BF" w:rsidR="000F22C8" w:rsidRPr="00243AD9" w:rsidRDefault="000F22C8" w:rsidP="00295B90">
                              <w:pPr>
                                <w:pStyle w:val="Lgende"/>
                                <w:rPr>
                                  <w:rFonts w:ascii="LM Roman 12" w:hAnsi="LM Roman 12"/>
                                  <w:noProof/>
                                  <w:lang w:val="fr-CH"/>
                                </w:rPr>
                              </w:pPr>
                              <w:r w:rsidRPr="00295B90">
                                <w:rPr>
                                  <w:lang w:val="fr-CH"/>
                                </w:rPr>
                                <w:t xml:space="preserve">Figure </w:t>
                              </w:r>
                              <w:r>
                                <w:fldChar w:fldCharType="begin"/>
                              </w:r>
                              <w:r w:rsidRPr="00295B90">
                                <w:rPr>
                                  <w:lang w:val="fr-CH"/>
                                </w:rPr>
                                <w:instrText xml:space="preserve"> SEQ Figure \* ARABIC </w:instrText>
                              </w:r>
                              <w:r>
                                <w:fldChar w:fldCharType="separate"/>
                              </w:r>
                              <w:r w:rsidR="00147BFB">
                                <w:rPr>
                                  <w:noProof/>
                                  <w:lang w:val="fr-CH"/>
                                </w:rPr>
                                <w:t>30</w:t>
                              </w:r>
                              <w:r>
                                <w:fldChar w:fldCharType="end"/>
                              </w:r>
                              <w:r w:rsidRPr="00295B90">
                                <w:rPr>
                                  <w:lang w:val="fr-CH"/>
                                </w:rPr>
                                <w:t xml:space="preserve"> Warping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Image applati</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0E227" id="Groupe 8202" o:spid="_x0000_s1113" style="position:absolute;left:0;text-align:left;margin-left:256.55pt;margin-top:46.45pt;width:239.05pt;height:124.1pt;z-index:251727878;mso-height-relative:margin" coordsize="30362,1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">
                <v:shape id="Image 8200" o:spid="_x0000_s1114" type="#_x0000_t75" style="position:absolute;width:30226;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">
                  <v:imagedata r:id="rId84" o:title="" croptop="4802f" cropbottom="13408f" cropleft="5303f" cropright="4999f"/>
                </v:shape>
                <v:shape id="Zone de texte 8201" o:spid="_x0000_s1115" type="#_x0000_t202" style="position:absolute;left:136;top:14187;width:30226;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" stroked="f">
                  <v:textbox inset="0,0,0,0">
                    <w:txbxContent>
                      <w:p w14:paraId="7E283068" w14:textId="63B084BF" w:rsidR="000F22C8" w:rsidRPr="00243AD9" w:rsidRDefault="000F22C8" w:rsidP="00295B90">
                        <w:pPr>
                          <w:pStyle w:val="Lgende"/>
                          <w:rPr>
                            <w:rFonts w:ascii="LM Roman 12" w:hAnsi="LM Roman 12"/>
                            <w:noProof/>
                            <w:lang w:val="fr-CH"/>
                          </w:rPr>
                        </w:pPr>
                        <w:r w:rsidRPr="00295B90">
                          <w:rPr>
                            <w:lang w:val="fr-CH"/>
                          </w:rPr>
                          <w:t xml:space="preserve">Figure </w:t>
                        </w:r>
                        <w:r>
                          <w:fldChar w:fldCharType="begin"/>
                        </w:r>
                        <w:r w:rsidRPr="00295B90">
                          <w:rPr>
                            <w:lang w:val="fr-CH"/>
                          </w:rPr>
                          <w:instrText xml:space="preserve"> SEQ Figure \* ARABIC </w:instrText>
                        </w:r>
                        <w:r>
                          <w:fldChar w:fldCharType="separate"/>
                        </w:r>
                        <w:r w:rsidR="00147BFB">
                          <w:rPr>
                            <w:noProof/>
                            <w:lang w:val="fr-CH"/>
                          </w:rPr>
                          <w:t>30</w:t>
                        </w:r>
                        <w:r>
                          <w:fldChar w:fldCharType="end"/>
                        </w:r>
                        <w:r w:rsidRPr="00295B90">
                          <w:rPr>
                            <w:lang w:val="fr-CH"/>
                          </w:rPr>
                          <w:t xml:space="preserve"> Warping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Image applati</w:t>
                        </w:r>
                      </w:p>
                    </w:txbxContent>
                  </v:textbox>
                </v:shape>
                <w10:wrap type="square"/>
              </v:group>
            </w:pict>
          </mc:Fallback>
        </mc:AlternateContent>
      </w:r>
      <w:r w:rsidR="002A13E1">
        <w:t>Etant donné</w:t>
      </w:r>
      <w:r w:rsidR="00D60060">
        <w:t xml:space="preserve"> que sur l’image</w:t>
      </w:r>
      <w:r w:rsidR="003B712F">
        <w:t xml:space="preserve"> d’origine</w:t>
      </w:r>
      <w:r w:rsidR="00957F31">
        <w:t xml:space="preserve"> </w:t>
      </w:r>
      <w:r w:rsidR="003B712F">
        <w:t xml:space="preserve">le rectangle comporte moins de pixel </w:t>
      </w:r>
      <w:r w:rsidR="004A4311">
        <w:t xml:space="preserve">en haut </w:t>
      </w:r>
      <w:r w:rsidR="00112CD6">
        <w:t>qu’en</w:t>
      </w:r>
      <w:r w:rsidR="004A4311">
        <w:t xml:space="preserve"> bas, lorsque que la déformation est effectué</w:t>
      </w:r>
      <w:r w:rsidR="00112CD6">
        <w:t>e</w:t>
      </w:r>
      <w:r w:rsidR="00D4127F">
        <w:t>,</w:t>
      </w:r>
      <w:r w:rsidR="004A4311">
        <w:t xml:space="preserve"> des pixels doivent être </w:t>
      </w:r>
      <w:r w:rsidR="00EF7F3C">
        <w:t>généré</w:t>
      </w:r>
      <w:r w:rsidR="004A4311">
        <w:t xml:space="preserve"> sur le haut</w:t>
      </w:r>
      <w:r w:rsidR="00957F31">
        <w:t>, ce qui donne ce flou</w:t>
      </w:r>
      <w:r w:rsidR="00BD4873">
        <w:t xml:space="preserve">. </w:t>
      </w:r>
    </w:p>
    <w:p w14:paraId="02CE8F1A" w14:textId="493953E7" w:rsidR="00D54266" w:rsidRDefault="00D54266" w:rsidP="00D54266">
      <w:pPr>
        <w:pStyle w:val="Sansinterligne"/>
      </w:pPr>
      <w:r>
        <w:t xml:space="preserve">La configuration du warping a été effectué sur une grille afin de pouvoir </w:t>
      </w:r>
      <w:r w:rsidR="00717343">
        <w:t>obtenir un résultat avec un ratio H</w:t>
      </w:r>
      <w:r w:rsidR="00603638">
        <w:t>/L de 1 et que</w:t>
      </w:r>
      <w:r w:rsidR="00A71F1D">
        <w:t xml:space="preserve"> la route ai</w:t>
      </w:r>
      <w:r w:rsidR="00BE77B1">
        <w:t xml:space="preserve"> ainsi la bonne dimension</w:t>
      </w:r>
      <w:r w:rsidR="00C1553E">
        <w:t xml:space="preserve">. </w:t>
      </w:r>
      <w:r w:rsidR="009A7C13">
        <w:t>I</w:t>
      </w:r>
      <w:r w:rsidR="00BE77B1">
        <w:t>nitialement le warping avait été fait sans grille</w:t>
      </w:r>
      <w:r w:rsidR="009A7C13">
        <w:t xml:space="preserve">, et l’image était </w:t>
      </w:r>
      <w:r w:rsidR="00C1553E">
        <w:t>aplati</w:t>
      </w:r>
      <w:r w:rsidR="009A7C13">
        <w:t xml:space="preserve"> ce qui faussait </w:t>
      </w:r>
      <w:r w:rsidR="00C1553E">
        <w:t>des calculs que nous verrons plus loin.</w:t>
      </w:r>
    </w:p>
    <w:p w14:paraId="2DEF64F0" w14:textId="77777777" w:rsidR="00B52637" w:rsidRDefault="00B52637" w:rsidP="00B52637"/>
    <w:p w14:paraId="21B97053" w14:textId="77777777" w:rsidR="00B52637" w:rsidRDefault="00B52637" w:rsidP="00B52637"/>
    <w:p w14:paraId="482E7870" w14:textId="77777777" w:rsidR="00B52637" w:rsidRPr="0060623F" w:rsidRDefault="00B52637">
      <w:pPr>
        <w:spacing w:after="0"/>
        <w:jc w:val="left"/>
        <w:rPr>
          <w:b/>
          <w:spacing w:val="10"/>
          <w:kern w:val="20"/>
          <w:sz w:val="32"/>
        </w:rPr>
      </w:pPr>
      <w:r>
        <w:br w:type="page"/>
      </w:r>
    </w:p>
    <w:p w14:paraId="5984A7E0" w14:textId="1B8D5D78" w:rsidR="00E57766" w:rsidRDefault="00E57766" w:rsidP="00981EFF">
      <w:pPr>
        <w:pStyle w:val="Titre2"/>
      </w:pPr>
      <w:bookmarkStart w:id="84" w:name="_Toc46395953"/>
      <w:r>
        <w:lastRenderedPageBreak/>
        <w:t>Balance de couleur</w:t>
      </w:r>
      <w:bookmarkEnd w:id="84"/>
    </w:p>
    <w:p w14:paraId="19478961" w14:textId="7D4B989C" w:rsidR="00E57766" w:rsidRDefault="00D106BC" w:rsidP="00E57766">
      <w:r w:rsidRPr="00335058">
        <w:t xml:space="preserve">Les </w:t>
      </w:r>
      <w:r w:rsidR="00335058" w:rsidRPr="00335058">
        <w:t>images capturé</w:t>
      </w:r>
      <w:r w:rsidR="00335058">
        <w:t>es</w:t>
      </w:r>
      <w:r w:rsidR="00335058" w:rsidRPr="00335058">
        <w:t xml:space="preserve"> pa</w:t>
      </w:r>
      <w:r w:rsidR="00335058">
        <w:t>s</w:t>
      </w:r>
      <w:r w:rsidR="00335058" w:rsidRPr="00335058">
        <w:t xml:space="preserve"> l</w:t>
      </w:r>
      <w:r w:rsidR="00335058">
        <w:t xml:space="preserve">a caméra ne reflète parfois pas </w:t>
      </w:r>
      <w:r w:rsidR="00CE1D5B">
        <w:t>les vrais couleurs</w:t>
      </w:r>
      <w:r w:rsidR="000E7093">
        <w:t xml:space="preserve">. Pour y </w:t>
      </w:r>
      <w:r w:rsidR="00CE1D5B">
        <w:t>remédier</w:t>
      </w:r>
      <w:r w:rsidR="000E7093">
        <w:t xml:space="preserve"> il est possible de modifier des paramètres de la caméra </w:t>
      </w:r>
      <w:r w:rsidR="00CE1D5B">
        <w:t xml:space="preserve">afin d’effectuer une balance de blanc. </w:t>
      </w:r>
    </w:p>
    <w:p w14:paraId="582A9CB2" w14:textId="0D9EF605" w:rsidR="003908FA" w:rsidRDefault="003908FA" w:rsidP="00E57766">
      <w:r>
        <w:t xml:space="preserve">Un petit programme </w:t>
      </w:r>
      <w:r w:rsidR="00180F85">
        <w:t>(</w:t>
      </w:r>
      <w:r w:rsidR="00180F85" w:rsidRPr="00180F85">
        <w:rPr>
          <w:i/>
          <w:iCs/>
        </w:rPr>
        <w:t>development_script/awb_gain_selector.py</w:t>
      </w:r>
      <w:r w:rsidR="00180F85">
        <w:t xml:space="preserve">) </w:t>
      </w:r>
      <w:r w:rsidR="000536FD">
        <w:t xml:space="preserve">a été mis en place </w:t>
      </w:r>
      <w:r w:rsidR="00E8381D">
        <w:t xml:space="preserve">dans le but de simplifier </w:t>
      </w:r>
      <w:r w:rsidR="00E33D1E">
        <w:t>la paramétrisation manuel de la balance de blanc.</w:t>
      </w:r>
      <w:r w:rsidR="000546D8">
        <w:t xml:space="preserve"> Il fallait effectuer la balance de blanc</w:t>
      </w:r>
      <w:r w:rsidR="00ED05AE">
        <w:t xml:space="preserve"> avec ce script, puis rentrer les paramètres dans le fichier de configuration du programme principal. </w:t>
      </w:r>
      <w:r w:rsidR="004D7747">
        <w:t>Le problème était</w:t>
      </w:r>
      <w:r w:rsidR="002C2CD3">
        <w:t xml:space="preserve"> que </w:t>
      </w:r>
      <w:r w:rsidR="003A1F43">
        <w:t>la balance de blanc</w:t>
      </w:r>
      <w:r w:rsidR="00AE3189">
        <w:t xml:space="preserve"> devait être refait</w:t>
      </w:r>
      <w:r w:rsidR="006227AA">
        <w:t xml:space="preserve">e à chaque fois que </w:t>
      </w:r>
      <w:r w:rsidR="005D038A">
        <w:t>les conditions lumineuses</w:t>
      </w:r>
      <w:r w:rsidR="006227AA">
        <w:t xml:space="preserve"> </w:t>
      </w:r>
      <w:r w:rsidR="00F32A2D">
        <w:t>changeaient.</w:t>
      </w:r>
    </w:p>
    <w:p w14:paraId="7DEFBB00" w14:textId="158EF187" w:rsidR="00F32A2D" w:rsidRDefault="00F32A2D" w:rsidP="00E57766">
      <w:r>
        <w:t xml:space="preserve">Il a alors été imaginer d’effectuer </w:t>
      </w:r>
      <w:r w:rsidR="004E3E42">
        <w:t xml:space="preserve">la balance de blanc de façons automatique </w:t>
      </w:r>
      <w:r w:rsidR="001539C5">
        <w:t>dans la phase d’initialisation du</w:t>
      </w:r>
      <w:r w:rsidR="004E3E42">
        <w:t xml:space="preserve"> programme</w:t>
      </w:r>
      <w:r w:rsidR="00DE424F">
        <w:t>. Une feuille blanche devrait être positionné devant l’objectif</w:t>
      </w:r>
      <w:r w:rsidR="001539C5">
        <w:t xml:space="preserve">, et </w:t>
      </w:r>
      <w:r w:rsidR="005D038A">
        <w:t>l’algorithme modifierait les paramètres de la caméra dans le but que la feuille soit bien blanche</w:t>
      </w:r>
      <w:r w:rsidR="00B220A7">
        <w:t xml:space="preserve"> à l’image.</w:t>
      </w:r>
    </w:p>
    <w:p w14:paraId="27D47321" w14:textId="593089AF" w:rsidR="00471EB0" w:rsidRDefault="00471EB0" w:rsidP="00E439FD">
      <w:pPr>
        <w:pStyle w:val="Sansinterligne"/>
      </w:pPr>
      <w:r>
        <w:t xml:space="preserve">Par contre, il a été remarqué que la </w:t>
      </w:r>
      <w:r w:rsidR="006A4ABB">
        <w:t>teinte</w:t>
      </w:r>
      <w:r>
        <w:t xml:space="preserve"> de l’image </w:t>
      </w:r>
      <w:r w:rsidR="00EC0E67">
        <w:t xml:space="preserve">se modifiait </w:t>
      </w:r>
      <w:r w:rsidR="00B22809">
        <w:t xml:space="preserve">parfois simplement </w:t>
      </w:r>
      <w:r w:rsidR="006A4ABB">
        <w:t>en faisant pointer la voiture dans une autre direction.</w:t>
      </w:r>
    </w:p>
    <w:p w14:paraId="361ED3FE" w14:textId="795A03C7" w:rsidR="00E439FD" w:rsidRDefault="00E439FD" w:rsidP="003F1A93">
      <w:r>
        <w:t>Il s’est avéré que</w:t>
      </w:r>
      <w:r w:rsidR="003F1A93">
        <w:t>,</w:t>
      </w:r>
      <w:r>
        <w:t xml:space="preserve"> étant donné </w:t>
      </w:r>
      <w:r w:rsidR="007774FD">
        <w:t>que la caméra n’a pas de filtre à infra-rouge</w:t>
      </w:r>
      <w:r w:rsidR="009970A6">
        <w:t xml:space="preserve">, </w:t>
      </w:r>
      <w:r w:rsidR="00CD2829">
        <w:t xml:space="preserve">l’image prend </w:t>
      </w:r>
      <w:r w:rsidR="003F1A93">
        <w:t>une teinte rosée</w:t>
      </w:r>
      <w:r w:rsidR="00CD2829">
        <w:t xml:space="preserve"> </w:t>
      </w:r>
      <w:r w:rsidR="005E563A">
        <w:t>lorsque</w:t>
      </w:r>
      <w:r w:rsidR="00CD2829">
        <w:t xml:space="preserve"> </w:t>
      </w:r>
      <w:r w:rsidR="005E563A">
        <w:t xml:space="preserve">la caméra pointe vers une source produisant beaucoup d’infrarouge. </w:t>
      </w:r>
      <w:r w:rsidR="00EA7243">
        <w:t>Une balance de blanc devient donc inutile dans un tel cas</w:t>
      </w:r>
      <w:r w:rsidR="003C1B37">
        <w:t xml:space="preserve">. </w:t>
      </w:r>
    </w:p>
    <w:p w14:paraId="526863C0" w14:textId="6A1015E4" w:rsidR="003C1B37" w:rsidRPr="00335058" w:rsidRDefault="00977FE6" w:rsidP="00E439FD">
      <w:pPr>
        <w:pStyle w:val="Sansinterligne"/>
      </w:pPr>
      <w:r>
        <w:t>Une attention particulière a donc dû être donné aux sources de lumières éclairant la route.</w:t>
      </w:r>
    </w:p>
    <w:p w14:paraId="37548DE6" w14:textId="605FE297" w:rsidR="00981EFF" w:rsidRDefault="0051393E" w:rsidP="00981EFF">
      <w:pPr>
        <w:pStyle w:val="Titre2"/>
      </w:pPr>
      <w:bookmarkStart w:id="85" w:name="_Ref46290458"/>
      <w:bookmarkStart w:id="86" w:name="_Toc46395954"/>
      <w:r>
        <w:t>Isolement</w:t>
      </w:r>
      <w:r w:rsidR="00981EFF">
        <w:t xml:space="preserve"> de</w:t>
      </w:r>
      <w:r>
        <w:t>s</w:t>
      </w:r>
      <w:r w:rsidR="00981EFF">
        <w:t xml:space="preserve"> ligne</w:t>
      </w:r>
      <w:r>
        <w:t>s</w:t>
      </w:r>
      <w:bookmarkEnd w:id="85"/>
      <w:bookmarkEnd w:id="86"/>
    </w:p>
    <w:p w14:paraId="740D3BE8" w14:textId="6621B535" w:rsidR="00025B18" w:rsidRDefault="002E1415" w:rsidP="00B52637">
      <w:r>
        <w:t xml:space="preserve">Une fois que nous voyons la route depuis le dessus, il faut réussir à isoler </w:t>
      </w:r>
      <w:r w:rsidR="007579DC">
        <w:t xml:space="preserve">les lignes </w:t>
      </w:r>
      <w:r w:rsidR="00751215">
        <w:t xml:space="preserve">du reste de l’image </w:t>
      </w:r>
      <w:r w:rsidR="007579DC">
        <w:t xml:space="preserve">et ne pas prendre en compte </w:t>
      </w:r>
      <w:r w:rsidR="00873DB0">
        <w:t>tous</w:t>
      </w:r>
      <w:r w:rsidR="00651473">
        <w:t xml:space="preserve"> objet</w:t>
      </w:r>
      <w:r w:rsidR="00873DB0">
        <w:t>s</w:t>
      </w:r>
      <w:r w:rsidR="00651473">
        <w:t xml:space="preserve"> parasite</w:t>
      </w:r>
      <w:r w:rsidR="00873DB0">
        <w:t>s</w:t>
      </w:r>
      <w:r w:rsidR="0021203A">
        <w:t xml:space="preserve">. </w:t>
      </w:r>
    </w:p>
    <w:p w14:paraId="36319A1B" w14:textId="2C44CA78" w:rsidR="00A46D55" w:rsidRDefault="00154B5A" w:rsidP="00B52637">
      <w:r>
        <w:rPr>
          <w:noProof/>
        </w:rPr>
        <mc:AlternateContent>
          <mc:Choice Requires="wps">
            <w:drawing>
              <wp:anchor distT="0" distB="0" distL="114300" distR="114300" simplePos="0" relativeHeight="251737094" behindDoc="0" locked="0" layoutInCell="1" allowOverlap="1" wp14:anchorId="7439EDD3" wp14:editId="58B59B61">
                <wp:simplePos x="0" y="0"/>
                <wp:positionH relativeFrom="column">
                  <wp:posOffset>2145005</wp:posOffset>
                </wp:positionH>
                <wp:positionV relativeFrom="paragraph">
                  <wp:posOffset>1230985</wp:posOffset>
                </wp:positionV>
                <wp:extent cx="1536065" cy="651053"/>
                <wp:effectExtent l="0" t="0" r="26035" b="15875"/>
                <wp:wrapNone/>
                <wp:docPr id="8204" name="Ellipse 8204"/>
                <wp:cNvGraphicFramePr/>
                <a:graphic xmlns:a="http://schemas.openxmlformats.org/drawingml/2006/main">
                  <a:graphicData uri="http://schemas.microsoft.com/office/word/2010/wordprocessingShape">
                    <wps:wsp>
                      <wps:cNvSpPr/>
                      <wps:spPr>
                        <a:xfrm>
                          <a:off x="0" y="0"/>
                          <a:ext cx="1536065" cy="65105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2ED7E8B" id="Ellipse 8204" o:spid="_x0000_s1026" style="position:absolute;margin-left:168.9pt;margin-top:96.95pt;width:120.95pt;height:51.25pt;z-index:25173709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34022" behindDoc="0" locked="0" layoutInCell="1" allowOverlap="1" wp14:anchorId="0DD50DD3" wp14:editId="4A16C0D6">
                <wp:simplePos x="0" y="0"/>
                <wp:positionH relativeFrom="column">
                  <wp:posOffset>4146194</wp:posOffset>
                </wp:positionH>
                <wp:positionV relativeFrom="paragraph">
                  <wp:posOffset>552120</wp:posOffset>
                </wp:positionV>
                <wp:extent cx="1162870" cy="849112"/>
                <wp:effectExtent l="23495" t="14605" r="22860" b="22860"/>
                <wp:wrapNone/>
                <wp:docPr id="8206" name="Ellipse 8206"/>
                <wp:cNvGraphicFramePr/>
                <a:graphic xmlns:a="http://schemas.openxmlformats.org/drawingml/2006/main">
                  <a:graphicData uri="http://schemas.microsoft.com/office/word/2010/wordprocessingShape">
                    <wps:wsp>
                      <wps:cNvSpPr/>
                      <wps:spPr>
                        <a:xfrm rot="5097702">
                          <a:off x="0" y="0"/>
                          <a:ext cx="1162870" cy="849112"/>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C209206" id="Ellipse 8206" o:spid="_x0000_s1026" style="position:absolute;margin-left:326.45pt;margin-top:43.45pt;width:91.55pt;height:66.85pt;rotation:5568050fd;z-index:2517340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31974" behindDoc="0" locked="0" layoutInCell="1" allowOverlap="1" wp14:anchorId="58E0029A" wp14:editId="65F0C175">
                <wp:simplePos x="0" y="0"/>
                <wp:positionH relativeFrom="column">
                  <wp:posOffset>369774</wp:posOffset>
                </wp:positionH>
                <wp:positionV relativeFrom="paragraph">
                  <wp:posOffset>795884</wp:posOffset>
                </wp:positionV>
                <wp:extent cx="1385616" cy="538183"/>
                <wp:effectExtent l="0" t="114300" r="0" b="109855"/>
                <wp:wrapNone/>
                <wp:docPr id="8205" name="Ellipse 8205"/>
                <wp:cNvGraphicFramePr/>
                <a:graphic xmlns:a="http://schemas.openxmlformats.org/drawingml/2006/main">
                  <a:graphicData uri="http://schemas.microsoft.com/office/word/2010/wordprocessingShape">
                    <wps:wsp>
                      <wps:cNvSpPr/>
                      <wps:spPr>
                        <a:xfrm rot="1280648">
                          <a:off x="0" y="0"/>
                          <a:ext cx="1385616" cy="53818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A16AD73" id="Ellipse 8205" o:spid="_x0000_s1026" style="position:absolute;margin-left:29.1pt;margin-top:62.65pt;width:109.1pt;height:42.4pt;rotation:1398809fd;z-index:25173197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" filled="f" strokecolor="#70ad47 [3209]" strokeweight="1.5pt">
                <v:stroke joinstyle="miter"/>
              </v:oval>
            </w:pict>
          </mc:Fallback>
        </mc:AlternateContent>
      </w:r>
      <w:r w:rsidR="00EC45A4">
        <w:t>Afin de trouver le meilleur traitement à faire sur l’image dans le but</w:t>
      </w:r>
      <w:r w:rsidR="00927C20">
        <w:t xml:space="preserve"> d’isoler les lignes, une image de test comportant beaucoup d’</w:t>
      </w:r>
      <w:r w:rsidR="00616614">
        <w:t>élément parasite a été utilisé.</w:t>
      </w:r>
    </w:p>
    <w:p w14:paraId="7A2544D5" w14:textId="3487E903" w:rsidR="00D54266" w:rsidRDefault="00154B5A" w:rsidP="00957F31">
      <w:r>
        <w:rPr>
          <w:noProof/>
        </w:rPr>
        <mc:AlternateContent>
          <mc:Choice Requires="wps">
            <w:drawing>
              <wp:anchor distT="0" distB="0" distL="114300" distR="114300" simplePos="0" relativeHeight="251736070" behindDoc="0" locked="0" layoutInCell="1" allowOverlap="1" wp14:anchorId="57770C70" wp14:editId="603A9F09">
                <wp:simplePos x="0" y="0"/>
                <wp:positionH relativeFrom="column">
                  <wp:posOffset>1270</wp:posOffset>
                </wp:positionH>
                <wp:positionV relativeFrom="paragraph">
                  <wp:posOffset>1420495</wp:posOffset>
                </wp:positionV>
                <wp:extent cx="5908675" cy="635"/>
                <wp:effectExtent l="0" t="0" r="0" b="0"/>
                <wp:wrapTopAndBottom/>
                <wp:docPr id="8207" name="Zone de texte 8207"/>
                <wp:cNvGraphicFramePr/>
                <a:graphic xmlns:a="http://schemas.openxmlformats.org/drawingml/2006/main">
                  <a:graphicData uri="http://schemas.microsoft.com/office/word/2010/wordprocessingShape">
                    <wps:wsp>
                      <wps:cNvSpPr txBox="1"/>
                      <wps:spPr>
                        <a:xfrm>
                          <a:off x="0" y="0"/>
                          <a:ext cx="5908675" cy="635"/>
                        </a:xfrm>
                        <a:prstGeom prst="rect">
                          <a:avLst/>
                        </a:prstGeom>
                        <a:solidFill>
                          <a:prstClr val="white"/>
                        </a:solidFill>
                        <a:ln>
                          <a:noFill/>
                        </a:ln>
                      </wps:spPr>
                      <wps:txbx>
                        <w:txbxContent>
                          <w:p w14:paraId="3AEDC939" w14:textId="0064F035" w:rsidR="000F22C8" w:rsidRPr="00154B5A" w:rsidRDefault="000F22C8" w:rsidP="00154B5A">
                            <w:pPr>
                              <w:pStyle w:val="Lgende"/>
                              <w:rPr>
                                <w:rFonts w:ascii="LM Roman 12" w:hAnsi="LM Roman 12"/>
                                <w:lang w:val="fr-CH"/>
                              </w:rPr>
                            </w:pPr>
                            <w:r w:rsidRPr="00154B5A">
                              <w:rPr>
                                <w:lang w:val="fr-CH"/>
                              </w:rPr>
                              <w:t xml:space="preserve">Figure </w:t>
                            </w:r>
                            <w:r>
                              <w:fldChar w:fldCharType="begin"/>
                            </w:r>
                            <w:r w:rsidRPr="00154B5A">
                              <w:rPr>
                                <w:lang w:val="fr-CH"/>
                              </w:rPr>
                              <w:instrText xml:space="preserve"> SEQ Figure \* ARABIC </w:instrText>
                            </w:r>
                            <w:r>
                              <w:fldChar w:fldCharType="separate"/>
                            </w:r>
                            <w:r w:rsidR="00147BFB">
                              <w:rPr>
                                <w:noProof/>
                                <w:lang w:val="fr-CH"/>
                              </w:rPr>
                              <w:t>31</w:t>
                            </w:r>
                            <w:r>
                              <w:fldChar w:fldCharType="end"/>
                            </w:r>
                            <w:r w:rsidRPr="00154B5A">
                              <w:rPr>
                                <w:lang w:val="fr-CH"/>
                              </w:rPr>
                              <w:t xml:space="preserve"> Image de test pour l'isolement des lignes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70C70" id="Zone de texte 8207" o:spid="_x0000_s1116" type="#_x0000_t202" style="position:absolute;left:0;text-align:left;margin-left:.1pt;margin-top:111.85pt;width:465.25pt;height:.05pt;z-index:25173607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" stroked="f">
                <v:textbox style="mso-fit-shape-to-text:t" inset="0,0,0,0">
                  <w:txbxContent>
                    <w:p w14:paraId="3AEDC939" w14:textId="0064F035" w:rsidR="000F22C8" w:rsidRPr="00154B5A" w:rsidRDefault="000F22C8" w:rsidP="00154B5A">
                      <w:pPr>
                        <w:pStyle w:val="Lgende"/>
                        <w:rPr>
                          <w:rFonts w:ascii="LM Roman 12" w:hAnsi="LM Roman 12"/>
                          <w:lang w:val="fr-CH"/>
                        </w:rPr>
                      </w:pPr>
                      <w:r w:rsidRPr="00154B5A">
                        <w:rPr>
                          <w:lang w:val="fr-CH"/>
                        </w:rPr>
                        <w:t xml:space="preserve">Figure </w:t>
                      </w:r>
                      <w:r>
                        <w:fldChar w:fldCharType="begin"/>
                      </w:r>
                      <w:r w:rsidRPr="00154B5A">
                        <w:rPr>
                          <w:lang w:val="fr-CH"/>
                        </w:rPr>
                        <w:instrText xml:space="preserve"> SEQ Figure \* ARABIC </w:instrText>
                      </w:r>
                      <w:r>
                        <w:fldChar w:fldCharType="separate"/>
                      </w:r>
                      <w:r w:rsidR="00147BFB">
                        <w:rPr>
                          <w:noProof/>
                          <w:lang w:val="fr-CH"/>
                        </w:rPr>
                        <w:t>31</w:t>
                      </w:r>
                      <w:r>
                        <w:fldChar w:fldCharType="end"/>
                      </w:r>
                      <w:r w:rsidRPr="00154B5A">
                        <w:rPr>
                          <w:lang w:val="fr-CH"/>
                        </w:rPr>
                        <w:t xml:space="preserve"> Image de test pour l'isolement des lignes</w:t>
                      </w:r>
                    </w:p>
                  </w:txbxContent>
                </v:textbox>
                <w10:wrap type="topAndBottom"/>
              </v:shape>
            </w:pict>
          </mc:Fallback>
        </mc:AlternateContent>
      </w:r>
      <w:r w:rsidR="00A46D55" w:rsidRPr="00A46D55">
        <w:rPr>
          <w:noProof/>
        </w:rPr>
        <w:drawing>
          <wp:anchor distT="0" distB="0" distL="114300" distR="114300" simplePos="0" relativeHeight="251728902" behindDoc="0" locked="0" layoutInCell="1" allowOverlap="1" wp14:anchorId="37D9DD85" wp14:editId="43F40DF0">
            <wp:simplePos x="0" y="0"/>
            <wp:positionH relativeFrom="column">
              <wp:posOffset>1727</wp:posOffset>
            </wp:positionH>
            <wp:positionV relativeFrom="paragraph">
              <wp:posOffset>1092</wp:posOffset>
            </wp:positionV>
            <wp:extent cx="5908675" cy="1362710"/>
            <wp:effectExtent l="0" t="0" r="0" b="8890"/>
            <wp:wrapTopAndBottom/>
            <wp:docPr id="8203" name="Imag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08675" cy="1362710"/>
                    </a:xfrm>
                    <a:prstGeom prst="rect">
                      <a:avLst/>
                    </a:prstGeom>
                  </pic:spPr>
                </pic:pic>
              </a:graphicData>
            </a:graphic>
          </wp:anchor>
        </w:drawing>
      </w:r>
      <w:r w:rsidR="008D2FE5">
        <w:t xml:space="preserve">L’image comporte l’ombre de la voiture, </w:t>
      </w:r>
      <w:r w:rsidR="00F54CC9">
        <w:t>des objets non voulus</w:t>
      </w:r>
      <w:r w:rsidR="004B7F65">
        <w:t xml:space="preserve"> et </w:t>
      </w:r>
      <w:r w:rsidR="00F54CC9">
        <w:t>une ligne noire</w:t>
      </w:r>
      <w:r w:rsidR="004B7F65">
        <w:t xml:space="preserve"> et</w:t>
      </w:r>
      <w:r w:rsidR="00562C76">
        <w:t xml:space="preserve"> une</w:t>
      </w:r>
      <w:r w:rsidR="004B7F65">
        <w:t xml:space="preserve"> jaune afin de voir quelle couleur se détecte le plus facilement. </w:t>
      </w:r>
    </w:p>
    <w:p w14:paraId="5D02E052" w14:textId="676A9FFD" w:rsidR="002869E5" w:rsidRDefault="00952C3A" w:rsidP="0042671D">
      <w:pPr>
        <w:pStyle w:val="Sansinterligne"/>
      </w:pPr>
      <w:r>
        <w:t>Dans le but de faire ressortir le plus possible notre ligne</w:t>
      </w:r>
      <w:r w:rsidR="0042671D">
        <w:t xml:space="preserve"> du reste de l’image, nous allons analyser la représentation de cette image de teste dans </w:t>
      </w:r>
      <w:r w:rsidR="00F95E10">
        <w:t>différents espaces colorimétriques</w:t>
      </w:r>
      <w:r w:rsidR="0042671D">
        <w:t xml:space="preserve">. </w:t>
      </w:r>
    </w:p>
    <w:p w14:paraId="67B763E0" w14:textId="00889703" w:rsidR="0042671D" w:rsidRDefault="0042671D" w:rsidP="00957F31">
      <w:r>
        <w:t>L’espace RGB est le plus connu, mais de nombreux autre</w:t>
      </w:r>
      <w:r w:rsidR="00C4102F">
        <w:t xml:space="preserve"> comme le HLS, HSV, LAB ou LUV</w:t>
      </w:r>
      <w:r w:rsidR="00F95E10">
        <w:t xml:space="preserve"> existent et ont été analysé ici. </w:t>
      </w:r>
    </w:p>
    <w:p w14:paraId="1316095C" w14:textId="54CBE0DA" w:rsidR="00F95E10" w:rsidRDefault="00D73868" w:rsidP="00957F31">
      <w:r>
        <w:rPr>
          <w:noProof/>
        </w:rPr>
        <w:lastRenderedPageBreak/>
        <mc:AlternateContent>
          <mc:Choice Requires="wpg">
            <w:drawing>
              <wp:anchor distT="0" distB="0" distL="114300" distR="114300" simplePos="0" relativeHeight="251741190" behindDoc="0" locked="0" layoutInCell="1" allowOverlap="1" wp14:anchorId="397B11BD" wp14:editId="04C778B9">
                <wp:simplePos x="0" y="0"/>
                <wp:positionH relativeFrom="column">
                  <wp:posOffset>-810260</wp:posOffset>
                </wp:positionH>
                <wp:positionV relativeFrom="paragraph">
                  <wp:posOffset>0</wp:posOffset>
                </wp:positionV>
                <wp:extent cx="7268210" cy="3631565"/>
                <wp:effectExtent l="0" t="0" r="8890" b="6985"/>
                <wp:wrapTopAndBottom/>
                <wp:docPr id="8211" name="Groupe 8211"/>
                <wp:cNvGraphicFramePr/>
                <a:graphic xmlns:a="http://schemas.openxmlformats.org/drawingml/2006/main">
                  <a:graphicData uri="http://schemas.microsoft.com/office/word/2010/wordprocessingGroup">
                    <wpg:wgp>
                      <wpg:cNvGrpSpPr/>
                      <wpg:grpSpPr>
                        <a:xfrm>
                          <a:off x="0" y="0"/>
                          <a:ext cx="7268210" cy="3631565"/>
                          <a:chOff x="0" y="0"/>
                          <a:chExt cx="7268210" cy="3632362"/>
                        </a:xfrm>
                      </wpg:grpSpPr>
                      <pic:pic xmlns:pic="http://schemas.openxmlformats.org/drawingml/2006/picture">
                        <pic:nvPicPr>
                          <pic:cNvPr id="8208" name="Image 8208"/>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68210" cy="3596640"/>
                          </a:xfrm>
                          <a:prstGeom prst="rect">
                            <a:avLst/>
                          </a:prstGeom>
                          <a:noFill/>
                          <a:ln>
                            <a:noFill/>
                          </a:ln>
                        </pic:spPr>
                      </pic:pic>
                      <wps:wsp>
                        <wps:cNvPr id="8210" name="Zone de texte 8210"/>
                        <wps:cNvSpPr txBox="1"/>
                        <wps:spPr>
                          <a:xfrm>
                            <a:off x="0" y="3381556"/>
                            <a:ext cx="7268210" cy="250806"/>
                          </a:xfrm>
                          <a:prstGeom prst="rect">
                            <a:avLst/>
                          </a:prstGeom>
                          <a:solidFill>
                            <a:prstClr val="white"/>
                          </a:solidFill>
                          <a:ln>
                            <a:noFill/>
                          </a:ln>
                        </wps:spPr>
                        <wps:txbx>
                          <w:txbxContent>
                            <w:p w14:paraId="25075932" w14:textId="27B3C543" w:rsidR="000F22C8" w:rsidRPr="00E55F97" w:rsidRDefault="000F22C8"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sidR="00147BFB">
                                <w:rPr>
                                  <w:noProof/>
                                  <w:lang w:val="fr-CH"/>
                                </w:rPr>
                                <w:t>32</w:t>
                              </w:r>
                              <w:r>
                                <w:fldChar w:fldCharType="end"/>
                              </w:r>
                              <w:r w:rsidRPr="00E55F97">
                                <w:rPr>
                                  <w:lang w:val="fr-CH"/>
                                </w:rPr>
                                <w:t xml:space="preserve"> </w:t>
                              </w:r>
                              <w:r>
                                <w:rPr>
                                  <w:lang w:val="fr-CH"/>
                                </w:rPr>
                                <w:t xml:space="preserve">Les </w:t>
                              </w:r>
                              <w:r w:rsidRPr="00E55F97">
                                <w:rPr>
                                  <w:lang w:val="fr-CH"/>
                                </w:rPr>
                                <w:t>3 couches de l'espace HSV avec leur filtre de Sobel correspondant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7B11BD" id="Groupe 8211" o:spid="_x0000_s1117" style="position:absolute;left:0;text-align:left;margin-left:-63.8pt;margin-top:0;width:572.3pt;height:285.95pt;z-index:251741190;mso-height-relative:margin" coordsize="72682,36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">
                <v:shape id="Image 8208" o:spid="_x0000_s1118" type="#_x0000_t75" style="position:absolute;width:72682;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">
                  <v:imagedata r:id="rId87" o:title=""/>
                </v:shape>
                <v:shape id="Zone de texte 8210" o:spid="_x0000_s1119" type="#_x0000_t202" style="position:absolute;top:33815;width:726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" stroked="f">
                  <v:textbox inset="0,0,0,0">
                    <w:txbxContent>
                      <w:p w14:paraId="25075932" w14:textId="27B3C543" w:rsidR="000F22C8" w:rsidRPr="00E55F97" w:rsidRDefault="000F22C8"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sidR="00147BFB">
                          <w:rPr>
                            <w:noProof/>
                            <w:lang w:val="fr-CH"/>
                          </w:rPr>
                          <w:t>32</w:t>
                        </w:r>
                        <w:r>
                          <w:fldChar w:fldCharType="end"/>
                        </w:r>
                        <w:r w:rsidRPr="00E55F97">
                          <w:rPr>
                            <w:lang w:val="fr-CH"/>
                          </w:rPr>
                          <w:t xml:space="preserve"> </w:t>
                        </w:r>
                        <w:r>
                          <w:rPr>
                            <w:lang w:val="fr-CH"/>
                          </w:rPr>
                          <w:t xml:space="preserve">Les </w:t>
                        </w:r>
                        <w:r w:rsidRPr="00E55F97">
                          <w:rPr>
                            <w:lang w:val="fr-CH"/>
                          </w:rPr>
                          <w:t>3 couches de l'espace HSV avec leur filtre de Sobel correspondant</w:t>
                        </w:r>
                      </w:p>
                    </w:txbxContent>
                  </v:textbox>
                </v:shape>
                <w10:wrap type="topAndBottom"/>
              </v:group>
            </w:pict>
          </mc:Fallback>
        </mc:AlternateContent>
      </w:r>
      <w:r w:rsidR="00B44753">
        <w:t>Pour chaque espace</w:t>
      </w:r>
      <w:r w:rsidR="009E2ECA">
        <w:t xml:space="preserve"> colorimétrique</w:t>
      </w:r>
      <w:r w:rsidR="00B44753">
        <w:t>, les 3 couches</w:t>
      </w:r>
      <w:r w:rsidR="00582309">
        <w:t xml:space="preserve"> ont été montré</w:t>
      </w:r>
      <w:r w:rsidR="009E2ECA">
        <w:t>e</w:t>
      </w:r>
      <w:r w:rsidR="00582309">
        <w:t xml:space="preserve"> séparément </w:t>
      </w:r>
      <w:r w:rsidR="00414C22">
        <w:t>ainsi que</w:t>
      </w:r>
      <w:r w:rsidR="00A64CA7">
        <w:t xml:space="preserve"> leur filtre dérivateur correspondant (</w:t>
      </w:r>
      <w:r w:rsidR="00414C22">
        <w:t xml:space="preserve">filtre de Sobel, </w:t>
      </w:r>
      <w:r w:rsidR="00E55F97">
        <w:t xml:space="preserve">faisant ressortir les contours). </w:t>
      </w:r>
    </w:p>
    <w:p w14:paraId="6447DD39" w14:textId="48A56505" w:rsidR="00044D7E" w:rsidRDefault="00044D7E" w:rsidP="00044D7E">
      <w:pPr>
        <w:pStyle w:val="Note"/>
      </w:pPr>
      <w:r>
        <w:t>Note : Le filtre de Sobel n’a finalement pas dû être utilisé</w:t>
      </w:r>
      <w:r w:rsidR="00FA4913">
        <w:t>, mais il pourrait aider à détecter les ligne</w:t>
      </w:r>
      <w:r w:rsidR="0007505A">
        <w:t>s étant donné que ces dernière</w:t>
      </w:r>
      <w:r w:rsidR="00984946">
        <w:t>s</w:t>
      </w:r>
      <w:r w:rsidR="0007505A">
        <w:t xml:space="preserve"> </w:t>
      </w:r>
      <w:r w:rsidR="003C2EA1">
        <w:t>sont très contrasté</w:t>
      </w:r>
      <w:r w:rsidR="00984946">
        <w:t>es</w:t>
      </w:r>
      <w:r w:rsidR="003C2EA1">
        <w:t xml:space="preserve"> avec </w:t>
      </w:r>
      <w:r w:rsidR="00984946">
        <w:t>le fond de la route, se qui veut</w:t>
      </w:r>
      <w:r w:rsidR="007679F0">
        <w:t xml:space="preserve"> dire que </w:t>
      </w:r>
      <w:r w:rsidR="00CD36AA">
        <w:t>leur contour</w:t>
      </w:r>
      <w:r w:rsidR="007679F0">
        <w:t xml:space="preserve"> est très marqué</w:t>
      </w:r>
      <w:r w:rsidR="00837385">
        <w:t xml:space="preserve">. </w:t>
      </w:r>
    </w:p>
    <w:p w14:paraId="0D53916A" w14:textId="532DAADA" w:rsidR="003551AD" w:rsidRDefault="008E6069" w:rsidP="00957F31">
      <w:r>
        <w:t>Après analyse de tous les espaces, le HSV</w:t>
      </w:r>
      <w:r w:rsidR="00C96A46">
        <w:t xml:space="preserve"> était le plus </w:t>
      </w:r>
      <w:r w:rsidR="00687170">
        <w:t>efficace</w:t>
      </w:r>
      <w:r w:rsidR="00C96A46">
        <w:t xml:space="preserve"> à faire ressortir la ligne, à condition que celle-ci soit jaune.</w:t>
      </w:r>
    </w:p>
    <w:p w14:paraId="44BDFB27" w14:textId="55ADDEB3" w:rsidR="0063564B" w:rsidRDefault="009D29B7" w:rsidP="002533D4">
      <w:r>
        <w:rPr>
          <w:noProof/>
        </w:rPr>
        <mc:AlternateContent>
          <mc:Choice Requires="wpg">
            <w:drawing>
              <wp:anchor distT="0" distB="0" distL="114300" distR="114300" simplePos="0" relativeHeight="251745286" behindDoc="0" locked="0" layoutInCell="1" allowOverlap="1" wp14:anchorId="7AC96EEB" wp14:editId="736EFE16">
                <wp:simplePos x="0" y="0"/>
                <wp:positionH relativeFrom="column">
                  <wp:posOffset>4072255</wp:posOffset>
                </wp:positionH>
                <wp:positionV relativeFrom="paragraph">
                  <wp:posOffset>98425</wp:posOffset>
                </wp:positionV>
                <wp:extent cx="2183765" cy="1991365"/>
                <wp:effectExtent l="0" t="0" r="0" b="8890"/>
                <wp:wrapSquare wrapText="bothSides"/>
                <wp:docPr id="8214" name="Groupe 8214"/>
                <wp:cNvGraphicFramePr/>
                <a:graphic xmlns:a="http://schemas.openxmlformats.org/drawingml/2006/main">
                  <a:graphicData uri="http://schemas.microsoft.com/office/word/2010/wordprocessingGroup">
                    <wpg:wgp>
                      <wpg:cNvGrpSpPr/>
                      <wpg:grpSpPr>
                        <a:xfrm>
                          <a:off x="0" y="0"/>
                          <a:ext cx="2183765" cy="1991365"/>
                          <a:chOff x="0" y="0"/>
                          <a:chExt cx="2183765" cy="1991628"/>
                        </a:xfrm>
                      </wpg:grpSpPr>
                      <pic:pic xmlns:pic="http://schemas.openxmlformats.org/drawingml/2006/picture">
                        <pic:nvPicPr>
                          <pic:cNvPr id="8212" name="Image 8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3765" cy="1638300"/>
                          </a:xfrm>
                          <a:prstGeom prst="rect">
                            <a:avLst/>
                          </a:prstGeom>
                          <a:noFill/>
                          <a:ln>
                            <a:noFill/>
                          </a:ln>
                        </pic:spPr>
                      </pic:pic>
                      <wps:wsp>
                        <wps:cNvPr id="8213" name="Zone de texte 8213"/>
                        <wps:cNvSpPr txBox="1"/>
                        <wps:spPr>
                          <a:xfrm>
                            <a:off x="310550" y="1681707"/>
                            <a:ext cx="1570990" cy="309921"/>
                          </a:xfrm>
                          <a:prstGeom prst="rect">
                            <a:avLst/>
                          </a:prstGeom>
                          <a:solidFill>
                            <a:prstClr val="white"/>
                          </a:solidFill>
                          <a:ln>
                            <a:noFill/>
                          </a:ln>
                        </wps:spPr>
                        <wps:txbx>
                          <w:txbxContent>
                            <w:p w14:paraId="43077748" w14:textId="037FF8B6" w:rsidR="000F22C8" w:rsidRPr="001E0ED3" w:rsidRDefault="000F22C8"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33</w:t>
                              </w:r>
                              <w:r>
                                <w:fldChar w:fldCharType="end"/>
                              </w:r>
                              <w:r>
                                <w:t xml:space="preserve"> Espace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C96EEB" id="Groupe 8214" o:spid="_x0000_s1120" style="position:absolute;left:0;text-align:left;margin-left:320.65pt;margin-top:7.75pt;width:171.95pt;height:156.8pt;z-index:251745286;mso-height-relative:margin" coordsize="21837,1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">
                <v:shape id="Image 8212" o:spid="_x0000_s1121" type="#_x0000_t75" style="position:absolute;width:2183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">
                  <v:imagedata r:id="rId89" o:title=""/>
                </v:shape>
                <v:shape id="Zone de texte 8213" o:spid="_x0000_s1122" type="#_x0000_t202" style="position:absolute;left:3105;top:16817;width:1571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" stroked="f">
                  <v:textbox style="mso-fit-shape-to-text:t" inset="0,0,0,0">
                    <w:txbxContent>
                      <w:p w14:paraId="43077748" w14:textId="037FF8B6" w:rsidR="000F22C8" w:rsidRPr="001E0ED3" w:rsidRDefault="000F22C8"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sidR="00147BFB">
                          <w:rPr>
                            <w:noProof/>
                          </w:rPr>
                          <w:t>33</w:t>
                        </w:r>
                        <w:r>
                          <w:fldChar w:fldCharType="end"/>
                        </w:r>
                        <w:r>
                          <w:t xml:space="preserve"> Espace HSV</w:t>
                        </w:r>
                      </w:p>
                    </w:txbxContent>
                  </v:textbox>
                </v:shape>
                <w10:wrap type="square"/>
              </v:group>
            </w:pict>
          </mc:Fallback>
        </mc:AlternateContent>
      </w:r>
      <w:r w:rsidR="00C42F9B">
        <w:t>L’espace HSV représente :</w:t>
      </w:r>
    </w:p>
    <w:p w14:paraId="55D346B7" w14:textId="4E4162F0" w:rsidR="00C42F9B" w:rsidRPr="00DA3F7E" w:rsidRDefault="00733D8B" w:rsidP="00F75D6C">
      <w:pPr>
        <w:pStyle w:val="Paragraphedeliste"/>
        <w:numPr>
          <w:ilvl w:val="0"/>
          <w:numId w:val="36"/>
        </w:numPr>
        <w:rPr>
          <w:lang w:val="fr-CH"/>
        </w:rPr>
      </w:pPr>
      <w:r w:rsidRPr="00DA3F7E">
        <w:rPr>
          <w:lang w:val="fr-CH"/>
        </w:rPr>
        <w:t>Hue (teinte)</w:t>
      </w:r>
      <w:r w:rsidR="009D29B7" w:rsidRPr="00DA3F7E">
        <w:rPr>
          <w:lang w:val="fr-CH"/>
        </w:rPr>
        <w:t xml:space="preserve"> </w:t>
      </w:r>
      <w:r w:rsidR="00F75D6C" w:rsidRPr="00DA3F7E">
        <w:rPr>
          <w:lang w:val="fr-CH"/>
        </w:rPr>
        <w:t>:</w:t>
      </w:r>
      <w:r w:rsidR="00DA3F7E" w:rsidRPr="00DA3F7E">
        <w:rPr>
          <w:lang w:val="fr-CH"/>
        </w:rPr>
        <w:t xml:space="preserve"> La couleur d</w:t>
      </w:r>
      <w:r w:rsidR="00DA3F7E">
        <w:rPr>
          <w:lang w:val="fr-CH"/>
        </w:rPr>
        <w:t>u pixel, comme nous l</w:t>
      </w:r>
      <w:r w:rsidR="00950B91">
        <w:rPr>
          <w:lang w:val="fr-CH"/>
        </w:rPr>
        <w:t>a</w:t>
      </w:r>
      <w:r w:rsidR="00DA3F7E">
        <w:rPr>
          <w:lang w:val="fr-CH"/>
        </w:rPr>
        <w:t xml:space="preserve"> connaissons</w:t>
      </w:r>
      <w:r w:rsidR="003026BF">
        <w:rPr>
          <w:lang w:val="fr-CH"/>
        </w:rPr>
        <w:t xml:space="preserve"> naturellement</w:t>
      </w:r>
      <w:r w:rsidR="00DA3F7E">
        <w:rPr>
          <w:lang w:val="fr-CH"/>
        </w:rPr>
        <w:t xml:space="preserve">. Cette valeur est plus simple à se représenter qu’un mélange de RGB. </w:t>
      </w:r>
    </w:p>
    <w:p w14:paraId="48862D22" w14:textId="7DE8C217" w:rsidR="00044E81" w:rsidRPr="00950B91" w:rsidRDefault="00044E81" w:rsidP="00C42F9B">
      <w:pPr>
        <w:pStyle w:val="Paragraphedeliste"/>
        <w:numPr>
          <w:ilvl w:val="0"/>
          <w:numId w:val="36"/>
        </w:numPr>
        <w:rPr>
          <w:lang w:val="fr-CH"/>
        </w:rPr>
      </w:pPr>
      <w:r w:rsidRPr="00950B91">
        <w:rPr>
          <w:lang w:val="fr-CH"/>
        </w:rPr>
        <w:t>Saturation</w:t>
      </w:r>
      <w:r w:rsidR="00950B91" w:rsidRPr="00950B91">
        <w:rPr>
          <w:lang w:val="fr-CH"/>
        </w:rPr>
        <w:t xml:space="preserve"> : Si le pi</w:t>
      </w:r>
      <w:r w:rsidR="00950B91">
        <w:rPr>
          <w:lang w:val="fr-CH"/>
        </w:rPr>
        <w:t>xel comporte beaucoup de cette couleur</w:t>
      </w:r>
      <w:r w:rsidR="00E80072">
        <w:rPr>
          <w:lang w:val="fr-CH"/>
        </w:rPr>
        <w:t>, ou est plus fade</w:t>
      </w:r>
    </w:p>
    <w:p w14:paraId="7963ADBA" w14:textId="2820A9CC" w:rsidR="00044E81" w:rsidRDefault="00044E81" w:rsidP="00C42F9B">
      <w:pPr>
        <w:pStyle w:val="Paragraphedeliste"/>
        <w:numPr>
          <w:ilvl w:val="0"/>
          <w:numId w:val="36"/>
        </w:numPr>
        <w:rPr>
          <w:lang w:val="fr-CH"/>
        </w:rPr>
      </w:pPr>
      <w:r w:rsidRPr="00C63FA4">
        <w:rPr>
          <w:lang w:val="fr-CH"/>
        </w:rPr>
        <w:t>Valeur</w:t>
      </w:r>
      <w:r w:rsidR="00E80072" w:rsidRPr="00C63FA4">
        <w:rPr>
          <w:lang w:val="fr-CH"/>
        </w:rPr>
        <w:t xml:space="preserve"> : Si le pixel </w:t>
      </w:r>
      <w:r w:rsidR="00C63FA4" w:rsidRPr="00C63FA4">
        <w:rPr>
          <w:lang w:val="fr-CH"/>
        </w:rPr>
        <w:t>e</w:t>
      </w:r>
      <w:r w:rsidR="00C63FA4">
        <w:rPr>
          <w:lang w:val="fr-CH"/>
        </w:rPr>
        <w:t xml:space="preserve">st foncé ou clair </w:t>
      </w:r>
    </w:p>
    <w:p w14:paraId="081EC51D" w14:textId="583F1C62" w:rsidR="00C63FA4" w:rsidRDefault="00880E37" w:rsidP="00C63FA4">
      <w:r>
        <w:t>A partir de la couche Hue, il est simple de dire que nous voulons sélectionner uniquement</w:t>
      </w:r>
      <w:r w:rsidR="00FD75BC">
        <w:t xml:space="preserve"> les pixels </w:t>
      </w:r>
      <w:r>
        <w:t>jaune</w:t>
      </w:r>
      <w:r w:rsidR="00FD75BC">
        <w:t>s</w:t>
      </w:r>
      <w:r>
        <w:t>.</w:t>
      </w:r>
    </w:p>
    <w:p w14:paraId="0830BF1C" w14:textId="1701EEFF" w:rsidR="004E32B4" w:rsidRDefault="00DE65B5" w:rsidP="00C63FA4">
      <w:r w:rsidRPr="00DE65B5">
        <w:t xml:space="preserve">L’utilisation </w:t>
      </w:r>
      <w:r w:rsidR="00A02871" w:rsidRPr="00DE65B5">
        <w:t>de la ligne n</w:t>
      </w:r>
      <w:r w:rsidR="00A02871">
        <w:t>oire</w:t>
      </w:r>
      <w:r>
        <w:t xml:space="preserve"> est une mauvaise idée, car beaucoup d’élément </w:t>
      </w:r>
      <w:r w:rsidR="00DC13B5">
        <w:t>perturbateur dans l’image peuvent être noir</w:t>
      </w:r>
      <w:r w:rsidR="00026F74">
        <w:t xml:space="preserve">, et ils seront considéré comme des lignes. </w:t>
      </w:r>
    </w:p>
    <w:p w14:paraId="6008BD5C" w14:textId="01B808F8" w:rsidR="00651357" w:rsidRPr="00DE65B5" w:rsidRDefault="00651357" w:rsidP="00DC51D4">
      <w:pPr>
        <w:pStyle w:val="Sansinterligne"/>
      </w:pPr>
      <w:r>
        <w:t>Afin d’isoler les lignes, un thres</w:t>
      </w:r>
      <w:r w:rsidR="00CC52BB">
        <w:t>h</w:t>
      </w:r>
      <w:r>
        <w:t>old est effectué sur les trois couche</w:t>
      </w:r>
      <w:r w:rsidR="00CC52BB">
        <w:t>s de l’espace HSV</w:t>
      </w:r>
      <w:r w:rsidR="00DC51D4">
        <w:t>.</w:t>
      </w:r>
    </w:p>
    <w:p w14:paraId="5E3B0481" w14:textId="324CF6B1" w:rsidR="00AD25AC" w:rsidRPr="00E76998" w:rsidRDefault="00DC51D4" w:rsidP="00E76998">
      <w:r w:rsidRPr="00420EBB">
        <w:t xml:space="preserve">Pour aider à choisir </w:t>
      </w:r>
      <w:r w:rsidR="008D3D15" w:rsidRPr="00420EBB">
        <w:t>les valeu</w:t>
      </w:r>
      <w:r w:rsidR="008D3D15">
        <w:t>rs</w:t>
      </w:r>
      <w:r w:rsidR="00420EBB">
        <w:t xml:space="preserve"> du threshold, u</w:t>
      </w:r>
      <w:r w:rsidR="00024AE5" w:rsidRPr="00420EBB">
        <w:t>n script</w:t>
      </w:r>
      <w:r w:rsidR="00A37C48" w:rsidRPr="00420EBB">
        <w:t>, “</w:t>
      </w:r>
      <w:r w:rsidR="00A37C48" w:rsidRPr="00420EBB">
        <w:rPr>
          <w:i/>
          <w:iCs/>
        </w:rPr>
        <w:t xml:space="preserve">development_script/threshold_slidebar.py” </w:t>
      </w:r>
      <w:r w:rsidR="00420EBB">
        <w:t>a été mis en place</w:t>
      </w:r>
      <w:r w:rsidR="00684941">
        <w:t>. Des sliders peuvent être bou</w:t>
      </w:r>
      <w:r w:rsidR="00CA7192">
        <w:t xml:space="preserve">gés afin de modifier les valeur min et max des pixels à garder pour chaque </w:t>
      </w:r>
      <w:r w:rsidR="008D3D15">
        <w:t>couche</w:t>
      </w:r>
      <w:r w:rsidR="00CA7192">
        <w:t xml:space="preserve">. </w:t>
      </w:r>
      <w:r w:rsidR="000E3EFD">
        <w:t xml:space="preserve">Les pixels gardés sont alors affichés. </w:t>
      </w:r>
      <w:r w:rsidR="00AD25AC">
        <w:br w:type="page"/>
      </w:r>
    </w:p>
    <w:p w14:paraId="41C1D124" w14:textId="2CA776EF" w:rsidR="00A26BB4" w:rsidRPr="00A26BB4" w:rsidRDefault="00A92572" w:rsidP="00720616">
      <w:pPr>
        <w:pStyle w:val="Titre2"/>
        <w:rPr>
          <w:caps/>
          <w:spacing w:val="60"/>
          <w:sz w:val="44"/>
          <w:lang w:val="fr-CH"/>
        </w:rPr>
      </w:pPr>
      <w:bookmarkStart w:id="87" w:name="_Ref46074481"/>
      <w:bookmarkStart w:id="88" w:name="_Toc46395955"/>
      <w:r>
        <w:rPr>
          <w:noProof/>
        </w:rPr>
        <w:lastRenderedPageBreak/>
        <mc:AlternateContent>
          <mc:Choice Requires="wpg">
            <w:drawing>
              <wp:anchor distT="0" distB="0" distL="114300" distR="114300" simplePos="0" relativeHeight="251751430" behindDoc="0" locked="0" layoutInCell="1" allowOverlap="1" wp14:anchorId="0921B4D7" wp14:editId="04168AA1">
                <wp:simplePos x="0" y="0"/>
                <wp:positionH relativeFrom="margin">
                  <wp:align>center</wp:align>
                </wp:positionH>
                <wp:positionV relativeFrom="paragraph">
                  <wp:posOffset>161</wp:posOffset>
                </wp:positionV>
                <wp:extent cx="3782060" cy="2654300"/>
                <wp:effectExtent l="0" t="0" r="8890" b="0"/>
                <wp:wrapTopAndBottom/>
                <wp:docPr id="8219" name="Groupe 8219"/>
                <wp:cNvGraphicFramePr/>
                <a:graphic xmlns:a="http://schemas.openxmlformats.org/drawingml/2006/main">
                  <a:graphicData uri="http://schemas.microsoft.com/office/word/2010/wordprocessingGroup">
                    <wpg:wgp>
                      <wpg:cNvGrpSpPr/>
                      <wpg:grpSpPr>
                        <a:xfrm>
                          <a:off x="0" y="0"/>
                          <a:ext cx="3782060" cy="2654300"/>
                          <a:chOff x="0" y="0"/>
                          <a:chExt cx="5039995" cy="3536950"/>
                        </a:xfrm>
                      </wpg:grpSpPr>
                      <wpg:grpSp>
                        <wpg:cNvPr id="8217" name="Groupe 8217"/>
                        <wpg:cNvGrpSpPr/>
                        <wpg:grpSpPr>
                          <a:xfrm>
                            <a:off x="0" y="0"/>
                            <a:ext cx="5039995" cy="3170593"/>
                            <a:chOff x="0" y="0"/>
                            <a:chExt cx="5039995" cy="3170593"/>
                          </a:xfrm>
                        </wpg:grpSpPr>
                        <pic:pic xmlns:pic="http://schemas.openxmlformats.org/drawingml/2006/picture">
                          <pic:nvPicPr>
                            <pic:cNvPr id="8216" name="Image 8216"/>
                            <pic:cNvPicPr>
                              <a:picLocks noChangeAspect="1"/>
                            </pic:cNvPicPr>
                          </pic:nvPicPr>
                          <pic:blipFill rotWithShape="1">
                            <a:blip r:embed="rId90" cstate="print">
                              <a:extLst>
                                <a:ext uri="{28A0092B-C50C-407E-A947-70E740481C1C}">
                                  <a14:useLocalDpi xmlns:a14="http://schemas.microsoft.com/office/drawing/2010/main" val="0"/>
                                </a:ext>
                              </a:extLst>
                            </a:blip>
                            <a:srcRect l="21327" t="77576" r="18071" b="5037"/>
                            <a:stretch/>
                          </pic:blipFill>
                          <pic:spPr bwMode="auto">
                            <a:xfrm>
                              <a:off x="0" y="2358428"/>
                              <a:ext cx="5039995" cy="812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5" name="Image 8215"/>
                            <pic:cNvPicPr>
                              <a:picLocks noChangeAspect="1"/>
                            </pic:cNvPicPr>
                          </pic:nvPicPr>
                          <pic:blipFill rotWithShape="1">
                            <a:blip r:embed="rId91" cstate="print">
                              <a:extLst>
                                <a:ext uri="{28A0092B-C50C-407E-A947-70E740481C1C}">
                                  <a14:useLocalDpi xmlns:a14="http://schemas.microsoft.com/office/drawing/2010/main" val="0"/>
                                </a:ext>
                              </a:extLst>
                            </a:blip>
                            <a:srcRect b="44732"/>
                            <a:stretch/>
                          </pic:blipFill>
                          <pic:spPr bwMode="auto">
                            <a:xfrm flipV="1">
                              <a:off x="0" y="0"/>
                              <a:ext cx="5039995" cy="2366645"/>
                            </a:xfrm>
                            <a:prstGeom prst="rect">
                              <a:avLst/>
                            </a:prstGeom>
                            <a:ln>
                              <a:noFill/>
                            </a:ln>
                            <a:extLst>
                              <a:ext uri="{53640926-AAD7-44D8-BBD7-CCE9431645EC}">
                                <a14:shadowObscured xmlns:a14="http://schemas.microsoft.com/office/drawing/2010/main"/>
                              </a:ext>
                            </a:extLst>
                          </pic:spPr>
                        </pic:pic>
                      </wpg:grpSp>
                      <wps:wsp>
                        <wps:cNvPr id="8218" name="Zone de texte 8218"/>
                        <wps:cNvSpPr txBox="1"/>
                        <wps:spPr>
                          <a:xfrm>
                            <a:off x="0" y="3227070"/>
                            <a:ext cx="5039995" cy="309880"/>
                          </a:xfrm>
                          <a:prstGeom prst="rect">
                            <a:avLst/>
                          </a:prstGeom>
                          <a:solidFill>
                            <a:prstClr val="white"/>
                          </a:solidFill>
                          <a:ln>
                            <a:noFill/>
                          </a:ln>
                        </wps:spPr>
                        <wps:txbx>
                          <w:txbxContent>
                            <w:p w14:paraId="19EA484A" w14:textId="18D0111A" w:rsidR="000F22C8" w:rsidRPr="009E7D8C" w:rsidRDefault="000F22C8" w:rsidP="00F339C5">
                              <w:pPr>
                                <w:pStyle w:val="Lgende"/>
                                <w:rPr>
                                  <w:rFonts w:ascii="LM Roman 12" w:hAnsi="LM Roman 12"/>
                                  <w:noProof/>
                                </w:rPr>
                              </w:pPr>
                              <w:bookmarkStart w:id="89" w:name="_Ref46272117"/>
                              <w:r>
                                <w:t xml:space="preserve">Figure </w:t>
                              </w:r>
                              <w:r>
                                <w:fldChar w:fldCharType="begin"/>
                              </w:r>
                              <w:r>
                                <w:instrText xml:space="preserve"> SEQ Figure \* ARABIC </w:instrText>
                              </w:r>
                              <w:r>
                                <w:fldChar w:fldCharType="separate"/>
                              </w:r>
                              <w:r w:rsidR="00147BFB">
                                <w:rPr>
                                  <w:noProof/>
                                </w:rPr>
                                <w:t>34</w:t>
                              </w:r>
                              <w:r>
                                <w:fldChar w:fldCharType="end"/>
                              </w:r>
                              <w:bookmarkEnd w:id="89"/>
                              <w:r>
                                <w:t xml:space="preserve"> </w:t>
                              </w:r>
                              <w:r w:rsidRPr="00580B70">
                                <w:t>threshold_slidebar.py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1B4D7" id="Groupe 8219" o:spid="_x0000_s1123" style="position:absolute;left:0;text-align:left;margin-left:0;margin-top:0;width:297.8pt;height:209pt;z-index:251751430;mso-position-horizontal:center;mso-position-horizontal-relative:margin;mso-width-relative:margin;mso-height-relative:margin" coordsize="50399,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">
                <v:group id="Groupe 8217" o:spid="_x0000_s1124" style="position:absolute;width:50399;height:31705" coordsize="50399,3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shape id="Image 8216" o:spid="_x0000_s1125" type="#_x0000_t75" style="position:absolute;top:23584;width:50399;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">
                    <v:imagedata r:id="rId92" o:title="" croptop="50840f" cropbottom="3301f" cropleft="13977f" cropright="11843f"/>
                  </v:shape>
                  <v:shape id="Image 8215" o:spid="_x0000_s1126" type="#_x0000_t75" style="position:absolute;width:50399;height:236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">
                    <v:imagedata r:id="rId93" o:title="" cropbottom="29316f"/>
                  </v:shape>
                </v:group>
                <v:shape id="Zone de texte 8218" o:spid="_x0000_s1127" type="#_x0000_t202" style="position:absolute;top:32270;width:5039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" stroked="f">
                  <v:textbox inset="0,0,0,0">
                    <w:txbxContent>
                      <w:p w14:paraId="19EA484A" w14:textId="18D0111A" w:rsidR="000F22C8" w:rsidRPr="009E7D8C" w:rsidRDefault="000F22C8" w:rsidP="00F339C5">
                        <w:pPr>
                          <w:pStyle w:val="Lgende"/>
                          <w:rPr>
                            <w:rFonts w:ascii="LM Roman 12" w:hAnsi="LM Roman 12"/>
                            <w:noProof/>
                          </w:rPr>
                        </w:pPr>
                        <w:bookmarkStart w:id="90" w:name="_Ref46272117"/>
                        <w:r>
                          <w:t xml:space="preserve">Figure </w:t>
                        </w:r>
                        <w:r>
                          <w:fldChar w:fldCharType="begin"/>
                        </w:r>
                        <w:r>
                          <w:instrText xml:space="preserve"> SEQ Figure \* ARABIC </w:instrText>
                        </w:r>
                        <w:r>
                          <w:fldChar w:fldCharType="separate"/>
                        </w:r>
                        <w:r w:rsidR="00147BFB">
                          <w:rPr>
                            <w:noProof/>
                          </w:rPr>
                          <w:t>34</w:t>
                        </w:r>
                        <w:r>
                          <w:fldChar w:fldCharType="end"/>
                        </w:r>
                        <w:bookmarkEnd w:id="90"/>
                        <w:r>
                          <w:t xml:space="preserve"> </w:t>
                        </w:r>
                        <w:r w:rsidRPr="00580B70">
                          <w:t>threshold_slidebar.py</w:t>
                        </w:r>
                      </w:p>
                    </w:txbxContent>
                  </v:textbox>
                </v:shape>
                <w10:wrap type="topAndBottom" anchorx="margin"/>
              </v:group>
            </w:pict>
          </mc:Fallback>
        </mc:AlternateContent>
      </w:r>
      <w:r w:rsidR="00720616" w:rsidRPr="004551FC">
        <w:rPr>
          <w:lang w:val="fr-CH"/>
        </w:rPr>
        <w:t xml:space="preserve">Regroupement des pixels en </w:t>
      </w:r>
      <w:r w:rsidR="001E2C03">
        <w:rPr>
          <w:lang w:val="fr-CH"/>
        </w:rPr>
        <w:t>ligne</w:t>
      </w:r>
      <w:bookmarkEnd w:id="88"/>
    </w:p>
    <w:p w14:paraId="481B354B" w14:textId="70384EA5" w:rsidR="004551FC" w:rsidRDefault="00A26BB4" w:rsidP="000F1F27">
      <w:pPr>
        <w:pStyle w:val="Sansinterligne"/>
      </w:pPr>
      <w:r>
        <w:t xml:space="preserve">Nous avons maintenant des pixels à 1 et d’autres à 0, mais </w:t>
      </w:r>
      <w:r w:rsidR="006200B3">
        <w:t>ces pixels ne représentent toujours pas des lignes</w:t>
      </w:r>
      <w:r w:rsidR="0047515E">
        <w:t>.</w:t>
      </w:r>
      <w:r w:rsidR="00F34416">
        <w:t xml:space="preserve"> </w:t>
      </w:r>
    </w:p>
    <w:p w14:paraId="04F7414F" w14:textId="043E9880" w:rsidR="00A36667" w:rsidRDefault="000F1F27" w:rsidP="006C5031">
      <w:pPr>
        <w:pStyle w:val="Sansinterligne"/>
      </w:pPr>
      <w:r>
        <w:t>Pour se faire nous allons grouper tous les pixels</w:t>
      </w:r>
      <w:r w:rsidR="00F5191D">
        <w:t xml:space="preserve"> se touchant </w:t>
      </w:r>
      <w:r w:rsidR="00AD010B">
        <w:t>dans un même</w:t>
      </w:r>
      <w:r w:rsidR="00F5191D">
        <w:t xml:space="preserve"> </w:t>
      </w:r>
      <w:r w:rsidR="0047515E">
        <w:t xml:space="preserve">ensemble. </w:t>
      </w:r>
      <w:r w:rsidR="00FA5E4D">
        <w:t xml:space="preserve">Cette opération </w:t>
      </w:r>
      <w:r w:rsidR="00C8406F">
        <w:t>est</w:t>
      </w:r>
      <w:r w:rsidR="00FA5E4D">
        <w:t xml:space="preserve"> </w:t>
      </w:r>
      <w:r w:rsidR="00C8406F">
        <w:t>réalisée</w:t>
      </w:r>
      <w:r w:rsidR="00FA5E4D">
        <w:t xml:space="preserve"> par la fonction </w:t>
      </w:r>
      <w:r w:rsidR="00A36667" w:rsidRPr="00A36667">
        <w:rPr>
          <w:i/>
          <w:iCs/>
        </w:rPr>
        <w:t>cv2.connectedComponentsWithStats</w:t>
      </w:r>
      <w:r w:rsidR="00FA5E4D">
        <w:rPr>
          <w:i/>
          <w:iCs/>
        </w:rPr>
        <w:t>.</w:t>
      </w:r>
    </w:p>
    <w:p w14:paraId="4D0C260B" w14:textId="370883DF" w:rsidR="006C5031" w:rsidRPr="00A36667" w:rsidRDefault="006C5031" w:rsidP="00972870">
      <w:r>
        <w:t>Cette fonction</w:t>
      </w:r>
      <w:r w:rsidR="00824E9D">
        <w:t xml:space="preserve"> va notamment retourner plusieurs </w:t>
      </w:r>
      <w:r w:rsidR="005D6D94">
        <w:t>statistiques</w:t>
      </w:r>
      <w:r w:rsidR="00824E9D">
        <w:t xml:space="preserve"> sur chaque ensemble de pixel</w:t>
      </w:r>
      <w:r w:rsidR="005D6D94">
        <w:t>, comme leur aire</w:t>
      </w:r>
      <w:r w:rsidR="000311E3">
        <w:t xml:space="preserve">. </w:t>
      </w:r>
      <w:r w:rsidR="00C8406F">
        <w:t xml:space="preserve">L’aire est </w:t>
      </w:r>
      <w:r w:rsidR="004F767D">
        <w:t>utilisée</w:t>
      </w:r>
      <w:r w:rsidR="00C8406F">
        <w:t xml:space="preserve"> afin d’accept</w:t>
      </w:r>
      <w:r w:rsidR="00615DC9">
        <w:t xml:space="preserve">er uniquement </w:t>
      </w:r>
      <w:r w:rsidR="001E2C03">
        <w:t>des regroupements</w:t>
      </w:r>
      <w:r w:rsidR="00615DC9">
        <w:t xml:space="preserve"> de pixel d’une certaine taille, et ainsi supprimer </w:t>
      </w:r>
      <w:r w:rsidR="00B978CB">
        <w:t>les parasites visibles</w:t>
      </w:r>
      <w:r w:rsidR="00B461A3">
        <w:t xml:space="preserve"> en </w:t>
      </w:r>
      <w:r w:rsidR="00B461A3">
        <w:fldChar w:fldCharType="begin"/>
      </w:r>
      <w:r w:rsidR="00B461A3">
        <w:instrText xml:space="preserve"> REF _Ref46272117 \h </w:instrText>
      </w:r>
      <w:r w:rsidR="00B461A3">
        <w:fldChar w:fldCharType="separate"/>
      </w:r>
      <w:r w:rsidR="000F22C8">
        <w:t xml:space="preserve">Figure </w:t>
      </w:r>
      <w:r w:rsidR="000F22C8">
        <w:rPr>
          <w:noProof/>
        </w:rPr>
        <w:t>33</w:t>
      </w:r>
      <w:r w:rsidR="00B461A3">
        <w:fldChar w:fldCharType="end"/>
      </w:r>
      <w:r w:rsidR="00B461A3">
        <w:t xml:space="preserve">. </w:t>
      </w:r>
      <w:r w:rsidR="000311E3">
        <w:t xml:space="preserve"> </w:t>
      </w:r>
    </w:p>
    <w:p w14:paraId="49B43AD4" w14:textId="375CFA33" w:rsidR="00972870" w:rsidRDefault="007E4475" w:rsidP="00DF0D71">
      <w:pPr>
        <w:jc w:val="center"/>
      </w:pPr>
      <w:r>
        <w:rPr>
          <w:noProof/>
        </w:rPr>
        <w:drawing>
          <wp:inline distT="0" distB="0" distL="0" distR="0" wp14:anchorId="03EADCFF" wp14:editId="6FD1070C">
            <wp:extent cx="4292221" cy="1907654"/>
            <wp:effectExtent l="0" t="0" r="0" b="0"/>
            <wp:docPr id="8220" name="Imag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557" b="3518"/>
                    <a:stretch/>
                  </pic:blipFill>
                  <pic:spPr bwMode="auto">
                    <a:xfrm>
                      <a:off x="0" y="0"/>
                      <a:ext cx="4339800" cy="1928800"/>
                    </a:xfrm>
                    <a:prstGeom prst="rect">
                      <a:avLst/>
                    </a:prstGeom>
                    <a:noFill/>
                    <a:ln>
                      <a:noFill/>
                    </a:ln>
                    <a:extLst>
                      <a:ext uri="{53640926-AAD7-44D8-BBD7-CCE9431645EC}">
                        <a14:shadowObscured xmlns:a14="http://schemas.microsoft.com/office/drawing/2010/main"/>
                      </a:ext>
                    </a:extLst>
                  </pic:spPr>
                </pic:pic>
              </a:graphicData>
            </a:graphic>
          </wp:inline>
        </w:drawing>
      </w:r>
    </w:p>
    <w:p w14:paraId="3D8CF193" w14:textId="1A8FBD73" w:rsidR="000F1F27" w:rsidRPr="00D01B3F" w:rsidRDefault="00972870" w:rsidP="00972870">
      <w:pPr>
        <w:pStyle w:val="Lgende"/>
        <w:rPr>
          <w:lang w:val="fr-CH"/>
        </w:rPr>
      </w:pPr>
      <w:r w:rsidRPr="00D01B3F">
        <w:rPr>
          <w:lang w:val="fr-CH"/>
        </w:rPr>
        <w:t xml:space="preserve">Figure </w:t>
      </w:r>
      <w:r>
        <w:fldChar w:fldCharType="begin"/>
      </w:r>
      <w:r w:rsidRPr="00D01B3F">
        <w:rPr>
          <w:lang w:val="fr-CH"/>
        </w:rPr>
        <w:instrText xml:space="preserve"> SEQ Figure \* ARABIC </w:instrText>
      </w:r>
      <w:r>
        <w:fldChar w:fldCharType="separate"/>
      </w:r>
      <w:r w:rsidR="00147BFB">
        <w:rPr>
          <w:noProof/>
          <w:lang w:val="fr-CH"/>
        </w:rPr>
        <w:t>35</w:t>
      </w:r>
      <w:r>
        <w:fldChar w:fldCharType="end"/>
      </w:r>
      <w:r w:rsidRPr="00D01B3F">
        <w:rPr>
          <w:noProof/>
          <w:lang w:val="fr-CH"/>
        </w:rPr>
        <w:t xml:space="preserve"> Regroupement des pixels</w:t>
      </w:r>
      <w:r w:rsidR="00D01B3F" w:rsidRPr="00D01B3F">
        <w:rPr>
          <w:noProof/>
          <w:lang w:val="fr-CH"/>
        </w:rPr>
        <w:t xml:space="preserve"> c</w:t>
      </w:r>
      <w:r w:rsidR="00D01B3F">
        <w:rPr>
          <w:noProof/>
          <w:lang w:val="fr-CH"/>
        </w:rPr>
        <w:t>onnectés</w:t>
      </w:r>
    </w:p>
    <w:p w14:paraId="3081248D" w14:textId="77777777" w:rsidR="004D185C" w:rsidRPr="003E61B3" w:rsidRDefault="004D185C">
      <w:pPr>
        <w:spacing w:after="0"/>
        <w:jc w:val="left"/>
        <w:rPr>
          <w:b/>
          <w:spacing w:val="10"/>
          <w:kern w:val="20"/>
          <w:sz w:val="32"/>
        </w:rPr>
      </w:pPr>
      <w:r>
        <w:br w:type="page"/>
      </w:r>
    </w:p>
    <w:p w14:paraId="228514A8" w14:textId="23DEAC35" w:rsidR="00B60D25" w:rsidRPr="00B60D25" w:rsidRDefault="00D7502E" w:rsidP="00D7502E">
      <w:pPr>
        <w:pStyle w:val="Titre2"/>
        <w:rPr>
          <w:caps/>
          <w:spacing w:val="60"/>
          <w:sz w:val="44"/>
          <w:lang w:val="fr-CH"/>
        </w:rPr>
      </w:pPr>
      <w:bookmarkStart w:id="91" w:name="_Toc46395956"/>
      <w:r>
        <w:lastRenderedPageBreak/>
        <w:t>Direction des lignes</w:t>
      </w:r>
      <w:bookmarkEnd w:id="91"/>
    </w:p>
    <w:p w14:paraId="5CB62660" w14:textId="367DF03A" w:rsidR="00960E96" w:rsidRDefault="00B60D25" w:rsidP="00376E47">
      <w:pPr>
        <w:pStyle w:val="Sansinterligne"/>
      </w:pPr>
      <w:r>
        <w:t>Maintenant que nous avons une liste de pixel faisant partie</w:t>
      </w:r>
      <w:r w:rsidR="00226BAF">
        <w:t xml:space="preserve"> de la même ligne</w:t>
      </w:r>
      <w:r w:rsidR="00F8621D">
        <w:t xml:space="preserve">, </w:t>
      </w:r>
      <w:r w:rsidR="00946A6B">
        <w:t xml:space="preserve">il faut </w:t>
      </w:r>
      <w:r w:rsidR="00960E96">
        <w:t xml:space="preserve">trouver </w:t>
      </w:r>
      <w:r w:rsidR="00FC604F">
        <w:t>l’équation représentant le mieux cette</w:t>
      </w:r>
      <w:r w:rsidR="00960E96">
        <w:t xml:space="preserve"> ligne.</w:t>
      </w:r>
    </w:p>
    <w:p w14:paraId="3E852172" w14:textId="36CB103E" w:rsidR="00833F89" w:rsidRDefault="00833F89" w:rsidP="001458D4">
      <w:r>
        <w:t xml:space="preserve">Tout d’abord une </w:t>
      </w:r>
      <w:r w:rsidRPr="00833F89">
        <w:t xml:space="preserve">transformée de </w:t>
      </w:r>
      <w:r>
        <w:t>H</w:t>
      </w:r>
      <w:r w:rsidRPr="00833F89">
        <w:t>ough</w:t>
      </w:r>
      <w:r w:rsidR="00194916">
        <w:t xml:space="preserve"> (</w:t>
      </w:r>
      <w:r w:rsidR="00BC60D9">
        <w:t>technique permettant de déterminer un alignement de point</w:t>
      </w:r>
      <w:r w:rsidR="0043175B">
        <w:t>)</w:t>
      </w:r>
      <w:r w:rsidR="0064276C">
        <w:t xml:space="preserve"> était utilisé</w:t>
      </w:r>
      <w:r w:rsidR="009335DE">
        <w:t xml:space="preserve">e afin </w:t>
      </w:r>
      <w:r w:rsidR="009C0DB6">
        <w:t xml:space="preserve">de définir </w:t>
      </w:r>
      <w:r w:rsidR="00372B3C">
        <w:t>l’</w:t>
      </w:r>
      <w:r w:rsidR="009C0DB6">
        <w:t xml:space="preserve">équation représentant la ligne. </w:t>
      </w:r>
      <w:r w:rsidR="009960A0">
        <w:t xml:space="preserve">Cette technique </w:t>
      </w:r>
      <w:r w:rsidR="005B4124">
        <w:t>ne fonctionne cependant plus lorsque la route tourne car les point</w:t>
      </w:r>
      <w:r w:rsidR="009F13CF">
        <w:t xml:space="preserve">s ne sont plus </w:t>
      </w:r>
      <w:r w:rsidR="00372B3C">
        <w:t>alignés</w:t>
      </w:r>
      <w:r w:rsidR="009F13CF">
        <w:t xml:space="preserve"> et </w:t>
      </w:r>
      <w:r w:rsidR="006319CD">
        <w:t xml:space="preserve">elle </w:t>
      </w:r>
      <w:r w:rsidR="009F13CF">
        <w:t xml:space="preserve">retournait </w:t>
      </w:r>
      <w:r w:rsidR="0043175B">
        <w:t>des équations</w:t>
      </w:r>
      <w:r w:rsidR="00EA40E4">
        <w:t xml:space="preserve"> ne représentant plus dutout la route.</w:t>
      </w:r>
    </w:p>
    <w:p w14:paraId="605525DB" w14:textId="341E7946" w:rsidR="00F101BE" w:rsidRDefault="001458D4" w:rsidP="00376E47">
      <w:pPr>
        <w:pStyle w:val="Sansinterligne"/>
      </w:pPr>
      <w:r>
        <w:t>U</w:t>
      </w:r>
      <w:r w:rsidR="00F8621D">
        <w:t xml:space="preserve">ne régression </w:t>
      </w:r>
      <w:r w:rsidR="00437809">
        <w:t xml:space="preserve">à alors été effectué sur les pixels afin de </w:t>
      </w:r>
      <w:r w:rsidR="006319CD">
        <w:t>trouver</w:t>
      </w:r>
      <w:r w:rsidR="00437809">
        <w:t xml:space="preserve"> cette équat</w:t>
      </w:r>
      <w:r w:rsidR="0059616F">
        <w:t>ion.</w:t>
      </w:r>
    </w:p>
    <w:p w14:paraId="2B98262F" w14:textId="2D94D5E7" w:rsidR="00376E47" w:rsidRPr="00232023" w:rsidRDefault="00376E47" w:rsidP="00232023">
      <w:pPr>
        <w:pStyle w:val="Paragraphedeliste"/>
        <w:numPr>
          <w:ilvl w:val="0"/>
          <w:numId w:val="33"/>
        </w:numPr>
        <w:rPr>
          <w:lang w:val="fr-CH"/>
        </w:rPr>
      </w:pPr>
      <w:r w:rsidRPr="00232023">
        <w:rPr>
          <w:lang w:val="fr-CH"/>
        </w:rPr>
        <w:t xml:space="preserve">La </w:t>
      </w:r>
      <w:r w:rsidR="0021228A" w:rsidRPr="00232023">
        <w:rPr>
          <w:lang w:val="fr-CH"/>
        </w:rPr>
        <w:t>régression</w:t>
      </w:r>
      <w:r w:rsidRPr="00232023">
        <w:rPr>
          <w:lang w:val="fr-CH"/>
        </w:rPr>
        <w:t xml:space="preserve"> peut être effectué </w:t>
      </w:r>
      <w:r w:rsidR="0021228A" w:rsidRPr="00232023">
        <w:rPr>
          <w:lang w:val="fr-CH"/>
        </w:rPr>
        <w:t>grâce</w:t>
      </w:r>
      <w:r w:rsidRPr="00232023">
        <w:rPr>
          <w:lang w:val="fr-CH"/>
        </w:rPr>
        <w:t xml:space="preserve"> à la fonction </w:t>
      </w:r>
      <w:r w:rsidRPr="00232023">
        <w:rPr>
          <w:i/>
          <w:iCs/>
          <w:lang w:val="fr-CH"/>
        </w:rPr>
        <w:t>np.polyfit</w:t>
      </w:r>
      <w:r w:rsidR="0021228A" w:rsidRPr="00232023">
        <w:rPr>
          <w:lang w:val="fr-CH"/>
        </w:rPr>
        <w:t>.</w:t>
      </w:r>
    </w:p>
    <w:p w14:paraId="130D2700" w14:textId="34EED35C" w:rsidR="000A0E96" w:rsidRPr="00E53F13" w:rsidRDefault="003E61B3" w:rsidP="00B60D25">
      <w:r>
        <w:rPr>
          <w:noProof/>
        </w:rPr>
        <mc:AlternateContent>
          <mc:Choice Requires="wpg">
            <w:drawing>
              <wp:anchor distT="0" distB="0" distL="114300" distR="114300" simplePos="0" relativeHeight="251767814" behindDoc="0" locked="0" layoutInCell="1" allowOverlap="1" wp14:anchorId="551121EA" wp14:editId="410838EB">
                <wp:simplePos x="0" y="0"/>
                <wp:positionH relativeFrom="margin">
                  <wp:align>center</wp:align>
                </wp:positionH>
                <wp:positionV relativeFrom="paragraph">
                  <wp:posOffset>859155</wp:posOffset>
                </wp:positionV>
                <wp:extent cx="6514465" cy="1924050"/>
                <wp:effectExtent l="0" t="38100" r="635" b="0"/>
                <wp:wrapTopAndBottom/>
                <wp:docPr id="8234" name="Groupe 8234"/>
                <wp:cNvGraphicFramePr/>
                <a:graphic xmlns:a="http://schemas.openxmlformats.org/drawingml/2006/main">
                  <a:graphicData uri="http://schemas.microsoft.com/office/word/2010/wordprocessingGroup">
                    <wpg:wgp>
                      <wpg:cNvGrpSpPr/>
                      <wpg:grpSpPr>
                        <a:xfrm>
                          <a:off x="0" y="0"/>
                          <a:ext cx="6514465" cy="1924050"/>
                          <a:chOff x="-114300" y="0"/>
                          <a:chExt cx="6514465" cy="1924050"/>
                        </a:xfrm>
                      </wpg:grpSpPr>
                      <wpg:grpSp>
                        <wpg:cNvPr id="8232" name="Groupe 8232"/>
                        <wpg:cNvGrpSpPr/>
                        <wpg:grpSpPr>
                          <a:xfrm>
                            <a:off x="-114300" y="0"/>
                            <a:ext cx="6400165" cy="1708150"/>
                            <a:chOff x="-114300" y="0"/>
                            <a:chExt cx="6400165" cy="1708150"/>
                          </a:xfrm>
                        </wpg:grpSpPr>
                        <wps:wsp>
                          <wps:cNvPr id="8223" name="Connecteur droit avec flèche 8223"/>
                          <wps:cNvCnPr/>
                          <wps:spPr>
                            <a:xfrm>
                              <a:off x="139700" y="1485900"/>
                              <a:ext cx="2952750" cy="190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4" name="Connecteur droit avec flèche 8224"/>
                          <wps:cNvCnPr/>
                          <wps:spPr>
                            <a:xfrm flipH="1">
                              <a:off x="8890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pic:pic xmlns:pic="http://schemas.openxmlformats.org/drawingml/2006/picture">
                          <pic:nvPicPr>
                            <pic:cNvPr id="8221" name="Image 8221"/>
                            <pic:cNvPicPr>
                              <a:picLocks noChangeAspect="1"/>
                            </pic:cNvPicPr>
                          </pic:nvPicPr>
                          <pic:blipFill rotWithShape="1">
                            <a:blip r:embed="rId95" cstate="print">
                              <a:extLst>
                                <a:ext uri="{28A0092B-C50C-407E-A947-70E740481C1C}">
                                  <a14:useLocalDpi xmlns:a14="http://schemas.microsoft.com/office/drawing/2010/main" val="0"/>
                                </a:ext>
                              </a:extLst>
                            </a:blip>
                            <a:srcRect l="3368" t="2579" r="4887" b="2473"/>
                            <a:stretch/>
                          </pic:blipFill>
                          <pic:spPr bwMode="auto">
                            <a:xfrm>
                              <a:off x="133350" y="0"/>
                              <a:ext cx="2951480" cy="1463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2" name="Image 8222"/>
                            <pic:cNvPicPr>
                              <a:picLocks noChangeAspect="1"/>
                            </pic:cNvPicPr>
                          </pic:nvPicPr>
                          <pic:blipFill rotWithShape="1">
                            <a:blip r:embed="rId96" cstate="print">
                              <a:extLst>
                                <a:ext uri="{28A0092B-C50C-407E-A947-70E740481C1C}">
                                  <a14:useLocalDpi xmlns:a14="http://schemas.microsoft.com/office/drawing/2010/main" val="0"/>
                                </a:ext>
                              </a:extLst>
                            </a:blip>
                            <a:srcRect t="3927" b="3792"/>
                            <a:stretch/>
                          </pic:blipFill>
                          <pic:spPr bwMode="auto">
                            <a:xfrm>
                              <a:off x="3435350" y="0"/>
                              <a:ext cx="2850515" cy="1461135"/>
                            </a:xfrm>
                            <a:prstGeom prst="rect">
                              <a:avLst/>
                            </a:prstGeom>
                            <a:noFill/>
                            <a:ln>
                              <a:noFill/>
                            </a:ln>
                            <a:extLst>
                              <a:ext uri="{53640926-AAD7-44D8-BBD7-CCE9431645EC}">
                                <a14:shadowObscured xmlns:a14="http://schemas.microsoft.com/office/drawing/2010/main"/>
                              </a:ext>
                            </a:extLst>
                          </pic:spPr>
                        </pic:pic>
                        <wps:wsp>
                          <wps:cNvPr id="8226" name="Zone de texte 8226"/>
                          <wps:cNvSpPr txBox="1"/>
                          <wps:spPr>
                            <a:xfrm>
                              <a:off x="-114300" y="546100"/>
                              <a:ext cx="209550" cy="349250"/>
                            </a:xfrm>
                            <a:prstGeom prst="rect">
                              <a:avLst/>
                            </a:prstGeom>
                            <a:noFill/>
                            <a:ln w="6350">
                              <a:noFill/>
                            </a:ln>
                          </wps:spPr>
                          <wps:txbx>
                            <w:txbxContent>
                              <w:p w14:paraId="0D3D8153" w14:textId="26570EE5" w:rsidR="000F22C8" w:rsidRPr="0060623F" w:rsidRDefault="000F22C8">
                                <w:pPr>
                                  <w:rPr>
                                    <w:b/>
                                    <w:bCs/>
                                    <w:color w:val="70AD47" w:themeColor="accent6"/>
                                  </w:rPr>
                                </w:pPr>
                                <w:r w:rsidRPr="0060623F">
                                  <w:rPr>
                                    <w:b/>
                                    <w:bCs/>
                                    <w:color w:val="70AD47" w:themeColor="accent6"/>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7" name="Zone de texte 8227"/>
                          <wps:cNvSpPr txBox="1"/>
                          <wps:spPr>
                            <a:xfrm>
                              <a:off x="1479550" y="1403350"/>
                              <a:ext cx="209550" cy="292100"/>
                            </a:xfrm>
                            <a:prstGeom prst="rect">
                              <a:avLst/>
                            </a:prstGeom>
                            <a:noFill/>
                            <a:ln w="6350">
                              <a:noFill/>
                            </a:ln>
                          </wps:spPr>
                          <wps:txbx>
                            <w:txbxContent>
                              <w:p w14:paraId="0A45D71B" w14:textId="4ED8C641" w:rsidR="000F22C8" w:rsidRPr="0060623F" w:rsidRDefault="000F22C8" w:rsidP="0060623F">
                                <w:pPr>
                                  <w:rPr>
                                    <w:b/>
                                    <w:bCs/>
                                    <w:color w:val="70AD47" w:themeColor="accent6"/>
                                  </w:rPr>
                                </w:pPr>
                                <w:r>
                                  <w:rPr>
                                    <w:b/>
                                    <w:bCs/>
                                    <w:color w:val="70AD47" w:themeColor="accent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8" name="Connecteur droit avec flèche 8228"/>
                          <wps:cNvCnPr/>
                          <wps:spPr>
                            <a:xfrm>
                              <a:off x="3384550" y="1524000"/>
                              <a:ext cx="2875915" cy="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9" name="Connecteur droit avec flèche 8229"/>
                          <wps:cNvCnPr/>
                          <wps:spPr>
                            <a:xfrm flipH="1">
                              <a:off x="333375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30" name="Zone de texte 8230"/>
                          <wps:cNvSpPr txBox="1"/>
                          <wps:spPr>
                            <a:xfrm>
                              <a:off x="3130550" y="508000"/>
                              <a:ext cx="209550" cy="349250"/>
                            </a:xfrm>
                            <a:prstGeom prst="rect">
                              <a:avLst/>
                            </a:prstGeom>
                            <a:noFill/>
                            <a:ln w="6350">
                              <a:noFill/>
                            </a:ln>
                          </wps:spPr>
                          <wps:txbx>
                            <w:txbxContent>
                              <w:p w14:paraId="0A848676" w14:textId="57CB9D9F" w:rsidR="000F22C8" w:rsidRPr="0060623F" w:rsidRDefault="000F22C8" w:rsidP="0060623F">
                                <w:pPr>
                                  <w:rPr>
                                    <w:b/>
                                    <w:bCs/>
                                    <w:color w:val="70AD47" w:themeColor="accent6"/>
                                  </w:rPr>
                                </w:pPr>
                                <w:r>
                                  <w:rPr>
                                    <w:b/>
                                    <w:bCs/>
                                    <w:color w:val="70AD47" w:themeColor="accent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1" name="Zone de texte 8231"/>
                          <wps:cNvSpPr txBox="1"/>
                          <wps:spPr>
                            <a:xfrm>
                              <a:off x="4749800" y="1416050"/>
                              <a:ext cx="209550" cy="292100"/>
                            </a:xfrm>
                            <a:prstGeom prst="rect">
                              <a:avLst/>
                            </a:prstGeom>
                            <a:noFill/>
                            <a:ln w="6350">
                              <a:noFill/>
                            </a:ln>
                          </wps:spPr>
                          <wps:txbx>
                            <w:txbxContent>
                              <w:p w14:paraId="0D17B5B6" w14:textId="5F71A3F7" w:rsidR="000F22C8" w:rsidRPr="0060623F" w:rsidRDefault="000F22C8" w:rsidP="0060623F">
                                <w:pPr>
                                  <w:rPr>
                                    <w:b/>
                                    <w:bCs/>
                                    <w:color w:val="70AD47" w:themeColor="accent6"/>
                                  </w:rPr>
                                </w:pPr>
                                <w:r>
                                  <w:rPr>
                                    <w:b/>
                                    <w:bCs/>
                                    <w:color w:val="70AD47" w:themeColor="accent6"/>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33" name="Zone de texte 8233"/>
                        <wps:cNvSpPr txBox="1"/>
                        <wps:spPr>
                          <a:xfrm>
                            <a:off x="139700" y="1708150"/>
                            <a:ext cx="6260465" cy="215900"/>
                          </a:xfrm>
                          <a:prstGeom prst="rect">
                            <a:avLst/>
                          </a:prstGeom>
                          <a:solidFill>
                            <a:prstClr val="white"/>
                          </a:solidFill>
                          <a:ln>
                            <a:noFill/>
                          </a:ln>
                        </wps:spPr>
                        <wps:txbx>
                          <w:txbxContent>
                            <w:p w14:paraId="21DC17FC" w14:textId="4499C990" w:rsidR="000F22C8" w:rsidRPr="003E61B3" w:rsidRDefault="000F22C8" w:rsidP="003E61B3">
                              <w:pPr>
                                <w:pStyle w:val="Lgende"/>
                                <w:rPr>
                                  <w:rFonts w:ascii="LM Roman 12" w:hAnsi="LM Roman 12"/>
                                  <w:noProof/>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sidR="00147BFB">
                                <w:rPr>
                                  <w:noProof/>
                                  <w:lang w:val="fr-CH"/>
                                </w:rPr>
                                <w:t>36</w:t>
                              </w:r>
                              <w:r>
                                <w:fldChar w:fldCharType="end"/>
                              </w:r>
                              <w:r w:rsidRPr="003E61B3">
                                <w:rPr>
                                  <w:lang w:val="fr-CH"/>
                                </w:rPr>
                                <w:t xml:space="preserve"> Régression avec axes normaux vs inversés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121EA" id="Groupe 8234" o:spid="_x0000_s1128" style="position:absolute;left:0;text-align:left;margin-left:0;margin-top:67.65pt;width:512.95pt;height:151.5pt;z-index:251767814;mso-position-horizontal:center;mso-position-horizontal-relative:margin;mso-width-relative:margin;mso-height-relative:margin" coordorigin="-1143" coordsize="65144,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">
                <v:group id="Groupe 8232" o:spid="_x0000_s1129" style="position:absolute;left:-1143;width:64001;height:17081" coordorigin="-1143" coordsize="6400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">
                  <v:shape id="Connecteur droit avec flèche 8223" o:spid="_x0000_s1130" type="#_x0000_t32" style="position:absolute;left:1397;top:14859;width:29527;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" strokecolor="#70ad47 [3209]" strokeweight="1.5pt">
                    <v:stroke startarrow="block" endarrow="block" joinstyle="miter"/>
                  </v:shape>
                  <v:shape id="Connecteur droit avec flèche 8224" o:spid="_x0000_s1131" type="#_x0000_t32" style="position:absolute;left:889;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" strokecolor="#70ad47 [3209]" strokeweight="1.5pt">
                    <v:stroke startarrow="block" endarrow="block" joinstyle="miter"/>
                  </v:shape>
                  <v:shape id="Image 8221" o:spid="_x0000_s1132" type="#_x0000_t75" style="position:absolute;left:1333;width:29515;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">
                    <v:imagedata r:id="rId97" o:title="" croptop="1690f" cropbottom="1621f" cropleft="2207f" cropright="3203f"/>
                  </v:shape>
                  <v:shape id="Image 8222" o:spid="_x0000_s1133" type="#_x0000_t75" style="position:absolute;left:34353;width:28505;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">
                    <v:imagedata r:id="rId98" o:title="" croptop="2574f" cropbottom="2485f"/>
                  </v:shape>
                  <v:shape id="Zone de texte 8226" o:spid="_x0000_s1134" type="#_x0000_t202" style="position:absolute;left:-1143;top:5461;width:209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" filled="f" stroked="f" strokeweight=".5pt">
                    <v:textbox>
                      <w:txbxContent>
                        <w:p w14:paraId="0D3D8153" w14:textId="26570EE5" w:rsidR="000F22C8" w:rsidRPr="0060623F" w:rsidRDefault="000F22C8">
                          <w:pPr>
                            <w:rPr>
                              <w:b/>
                              <w:bCs/>
                              <w:color w:val="70AD47" w:themeColor="accent6"/>
                            </w:rPr>
                          </w:pPr>
                          <w:r w:rsidRPr="0060623F">
                            <w:rPr>
                              <w:b/>
                              <w:bCs/>
                              <w:color w:val="70AD47" w:themeColor="accent6"/>
                            </w:rPr>
                            <w:t>y</w:t>
                          </w:r>
                        </w:p>
                      </w:txbxContent>
                    </v:textbox>
                  </v:shape>
                  <v:shape id="Zone de texte 8227" o:spid="_x0000_s1135" type="#_x0000_t202" style="position:absolute;left:14795;top:14033;width:20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" filled="f" stroked="f" strokeweight=".5pt">
                    <v:textbox>
                      <w:txbxContent>
                        <w:p w14:paraId="0A45D71B" w14:textId="4ED8C641" w:rsidR="000F22C8" w:rsidRPr="0060623F" w:rsidRDefault="000F22C8" w:rsidP="0060623F">
                          <w:pPr>
                            <w:rPr>
                              <w:b/>
                              <w:bCs/>
                              <w:color w:val="70AD47" w:themeColor="accent6"/>
                            </w:rPr>
                          </w:pPr>
                          <w:r>
                            <w:rPr>
                              <w:b/>
                              <w:bCs/>
                              <w:color w:val="70AD47" w:themeColor="accent6"/>
                            </w:rPr>
                            <w:t>x</w:t>
                          </w:r>
                        </w:p>
                      </w:txbxContent>
                    </v:textbox>
                  </v:shape>
                  <v:shape id="Connecteur droit avec flèche 8228" o:spid="_x0000_s1136" type="#_x0000_t32" style="position:absolute;left:33845;top:15240;width:28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" strokecolor="#70ad47 [3209]" strokeweight="1.5pt">
                    <v:stroke startarrow="block" endarrow="block" joinstyle="miter"/>
                  </v:shape>
                  <v:shape id="Connecteur droit avec flèche 8229" o:spid="_x0000_s1137" type="#_x0000_t32" style="position:absolute;left:33337;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" strokecolor="#70ad47 [3209]" strokeweight="1.5pt">
                    <v:stroke startarrow="block" endarrow="block" joinstyle="miter"/>
                  </v:shape>
                  <v:shape id="Zone de texte 8230" o:spid="_x0000_s1138" type="#_x0000_t202" style="position:absolute;left:31305;top:5080;width:209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" filled="f" stroked="f" strokeweight=".5pt">
                    <v:textbox>
                      <w:txbxContent>
                        <w:p w14:paraId="0A848676" w14:textId="57CB9D9F" w:rsidR="000F22C8" w:rsidRPr="0060623F" w:rsidRDefault="000F22C8" w:rsidP="0060623F">
                          <w:pPr>
                            <w:rPr>
                              <w:b/>
                              <w:bCs/>
                              <w:color w:val="70AD47" w:themeColor="accent6"/>
                            </w:rPr>
                          </w:pPr>
                          <w:r>
                            <w:rPr>
                              <w:b/>
                              <w:bCs/>
                              <w:color w:val="70AD47" w:themeColor="accent6"/>
                            </w:rPr>
                            <w:t>x</w:t>
                          </w:r>
                        </w:p>
                      </w:txbxContent>
                    </v:textbox>
                  </v:shape>
                  <v:shape id="Zone de texte 8231" o:spid="_x0000_s1139" type="#_x0000_t202" style="position:absolute;left:47498;top:14160;width:20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" filled="f" stroked="f" strokeweight=".5pt">
                    <v:textbox>
                      <w:txbxContent>
                        <w:p w14:paraId="0D17B5B6" w14:textId="5F71A3F7" w:rsidR="000F22C8" w:rsidRPr="0060623F" w:rsidRDefault="000F22C8" w:rsidP="0060623F">
                          <w:pPr>
                            <w:rPr>
                              <w:b/>
                              <w:bCs/>
                              <w:color w:val="70AD47" w:themeColor="accent6"/>
                            </w:rPr>
                          </w:pPr>
                          <w:r>
                            <w:rPr>
                              <w:b/>
                              <w:bCs/>
                              <w:color w:val="70AD47" w:themeColor="accent6"/>
                            </w:rPr>
                            <w:t>y</w:t>
                          </w:r>
                        </w:p>
                      </w:txbxContent>
                    </v:textbox>
                  </v:shape>
                </v:group>
                <v:shape id="Zone de texte 8233" o:spid="_x0000_s1140" type="#_x0000_t202" style="position:absolute;left:1397;top:17081;width:6260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" stroked="f">
                  <v:textbox inset="0,0,0,0">
                    <w:txbxContent>
                      <w:p w14:paraId="21DC17FC" w14:textId="4499C990" w:rsidR="000F22C8" w:rsidRPr="003E61B3" w:rsidRDefault="000F22C8" w:rsidP="003E61B3">
                        <w:pPr>
                          <w:pStyle w:val="Lgende"/>
                          <w:rPr>
                            <w:rFonts w:ascii="LM Roman 12" w:hAnsi="LM Roman 12"/>
                            <w:noProof/>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sidR="00147BFB">
                          <w:rPr>
                            <w:noProof/>
                            <w:lang w:val="fr-CH"/>
                          </w:rPr>
                          <w:t>36</w:t>
                        </w:r>
                        <w:r>
                          <w:fldChar w:fldCharType="end"/>
                        </w:r>
                        <w:r w:rsidRPr="003E61B3">
                          <w:rPr>
                            <w:lang w:val="fr-CH"/>
                          </w:rPr>
                          <w:t xml:space="preserve"> Régression avec axes normaux vs inversés</w:t>
                        </w:r>
                      </w:p>
                    </w:txbxContent>
                  </v:textbox>
                </v:shape>
                <w10:wrap type="topAndBottom" anchorx="margin"/>
              </v:group>
            </w:pict>
          </mc:Fallback>
        </mc:AlternateContent>
      </w:r>
      <w:r w:rsidR="00A85E1B">
        <w:t xml:space="preserve">La </w:t>
      </w:r>
      <w:r w:rsidR="006E53DC">
        <w:t>régression</w:t>
      </w:r>
      <w:r w:rsidR="00A85E1B">
        <w:t xml:space="preserve"> était tout </w:t>
      </w:r>
      <w:r w:rsidR="006E53DC">
        <w:t>d’abord</w:t>
      </w:r>
      <w:r w:rsidR="00A85E1B">
        <w:t xml:space="preserve"> effectué </w:t>
      </w:r>
      <w:r w:rsidR="006E53DC">
        <w:t xml:space="preserve">avec </w:t>
      </w:r>
      <w:r w:rsidR="00C51A23">
        <w:t>les axes dans le bon sens</w:t>
      </w:r>
      <w:r w:rsidR="007C75B1">
        <w:t>, et les résul</w:t>
      </w:r>
      <w:r w:rsidR="00016F11">
        <w:t xml:space="preserve">tats étaient surprenants. </w:t>
      </w:r>
      <w:r w:rsidR="00503CD9">
        <w:t>Les axes ont dû être inversé</w:t>
      </w:r>
      <w:r w:rsidR="00602F9E">
        <w:t xml:space="preserve"> pour que les résultats soient </w:t>
      </w:r>
      <w:r w:rsidR="00224327">
        <w:t>corrects</w:t>
      </w:r>
      <w:r w:rsidR="00602F9E">
        <w:t xml:space="preserve"> </w:t>
      </w:r>
      <w:r w:rsidR="00D97017">
        <w:t>car l</w:t>
      </w:r>
      <w:r w:rsidR="0002343C">
        <w:t>es lignes sont la plupart du temps vertical sur l’image</w:t>
      </w:r>
      <w:r w:rsidR="00E53F13">
        <w:t xml:space="preserve">, et qu’une </w:t>
      </w:r>
      <w:r w:rsidR="0097039E">
        <w:t>équation</w:t>
      </w:r>
      <w:r w:rsidR="00E53F13">
        <w:t xml:space="preserve"> du 2</w:t>
      </w:r>
      <w:r w:rsidR="00E53F13">
        <w:rPr>
          <w:vertAlign w:val="superscript"/>
        </w:rPr>
        <w:t>em</w:t>
      </w:r>
      <w:r w:rsidR="00E53F13">
        <w:rPr>
          <w:vertAlign w:val="subscript"/>
        </w:rPr>
        <w:t xml:space="preserve"> </w:t>
      </w:r>
      <w:r w:rsidR="00E53F13">
        <w:t xml:space="preserve">ordre n’est </w:t>
      </w:r>
      <w:r w:rsidR="0097039E">
        <w:t>pas faite pour être vertical</w:t>
      </w:r>
      <w:r w:rsidR="007D5C72">
        <w:t xml:space="preserve"> (une valeur de x ne peut pas correspondre à </w:t>
      </w:r>
      <w:r w:rsidR="00232023">
        <w:t>plusieurs valeurs</w:t>
      </w:r>
      <w:r w:rsidR="007D5C72">
        <w:t xml:space="preserve"> sur y). </w:t>
      </w:r>
    </w:p>
    <w:p w14:paraId="2FBEBBE8" w14:textId="1CA68782" w:rsidR="00A05E68" w:rsidRDefault="009C0223" w:rsidP="00A05E68">
      <w:r>
        <w:rPr>
          <w:noProof/>
        </w:rPr>
        <mc:AlternateContent>
          <mc:Choice Requires="wps">
            <w:drawing>
              <wp:anchor distT="0" distB="0" distL="114300" distR="114300" simplePos="0" relativeHeight="251777030" behindDoc="0" locked="0" layoutInCell="1" allowOverlap="1" wp14:anchorId="3BA9398E" wp14:editId="737C5607">
                <wp:simplePos x="0" y="0"/>
                <wp:positionH relativeFrom="column">
                  <wp:posOffset>2053590</wp:posOffset>
                </wp:positionH>
                <wp:positionV relativeFrom="paragraph">
                  <wp:posOffset>4119245</wp:posOffset>
                </wp:positionV>
                <wp:extent cx="2222500" cy="635"/>
                <wp:effectExtent l="0" t="0" r="0" b="0"/>
                <wp:wrapTopAndBottom/>
                <wp:docPr id="8255" name="Zone de texte 8255"/>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4418201C" w14:textId="37F8A8E5" w:rsidR="000F22C8" w:rsidRDefault="000F22C8" w:rsidP="009C0223">
                            <w:pPr>
                              <w:pStyle w:val="Lgende"/>
                              <w:rPr>
                                <w:lang w:val="fr-CH"/>
                              </w:rPr>
                            </w:pPr>
                            <w:r w:rsidRPr="009C0223">
                              <w:rPr>
                                <w:lang w:val="fr-CH"/>
                              </w:rPr>
                              <w:t xml:space="preserve">Figure </w:t>
                            </w:r>
                            <w:r>
                              <w:fldChar w:fldCharType="begin"/>
                            </w:r>
                            <w:r w:rsidRPr="009C0223">
                              <w:rPr>
                                <w:lang w:val="fr-CH"/>
                              </w:rPr>
                              <w:instrText xml:space="preserve"> SEQ Figure \* ARABIC </w:instrText>
                            </w:r>
                            <w:r>
                              <w:fldChar w:fldCharType="separate"/>
                            </w:r>
                            <w:r w:rsidR="00147BFB">
                              <w:rPr>
                                <w:noProof/>
                                <w:lang w:val="fr-CH"/>
                              </w:rPr>
                              <w:t>37</w:t>
                            </w:r>
                            <w:r>
                              <w:fldChar w:fldCharType="end"/>
                            </w:r>
                            <w:r w:rsidRPr="009C0223">
                              <w:rPr>
                                <w:lang w:val="fr-CH"/>
                              </w:rPr>
                              <w:t xml:space="preserve"> Régression linéaire dans un virage</w:t>
                            </w:r>
                            <w:r>
                              <w:rPr>
                                <w:lang w:val="fr-CH"/>
                              </w:rPr>
                              <w:t xml:space="preserve"> </w:t>
                            </w:r>
                          </w:p>
                          <w:p w14:paraId="25F0A995" w14:textId="5BB183BF" w:rsidR="000F22C8" w:rsidRPr="009C0223" w:rsidRDefault="000F22C8" w:rsidP="009C0223">
                            <w:pPr>
                              <w:pStyle w:val="Lgende"/>
                              <w:rPr>
                                <w:rFonts w:ascii="LM Roman 12" w:hAnsi="LM Roman 12"/>
                                <w:noProof/>
                                <w:color w:val="FF0000"/>
                                <w:lang w:val="fr-CH"/>
                              </w:rPr>
                            </w:pPr>
                            <w:r w:rsidRPr="009C0223">
                              <w:rPr>
                                <w:color w:val="FF0000"/>
                                <w:lang w:val="fr-CH"/>
                              </w:rPr>
                              <w:t>A CHANGER PAR UNE VRAI IMAGE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9398E" id="Zone de texte 8255" o:spid="_x0000_s1141" type="#_x0000_t202" style="position:absolute;left:0;text-align:left;margin-left:161.7pt;margin-top:324.35pt;width:175pt;height:.05pt;z-index:2517770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" stroked="f">
                <v:textbox style="mso-fit-shape-to-text:t" inset="0,0,0,0">
                  <w:txbxContent>
                    <w:p w14:paraId="4418201C" w14:textId="37F8A8E5" w:rsidR="000F22C8" w:rsidRDefault="000F22C8" w:rsidP="009C0223">
                      <w:pPr>
                        <w:pStyle w:val="Lgende"/>
                        <w:rPr>
                          <w:lang w:val="fr-CH"/>
                        </w:rPr>
                      </w:pPr>
                      <w:r w:rsidRPr="009C0223">
                        <w:rPr>
                          <w:lang w:val="fr-CH"/>
                        </w:rPr>
                        <w:t xml:space="preserve">Figure </w:t>
                      </w:r>
                      <w:r>
                        <w:fldChar w:fldCharType="begin"/>
                      </w:r>
                      <w:r w:rsidRPr="009C0223">
                        <w:rPr>
                          <w:lang w:val="fr-CH"/>
                        </w:rPr>
                        <w:instrText xml:space="preserve"> SEQ Figure \* ARABIC </w:instrText>
                      </w:r>
                      <w:r>
                        <w:fldChar w:fldCharType="separate"/>
                      </w:r>
                      <w:r w:rsidR="00147BFB">
                        <w:rPr>
                          <w:noProof/>
                          <w:lang w:val="fr-CH"/>
                        </w:rPr>
                        <w:t>37</w:t>
                      </w:r>
                      <w:r>
                        <w:fldChar w:fldCharType="end"/>
                      </w:r>
                      <w:r w:rsidRPr="009C0223">
                        <w:rPr>
                          <w:lang w:val="fr-CH"/>
                        </w:rPr>
                        <w:t xml:space="preserve"> Régression linéaire dans un virage</w:t>
                      </w:r>
                      <w:r>
                        <w:rPr>
                          <w:lang w:val="fr-CH"/>
                        </w:rPr>
                        <w:t xml:space="preserve"> </w:t>
                      </w:r>
                    </w:p>
                    <w:p w14:paraId="25F0A995" w14:textId="5BB183BF" w:rsidR="000F22C8" w:rsidRPr="009C0223" w:rsidRDefault="000F22C8" w:rsidP="009C0223">
                      <w:pPr>
                        <w:pStyle w:val="Lgende"/>
                        <w:rPr>
                          <w:rFonts w:ascii="LM Roman 12" w:hAnsi="LM Roman 12"/>
                          <w:noProof/>
                          <w:color w:val="FF0000"/>
                          <w:lang w:val="fr-CH"/>
                        </w:rPr>
                      </w:pPr>
                      <w:r w:rsidRPr="009C0223">
                        <w:rPr>
                          <w:color w:val="FF0000"/>
                          <w:lang w:val="fr-CH"/>
                        </w:rPr>
                        <w:t>A CHANGER PAR UNE VRAI IMAGE !</w:t>
                      </w:r>
                    </w:p>
                  </w:txbxContent>
                </v:textbox>
                <w10:wrap type="topAndBottom"/>
              </v:shape>
            </w:pict>
          </mc:Fallback>
        </mc:AlternateContent>
      </w:r>
      <w:r w:rsidR="00CC25E1">
        <w:rPr>
          <w:noProof/>
        </w:rPr>
        <mc:AlternateContent>
          <mc:Choice Requires="wpg">
            <w:drawing>
              <wp:anchor distT="0" distB="0" distL="114300" distR="114300" simplePos="0" relativeHeight="251774982" behindDoc="0" locked="0" layoutInCell="1" allowOverlap="1" wp14:anchorId="21825C42" wp14:editId="03FD2F67">
                <wp:simplePos x="0" y="0"/>
                <wp:positionH relativeFrom="column">
                  <wp:posOffset>2053590</wp:posOffset>
                </wp:positionH>
                <wp:positionV relativeFrom="paragraph">
                  <wp:posOffset>2665095</wp:posOffset>
                </wp:positionV>
                <wp:extent cx="2222500" cy="1397000"/>
                <wp:effectExtent l="0" t="0" r="25400" b="12700"/>
                <wp:wrapTopAndBottom/>
                <wp:docPr id="8254" name="Groupe 8254"/>
                <wp:cNvGraphicFramePr/>
                <a:graphic xmlns:a="http://schemas.openxmlformats.org/drawingml/2006/main">
                  <a:graphicData uri="http://schemas.microsoft.com/office/word/2010/wordprocessingGroup">
                    <wpg:wgp>
                      <wpg:cNvGrpSpPr/>
                      <wpg:grpSpPr>
                        <a:xfrm>
                          <a:off x="0" y="0"/>
                          <a:ext cx="2222500" cy="1397000"/>
                          <a:chOff x="0" y="0"/>
                          <a:chExt cx="2222500" cy="1397000"/>
                        </a:xfrm>
                      </wpg:grpSpPr>
                      <wps:wsp>
                        <wps:cNvPr id="8250" name="Forme libre : forme 8250"/>
                        <wps:cNvSpPr/>
                        <wps:spPr>
                          <a:xfrm>
                            <a:off x="1301750" y="38100"/>
                            <a:ext cx="781050" cy="1327150"/>
                          </a:xfrm>
                          <a:custGeom>
                            <a:avLst/>
                            <a:gdLst>
                              <a:gd name="connsiteX0" fmla="*/ 0 w 781050"/>
                              <a:gd name="connsiteY0" fmla="*/ 0 h 1327150"/>
                              <a:gd name="connsiteX1" fmla="*/ 615950 w 781050"/>
                              <a:gd name="connsiteY1" fmla="*/ 577850 h 1327150"/>
                              <a:gd name="connsiteX2" fmla="*/ 781050 w 781050"/>
                              <a:gd name="connsiteY2" fmla="*/ 1327150 h 1327150"/>
                            </a:gdLst>
                            <a:ahLst/>
                            <a:cxnLst>
                              <a:cxn ang="0">
                                <a:pos x="connsiteX0" y="connsiteY0"/>
                              </a:cxn>
                              <a:cxn ang="0">
                                <a:pos x="connsiteX1" y="connsiteY1"/>
                              </a:cxn>
                              <a:cxn ang="0">
                                <a:pos x="connsiteX2" y="connsiteY2"/>
                              </a:cxn>
                            </a:cxnLst>
                            <a:rect l="l" t="t" r="r" b="b"/>
                            <a:pathLst>
                              <a:path w="781050" h="1327150">
                                <a:moveTo>
                                  <a:pt x="0" y="0"/>
                                </a:moveTo>
                                <a:cubicBezTo>
                                  <a:pt x="242887" y="178329"/>
                                  <a:pt x="485775" y="356658"/>
                                  <a:pt x="615950" y="577850"/>
                                </a:cubicBezTo>
                                <a:cubicBezTo>
                                  <a:pt x="746125" y="799042"/>
                                  <a:pt x="776817" y="1266825"/>
                                  <a:pt x="781050" y="1327150"/>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1" name="Forme libre : forme 8251"/>
                        <wps:cNvSpPr/>
                        <wps:spPr>
                          <a:xfrm>
                            <a:off x="0" y="69850"/>
                            <a:ext cx="781050" cy="1327150"/>
                          </a:xfrm>
                          <a:custGeom>
                            <a:avLst/>
                            <a:gdLst>
                              <a:gd name="connsiteX0" fmla="*/ 0 w 781050"/>
                              <a:gd name="connsiteY0" fmla="*/ 0 h 1327150"/>
                              <a:gd name="connsiteX1" fmla="*/ 615950 w 781050"/>
                              <a:gd name="connsiteY1" fmla="*/ 577850 h 1327150"/>
                              <a:gd name="connsiteX2" fmla="*/ 781050 w 781050"/>
                              <a:gd name="connsiteY2" fmla="*/ 1327150 h 1327150"/>
                            </a:gdLst>
                            <a:ahLst/>
                            <a:cxnLst>
                              <a:cxn ang="0">
                                <a:pos x="connsiteX0" y="connsiteY0"/>
                              </a:cxn>
                              <a:cxn ang="0">
                                <a:pos x="connsiteX1" y="connsiteY1"/>
                              </a:cxn>
                              <a:cxn ang="0">
                                <a:pos x="connsiteX2" y="connsiteY2"/>
                              </a:cxn>
                            </a:cxnLst>
                            <a:rect l="l" t="t" r="r" b="b"/>
                            <a:pathLst>
                              <a:path w="781050" h="1327150">
                                <a:moveTo>
                                  <a:pt x="0" y="0"/>
                                </a:moveTo>
                                <a:cubicBezTo>
                                  <a:pt x="242887" y="178329"/>
                                  <a:pt x="485775" y="356658"/>
                                  <a:pt x="615950" y="577850"/>
                                </a:cubicBezTo>
                                <a:cubicBezTo>
                                  <a:pt x="746125" y="799042"/>
                                  <a:pt x="776817" y="1266825"/>
                                  <a:pt x="781050" y="1327150"/>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2" name="Connecteur droit 8252"/>
                        <wps:cNvCnPr/>
                        <wps:spPr>
                          <a:xfrm>
                            <a:off x="69850" y="12700"/>
                            <a:ext cx="857250" cy="1320800"/>
                          </a:xfrm>
                          <a:prstGeom prst="line">
                            <a:avLst/>
                          </a:prstGeom>
                          <a:ln>
                            <a:solidFill>
                              <a:srgbClr val="FF0000"/>
                            </a:solidFill>
                          </a:ln>
                        </wps:spPr>
                        <wps:style>
                          <a:lnRef idx="1">
                            <a:schemeClr val="accent6"/>
                          </a:lnRef>
                          <a:fillRef idx="0">
                            <a:schemeClr val="accent6"/>
                          </a:fillRef>
                          <a:effectRef idx="0">
                            <a:schemeClr val="accent6"/>
                          </a:effectRef>
                          <a:fontRef idx="minor">
                            <a:schemeClr val="tx1"/>
                          </a:fontRef>
                        </wps:style>
                        <wps:bodyPr/>
                      </wps:wsp>
                      <wps:wsp>
                        <wps:cNvPr id="8253" name="Connecteur droit 8253"/>
                        <wps:cNvCnPr/>
                        <wps:spPr>
                          <a:xfrm>
                            <a:off x="1365250" y="0"/>
                            <a:ext cx="857250" cy="1320800"/>
                          </a:xfrm>
                          <a:prstGeom prst="line">
                            <a:avLst/>
                          </a:prstGeom>
                          <a:ln>
                            <a:solidFill>
                              <a:srgbClr val="FF0000"/>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69ABE0F8" id="Groupe 8254" o:spid="_x0000_s1026" style="position:absolute;margin-left:161.7pt;margin-top:209.85pt;width:175pt;height:110pt;z-index:251774982" coordsize="22225,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">
                <v:shape id="Forme libre : forme 8250" o:spid="_x0000_s1027" style="position:absolute;left:13017;top:381;width:7811;height:13271;visibility:visible;mso-wrap-style:square;v-text-anchor:middle" coordsize="781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" path="m,c242887,178329,485775,356658,615950,577850v130175,221192,160867,688975,165100,749300e" filled="f" strokecolor="#4472c4 [3204]" strokeweight="1.5pt">
                  <v:stroke joinstyle="miter"/>
                  <v:path arrowok="t" o:connecttype="custom" o:connectlocs="0,0;615950,577850;781050,1327150" o:connectangles="0,0,0"/>
                </v:shape>
                <v:shape id="Forme libre : forme 8251" o:spid="_x0000_s1028" style="position:absolute;top:698;width:7810;height:13272;visibility:visible;mso-wrap-style:square;v-text-anchor:middle" coordsize="781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" path="m,c242887,178329,485775,356658,615950,577850v130175,221192,160867,688975,165100,749300e" filled="f" strokecolor="#4472c4 [3204]" strokeweight="1.5pt">
                  <v:stroke joinstyle="miter"/>
                  <v:path arrowok="t" o:connecttype="custom" o:connectlocs="0,0;615950,577850;781050,1327150" o:connectangles="0,0,0"/>
                </v:shape>
                <v:line id="Connecteur droit 8252" o:spid="_x0000_s1029" style="position:absolute;visibility:visible;mso-wrap-style:square" from="698,127" to="9271,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" strokecolor="red" strokeweight=".5pt">
                  <v:stroke joinstyle="miter"/>
                </v:line>
                <v:line id="Connecteur droit 8253" o:spid="_x0000_s1030" style="position:absolute;visibility:visible;mso-wrap-style:square" from="13652,0" to="22225,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" strokecolor="red" strokeweight=".5pt">
                  <v:stroke joinstyle="miter"/>
                </v:line>
                <w10:wrap type="topAndBottom"/>
              </v:group>
            </w:pict>
          </mc:Fallback>
        </mc:AlternateContent>
      </w:r>
      <w:r w:rsidR="009606D4">
        <w:t xml:space="preserve">Finalement une régression linéaire </w:t>
      </w:r>
      <w:r w:rsidR="00585C8D">
        <w:t>à été utilisé et non du 2</w:t>
      </w:r>
      <w:r w:rsidR="00585C8D">
        <w:rPr>
          <w:vertAlign w:val="superscript"/>
        </w:rPr>
        <w:t>em</w:t>
      </w:r>
      <w:r w:rsidR="00585C8D">
        <w:t xml:space="preserve"> ordre</w:t>
      </w:r>
      <w:r w:rsidR="0046185A">
        <w:t xml:space="preserve"> car il nous </w:t>
      </w:r>
      <w:r w:rsidR="005D6BC5">
        <w:t>suffit</w:t>
      </w:r>
      <w:r w:rsidR="0046185A">
        <w:t xml:space="preserve"> de savoir la pente de la ligne</w:t>
      </w:r>
      <w:r w:rsidR="005D08BD">
        <w:t xml:space="preserve"> pour diriger la voiture</w:t>
      </w:r>
      <w:r w:rsidR="00817528">
        <w:t>,</w:t>
      </w:r>
      <w:r w:rsidR="00450A03">
        <w:t xml:space="preserve"> même dans un virage</w:t>
      </w:r>
      <w:r w:rsidR="00CC25E1">
        <w:t xml:space="preserve">. La courbure de la route </w:t>
      </w:r>
      <w:r w:rsidR="00523887">
        <w:t xml:space="preserve">(qui serait fourni par le second ordre) </w:t>
      </w:r>
      <w:r w:rsidR="00CC25E1">
        <w:t xml:space="preserve">n’est pas forcément </w:t>
      </w:r>
      <w:r w:rsidR="00523887">
        <w:t>nécessaire</w:t>
      </w:r>
      <w:r w:rsidR="00CC25E1">
        <w:t xml:space="preserve">. </w:t>
      </w:r>
    </w:p>
    <w:p w14:paraId="1DAD41FE" w14:textId="7F6DB9FD" w:rsidR="00817528" w:rsidRDefault="00FF0E09" w:rsidP="004F7CB8">
      <w:r>
        <w:t xml:space="preserve">Un dernier filtrage des </w:t>
      </w:r>
      <w:r w:rsidR="0092025E">
        <w:t>ensembles de pixel est effectué après la régression</w:t>
      </w:r>
      <w:r w:rsidR="00C464F9">
        <w:t>, en ne considérant pas les</w:t>
      </w:r>
      <w:r w:rsidR="00F94942">
        <w:t xml:space="preserve"> groupes ayant un écart-type trop haut lors de la régression</w:t>
      </w:r>
      <w:r w:rsidR="00997CA7">
        <w:t xml:space="preserve">. </w:t>
      </w:r>
      <w:r w:rsidR="000615D0">
        <w:t>De ce fait uniquement les groupes de pixel</w:t>
      </w:r>
      <w:r w:rsidR="00285B67">
        <w:t xml:space="preserve">s </w:t>
      </w:r>
      <w:r w:rsidR="005E0D65">
        <w:t xml:space="preserve">ayant été le mieux fité </w:t>
      </w:r>
      <w:r w:rsidR="000D6B17">
        <w:t>donc ressemblant le plus à une ligne seront gardé</w:t>
      </w:r>
    </w:p>
    <w:p w14:paraId="4BB44379" w14:textId="2556B967" w:rsidR="00565253" w:rsidRPr="00585C8D" w:rsidRDefault="00D141F9" w:rsidP="009D7C5B">
      <w:pPr>
        <w:jc w:val="center"/>
      </w:pPr>
      <w:r>
        <w:rPr>
          <w:noProof/>
        </w:rPr>
        <w:lastRenderedPageBreak/>
        <mc:AlternateContent>
          <mc:Choice Requires="wps">
            <w:drawing>
              <wp:anchor distT="0" distB="0" distL="114300" distR="114300" simplePos="0" relativeHeight="251780102" behindDoc="0" locked="0" layoutInCell="1" allowOverlap="1" wp14:anchorId="0B135C78" wp14:editId="2310226A">
                <wp:simplePos x="0" y="0"/>
                <wp:positionH relativeFrom="column">
                  <wp:posOffset>1075690</wp:posOffset>
                </wp:positionH>
                <wp:positionV relativeFrom="paragraph">
                  <wp:posOffset>1772920</wp:posOffset>
                </wp:positionV>
                <wp:extent cx="3759200" cy="635"/>
                <wp:effectExtent l="0" t="0" r="0" b="0"/>
                <wp:wrapTopAndBottom/>
                <wp:docPr id="5123" name="Zone de texte 5123"/>
                <wp:cNvGraphicFramePr/>
                <a:graphic xmlns:a="http://schemas.openxmlformats.org/drawingml/2006/main">
                  <a:graphicData uri="http://schemas.microsoft.com/office/word/2010/wordprocessingShape">
                    <wps:wsp>
                      <wps:cNvSpPr txBox="1"/>
                      <wps:spPr>
                        <a:xfrm>
                          <a:off x="0" y="0"/>
                          <a:ext cx="3759200" cy="635"/>
                        </a:xfrm>
                        <a:prstGeom prst="rect">
                          <a:avLst/>
                        </a:prstGeom>
                        <a:solidFill>
                          <a:prstClr val="white"/>
                        </a:solidFill>
                        <a:ln>
                          <a:noFill/>
                        </a:ln>
                      </wps:spPr>
                      <wps:txbx>
                        <w:txbxContent>
                          <w:p w14:paraId="37483DD2" w14:textId="15025FFA" w:rsidR="000F22C8" w:rsidRDefault="000F22C8" w:rsidP="00D141F9">
                            <w:pPr>
                              <w:pStyle w:val="Lgende"/>
                              <w:rPr>
                                <w:lang w:val="fr-CH"/>
                              </w:rPr>
                            </w:pPr>
                            <w:r w:rsidRPr="00D141F9">
                              <w:rPr>
                                <w:lang w:val="fr-CH"/>
                              </w:rPr>
                              <w:t xml:space="preserve">Figure </w:t>
                            </w:r>
                            <w:r>
                              <w:fldChar w:fldCharType="begin"/>
                            </w:r>
                            <w:r w:rsidRPr="00D141F9">
                              <w:rPr>
                                <w:lang w:val="fr-CH"/>
                              </w:rPr>
                              <w:instrText xml:space="preserve"> SEQ Figure \* ARABIC </w:instrText>
                            </w:r>
                            <w:r>
                              <w:fldChar w:fldCharType="separate"/>
                            </w:r>
                            <w:r w:rsidR="00147BFB">
                              <w:rPr>
                                <w:noProof/>
                                <w:lang w:val="fr-CH"/>
                              </w:rPr>
                              <w:t>38</w:t>
                            </w:r>
                            <w:r>
                              <w:fldChar w:fldCharType="end"/>
                            </w:r>
                            <w:r w:rsidRPr="00D141F9">
                              <w:rPr>
                                <w:lang w:val="fr-CH"/>
                              </w:rPr>
                              <w:t xml:space="preserve"> </w:t>
                            </w:r>
                            <w:r>
                              <w:rPr>
                                <w:lang w:val="fr-CH"/>
                              </w:rPr>
                              <w:t>Utilisation de l’écart-type</w:t>
                            </w:r>
                          </w:p>
                          <w:p w14:paraId="592DEF19" w14:textId="5B5FCC8D" w:rsidR="000F22C8" w:rsidRPr="00D141F9" w:rsidRDefault="000F22C8" w:rsidP="00D141F9">
                            <w:pPr>
                              <w:pStyle w:val="Lgende"/>
                              <w:rPr>
                                <w:rFonts w:ascii="LM Roman 12" w:hAnsi="LM Roman 12"/>
                                <w:noProof/>
                                <w:lang w:val="fr-CH"/>
                              </w:rPr>
                            </w:pPr>
                            <w:r>
                              <w:rPr>
                                <w:lang w:val="fr-CH"/>
                              </w:rPr>
                              <w:t>À</w:t>
                            </w:r>
                            <w:r w:rsidRPr="00D141F9">
                              <w:rPr>
                                <w:lang w:val="fr-CH"/>
                              </w:rPr>
                              <w:t xml:space="preserve"> gauche la ligne</w:t>
                            </w:r>
                            <w:r>
                              <w:rPr>
                                <w:lang w:val="fr-CH"/>
                              </w:rPr>
                              <w:t xml:space="preserve"> voulu</w:t>
                            </w:r>
                            <w:r w:rsidRPr="00D141F9">
                              <w:rPr>
                                <w:lang w:val="fr-CH"/>
                              </w:rPr>
                              <w:t>, à droite des ensemble</w:t>
                            </w:r>
                            <w:r>
                              <w:rPr>
                                <w:lang w:val="fr-CH"/>
                              </w:rPr>
                              <w:t>s</w:t>
                            </w:r>
                            <w:r w:rsidRPr="00D141F9">
                              <w:rPr>
                                <w:lang w:val="fr-CH"/>
                              </w:rPr>
                              <w:t xml:space="preserve"> indésirables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35C78" id="Zone de texte 5123" o:spid="_x0000_s1142" type="#_x0000_t202" style="position:absolute;left:0;text-align:left;margin-left:84.7pt;margin-top:139.6pt;width:296pt;height:.05pt;z-index:25178010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" stroked="f">
                <v:textbox style="mso-fit-shape-to-text:t" inset="0,0,0,0">
                  <w:txbxContent>
                    <w:p w14:paraId="37483DD2" w14:textId="15025FFA" w:rsidR="000F22C8" w:rsidRDefault="000F22C8" w:rsidP="00D141F9">
                      <w:pPr>
                        <w:pStyle w:val="Lgende"/>
                        <w:rPr>
                          <w:lang w:val="fr-CH"/>
                        </w:rPr>
                      </w:pPr>
                      <w:r w:rsidRPr="00D141F9">
                        <w:rPr>
                          <w:lang w:val="fr-CH"/>
                        </w:rPr>
                        <w:t xml:space="preserve">Figure </w:t>
                      </w:r>
                      <w:r>
                        <w:fldChar w:fldCharType="begin"/>
                      </w:r>
                      <w:r w:rsidRPr="00D141F9">
                        <w:rPr>
                          <w:lang w:val="fr-CH"/>
                        </w:rPr>
                        <w:instrText xml:space="preserve"> SEQ Figure \* ARABIC </w:instrText>
                      </w:r>
                      <w:r>
                        <w:fldChar w:fldCharType="separate"/>
                      </w:r>
                      <w:r w:rsidR="00147BFB">
                        <w:rPr>
                          <w:noProof/>
                          <w:lang w:val="fr-CH"/>
                        </w:rPr>
                        <w:t>38</w:t>
                      </w:r>
                      <w:r>
                        <w:fldChar w:fldCharType="end"/>
                      </w:r>
                      <w:r w:rsidRPr="00D141F9">
                        <w:rPr>
                          <w:lang w:val="fr-CH"/>
                        </w:rPr>
                        <w:t xml:space="preserve"> </w:t>
                      </w:r>
                      <w:r>
                        <w:rPr>
                          <w:lang w:val="fr-CH"/>
                        </w:rPr>
                        <w:t>Utilisation de l’écart-type</w:t>
                      </w:r>
                    </w:p>
                    <w:p w14:paraId="592DEF19" w14:textId="5B5FCC8D" w:rsidR="000F22C8" w:rsidRPr="00D141F9" w:rsidRDefault="000F22C8" w:rsidP="00D141F9">
                      <w:pPr>
                        <w:pStyle w:val="Lgende"/>
                        <w:rPr>
                          <w:rFonts w:ascii="LM Roman 12" w:hAnsi="LM Roman 12"/>
                          <w:noProof/>
                          <w:lang w:val="fr-CH"/>
                        </w:rPr>
                      </w:pPr>
                      <w:r>
                        <w:rPr>
                          <w:lang w:val="fr-CH"/>
                        </w:rPr>
                        <w:t>À</w:t>
                      </w:r>
                      <w:r w:rsidRPr="00D141F9">
                        <w:rPr>
                          <w:lang w:val="fr-CH"/>
                        </w:rPr>
                        <w:t xml:space="preserve"> gauche la ligne</w:t>
                      </w:r>
                      <w:r>
                        <w:rPr>
                          <w:lang w:val="fr-CH"/>
                        </w:rPr>
                        <w:t xml:space="preserve"> voulu</w:t>
                      </w:r>
                      <w:r w:rsidRPr="00D141F9">
                        <w:rPr>
                          <w:lang w:val="fr-CH"/>
                        </w:rPr>
                        <w:t>, à droite des ensemble</w:t>
                      </w:r>
                      <w:r>
                        <w:rPr>
                          <w:lang w:val="fr-CH"/>
                        </w:rPr>
                        <w:t>s</w:t>
                      </w:r>
                      <w:r w:rsidRPr="00D141F9">
                        <w:rPr>
                          <w:lang w:val="fr-CH"/>
                        </w:rPr>
                        <w:t xml:space="preserve"> indésirables</w:t>
                      </w:r>
                    </w:p>
                  </w:txbxContent>
                </v:textbox>
                <w10:wrap type="topAndBottom"/>
              </v:shape>
            </w:pict>
          </mc:Fallback>
        </mc:AlternateContent>
      </w:r>
      <w:r w:rsidR="00565253">
        <w:rPr>
          <w:noProof/>
        </w:rPr>
        <w:drawing>
          <wp:anchor distT="0" distB="0" distL="114300" distR="114300" simplePos="0" relativeHeight="251778054" behindDoc="0" locked="0" layoutInCell="1" allowOverlap="1" wp14:anchorId="12B0EBE0" wp14:editId="3D05057D">
            <wp:simplePos x="0" y="0"/>
            <wp:positionH relativeFrom="column">
              <wp:posOffset>1075690</wp:posOffset>
            </wp:positionH>
            <wp:positionV relativeFrom="paragraph">
              <wp:posOffset>0</wp:posOffset>
            </wp:positionV>
            <wp:extent cx="3759200" cy="1715927"/>
            <wp:effectExtent l="0" t="0" r="0" b="0"/>
            <wp:wrapTopAndBottom/>
            <wp:docPr id="5120" name="Imag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t="11386" r="23441" b="8168"/>
                    <a:stretch/>
                  </pic:blipFill>
                  <pic:spPr bwMode="auto">
                    <a:xfrm>
                      <a:off x="0" y="0"/>
                      <a:ext cx="3759200" cy="1715927"/>
                    </a:xfrm>
                    <a:prstGeom prst="rect">
                      <a:avLst/>
                    </a:prstGeom>
                    <a:noFill/>
                    <a:ln>
                      <a:noFill/>
                    </a:ln>
                    <a:extLst>
                      <a:ext uri="{53640926-AAD7-44D8-BBD7-CCE9431645EC}">
                        <a14:shadowObscured xmlns:a14="http://schemas.microsoft.com/office/drawing/2010/main"/>
                      </a:ext>
                    </a:extLst>
                  </pic:spPr>
                </pic:pic>
              </a:graphicData>
            </a:graphic>
          </wp:anchor>
        </w:drawing>
      </w:r>
    </w:p>
    <w:p w14:paraId="376D3ADB" w14:textId="77777777" w:rsidR="001119DF" w:rsidRPr="00DC7198" w:rsidRDefault="001119DF">
      <w:pPr>
        <w:spacing w:after="0"/>
        <w:jc w:val="left"/>
        <w:rPr>
          <w:b/>
          <w:spacing w:val="10"/>
          <w:kern w:val="20"/>
          <w:sz w:val="32"/>
        </w:rPr>
      </w:pPr>
      <w:r>
        <w:br w:type="page"/>
      </w:r>
    </w:p>
    <w:p w14:paraId="52E16616" w14:textId="47B64B22" w:rsidR="009C06AE" w:rsidRDefault="009C06AE" w:rsidP="009C06AE">
      <w:pPr>
        <w:pStyle w:val="Titre2"/>
      </w:pPr>
      <w:bookmarkStart w:id="92" w:name="_Toc46395957"/>
      <w:r>
        <w:lastRenderedPageBreak/>
        <w:t>Angle des roues</w:t>
      </w:r>
      <w:bookmarkEnd w:id="92"/>
    </w:p>
    <w:p w14:paraId="02D6407B" w14:textId="4A915F1C" w:rsidR="009C06AE" w:rsidRDefault="00B52EC5" w:rsidP="009C06AE">
      <w:r w:rsidRPr="00B52EC5">
        <w:t>Une fois l</w:t>
      </w:r>
      <w:r w:rsidR="00BA319E">
        <w:t xml:space="preserve">a pente </w:t>
      </w:r>
      <w:r w:rsidRPr="00B52EC5">
        <w:t>d</w:t>
      </w:r>
      <w:r>
        <w:t>es lignes trouvé</w:t>
      </w:r>
      <w:r w:rsidR="00C525D9">
        <w:t>e</w:t>
      </w:r>
      <w:r w:rsidR="00FE2ABC">
        <w:t>, la position de la voiture doit être corrigé</w:t>
      </w:r>
      <w:r w:rsidR="00C525D9">
        <w:t>e</w:t>
      </w:r>
      <w:r w:rsidR="00FE2ABC">
        <w:t xml:space="preserve"> en conséquence.</w:t>
      </w:r>
    </w:p>
    <w:p w14:paraId="0984EC80" w14:textId="1431D67F" w:rsidR="00AC32A8" w:rsidRDefault="001F63F8" w:rsidP="009C06AE">
      <w:r>
        <w:t>La correction prend en compte deux facteurs :</w:t>
      </w:r>
    </w:p>
    <w:p w14:paraId="56FE7677" w14:textId="524C49D3" w:rsidR="001F63F8" w:rsidRDefault="001F63F8" w:rsidP="001F63F8">
      <w:pPr>
        <w:pStyle w:val="Paragraphedeliste"/>
        <w:numPr>
          <w:ilvl w:val="0"/>
          <w:numId w:val="36"/>
        </w:numPr>
        <w:rPr>
          <w:lang w:val="fr-CH"/>
        </w:rPr>
      </w:pPr>
      <w:r w:rsidRPr="001F63F8">
        <w:rPr>
          <w:lang w:val="fr-CH"/>
        </w:rPr>
        <w:t>Le désaxage de la v</w:t>
      </w:r>
      <w:r>
        <w:rPr>
          <w:lang w:val="fr-CH"/>
        </w:rPr>
        <w:t>oiture</w:t>
      </w:r>
      <w:r w:rsidR="005351AE">
        <w:rPr>
          <w:lang w:val="fr-CH"/>
        </w:rPr>
        <w:t xml:space="preserve"> par rapport à la route, donc si celle</w:t>
      </w:r>
      <w:r w:rsidR="00D44071">
        <w:rPr>
          <w:lang w:val="fr-CH"/>
        </w:rPr>
        <w:t xml:space="preserve">-ci </w:t>
      </w:r>
      <w:r w:rsidR="006604C9">
        <w:rPr>
          <w:lang w:val="fr-CH"/>
        </w:rPr>
        <w:t xml:space="preserve">forme un angle avec </w:t>
      </w:r>
      <w:r w:rsidR="002E04CA">
        <w:rPr>
          <w:lang w:val="fr-CH"/>
        </w:rPr>
        <w:t xml:space="preserve">l’axe de </w:t>
      </w:r>
      <w:r w:rsidR="006604C9">
        <w:rPr>
          <w:lang w:val="fr-CH"/>
        </w:rPr>
        <w:t>la route</w:t>
      </w:r>
    </w:p>
    <w:p w14:paraId="14D8FEB4" w14:textId="405883F5" w:rsidR="00960821" w:rsidRDefault="00960821" w:rsidP="001F63F8">
      <w:pPr>
        <w:pStyle w:val="Paragraphedeliste"/>
        <w:numPr>
          <w:ilvl w:val="0"/>
          <w:numId w:val="36"/>
        </w:numPr>
        <w:rPr>
          <w:lang w:val="fr-CH"/>
        </w:rPr>
      </w:pPr>
      <w:r>
        <w:rPr>
          <w:lang w:val="fr-CH"/>
        </w:rPr>
        <w:t>Le décentrage</w:t>
      </w:r>
      <w:r w:rsidR="00C86FDF">
        <w:rPr>
          <w:lang w:val="fr-CH"/>
        </w:rPr>
        <w:t xml:space="preserve"> de la voiture, donc si la voiture </w:t>
      </w:r>
      <w:r w:rsidR="00CF1B37">
        <w:rPr>
          <w:lang w:val="fr-CH"/>
        </w:rPr>
        <w:t>ne se trouve pas au centre de la route</w:t>
      </w:r>
    </w:p>
    <w:p w14:paraId="79A0CE5F" w14:textId="28DA6F10" w:rsidR="00C27941" w:rsidRPr="00C27941" w:rsidRDefault="00914193" w:rsidP="00C27941">
      <w:r>
        <w:t>Le tableau suivant montre 4 cas de figure</w:t>
      </w:r>
      <w:r w:rsidR="00D154A8">
        <w:t xml:space="preserve">, et la </w:t>
      </w:r>
      <w:r w:rsidR="00395974">
        <w:t>correction</w:t>
      </w:r>
      <w:r w:rsidR="00D154A8">
        <w:t xml:space="preserve"> </w:t>
      </w:r>
      <w:r w:rsidR="00FE48C2">
        <w:t>à effectuer</w:t>
      </w:r>
      <w:r w:rsidR="00B935C8">
        <w:t xml:space="preserve"> (en vert)</w:t>
      </w:r>
      <w:r w:rsidR="00FE48C2">
        <w:t xml:space="preserve"> pour corriger chaque facteur</w:t>
      </w:r>
      <w:r w:rsidR="00652391">
        <w:t>.</w:t>
      </w:r>
    </w:p>
    <w:tbl>
      <w:tblPr>
        <w:tblStyle w:val="Grilledutableau"/>
        <w:tblW w:w="9462"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8"/>
        <w:gridCol w:w="2026"/>
        <w:gridCol w:w="2026"/>
        <w:gridCol w:w="2026"/>
        <w:gridCol w:w="2026"/>
      </w:tblGrid>
      <w:tr w:rsidR="00ED71A2" w14:paraId="24ABAA02" w14:textId="77777777" w:rsidTr="00C27941">
        <w:tc>
          <w:tcPr>
            <w:tcW w:w="1358" w:type="dxa"/>
            <w:vAlign w:val="center"/>
          </w:tcPr>
          <w:p w14:paraId="2CBCE762" w14:textId="77777777" w:rsidR="00ED71A2" w:rsidRPr="00BC7998" w:rsidRDefault="00ED71A2" w:rsidP="00914193">
            <w:pPr>
              <w:pStyle w:val="Sansinterligne"/>
              <w:jc w:val="center"/>
            </w:pPr>
          </w:p>
        </w:tc>
        <w:tc>
          <w:tcPr>
            <w:tcW w:w="2026" w:type="dxa"/>
          </w:tcPr>
          <w:p w14:paraId="767B3050" w14:textId="77777777" w:rsidR="00ED71A2" w:rsidRPr="00DC7198" w:rsidRDefault="00CE2CC2" w:rsidP="00914193">
            <w:pPr>
              <w:pStyle w:val="Sansinterligne"/>
              <w:jc w:val="center"/>
              <w:rPr>
                <w:noProof/>
              </w:rPr>
            </w:pPr>
            <w:r w:rsidRPr="00DC7198">
              <w:rPr>
                <w:noProof/>
              </w:rPr>
              <w:t>Dans l’axe</w:t>
            </w:r>
          </w:p>
          <w:p w14:paraId="66055DE3" w14:textId="73CFA140" w:rsidR="00CE2CC2" w:rsidRPr="00DC7198" w:rsidRDefault="00CE2CC2" w:rsidP="00914193">
            <w:pPr>
              <w:pStyle w:val="Sansinterligne"/>
              <w:jc w:val="center"/>
              <w:rPr>
                <w:noProof/>
              </w:rPr>
            </w:pPr>
            <w:r w:rsidRPr="00DC7198">
              <w:rPr>
                <w:noProof/>
              </w:rPr>
              <w:t xml:space="preserve">Trop </w:t>
            </w:r>
            <w:r w:rsidR="00AB0EB3" w:rsidRPr="00DC7198">
              <w:rPr>
                <w:noProof/>
              </w:rPr>
              <w:t>à</w:t>
            </w:r>
            <w:r w:rsidRPr="00DC7198">
              <w:rPr>
                <w:noProof/>
              </w:rPr>
              <w:t xml:space="preserve"> gauche</w:t>
            </w:r>
          </w:p>
        </w:tc>
        <w:tc>
          <w:tcPr>
            <w:tcW w:w="2026" w:type="dxa"/>
          </w:tcPr>
          <w:p w14:paraId="5EA53436" w14:textId="77777777" w:rsidR="00ED71A2" w:rsidRPr="00DC7198" w:rsidRDefault="00CE2CC2" w:rsidP="00914193">
            <w:pPr>
              <w:pStyle w:val="Sansinterligne"/>
              <w:jc w:val="center"/>
              <w:rPr>
                <w:noProof/>
              </w:rPr>
            </w:pPr>
            <w:r w:rsidRPr="00DC7198">
              <w:rPr>
                <w:noProof/>
              </w:rPr>
              <w:t>Dans l’axe</w:t>
            </w:r>
          </w:p>
          <w:p w14:paraId="76EFC2A6" w14:textId="2840F3A9" w:rsidR="00CE2CC2" w:rsidRPr="00DC7198" w:rsidRDefault="00CE2CC2" w:rsidP="00914193">
            <w:pPr>
              <w:pStyle w:val="Sansinterligne"/>
              <w:jc w:val="center"/>
              <w:rPr>
                <w:noProof/>
              </w:rPr>
            </w:pPr>
            <w:r w:rsidRPr="00DC7198">
              <w:rPr>
                <w:noProof/>
              </w:rPr>
              <w:t>Trop à droite</w:t>
            </w:r>
          </w:p>
        </w:tc>
        <w:tc>
          <w:tcPr>
            <w:tcW w:w="2026" w:type="dxa"/>
          </w:tcPr>
          <w:p w14:paraId="1EB229FB" w14:textId="77777777" w:rsidR="00ED71A2" w:rsidRDefault="00AB0EB3" w:rsidP="00914193">
            <w:pPr>
              <w:pStyle w:val="Sansinterligne"/>
              <w:jc w:val="center"/>
              <w:rPr>
                <w:noProof/>
                <w:lang w:val="en-US"/>
              </w:rPr>
            </w:pPr>
            <w:r>
              <w:rPr>
                <w:noProof/>
                <w:lang w:val="en-US"/>
              </w:rPr>
              <w:t>Désaxé</w:t>
            </w:r>
          </w:p>
          <w:p w14:paraId="670B5DCD" w14:textId="7DC585A4" w:rsidR="00AB0EB3" w:rsidRDefault="00AB0EB3" w:rsidP="00914193">
            <w:pPr>
              <w:pStyle w:val="Sansinterligne"/>
              <w:jc w:val="center"/>
              <w:rPr>
                <w:noProof/>
                <w:lang w:val="en-US"/>
              </w:rPr>
            </w:pPr>
            <w:r>
              <w:rPr>
                <w:noProof/>
                <w:lang w:val="en-US"/>
              </w:rPr>
              <w:t>Trop à gauche</w:t>
            </w:r>
          </w:p>
        </w:tc>
        <w:tc>
          <w:tcPr>
            <w:tcW w:w="2026" w:type="dxa"/>
          </w:tcPr>
          <w:p w14:paraId="739763CF" w14:textId="77777777" w:rsidR="00AB0EB3" w:rsidRDefault="00AB0EB3" w:rsidP="00914193">
            <w:pPr>
              <w:pStyle w:val="Sansinterligne"/>
              <w:jc w:val="center"/>
              <w:rPr>
                <w:noProof/>
                <w:lang w:val="en-US"/>
              </w:rPr>
            </w:pPr>
            <w:r>
              <w:rPr>
                <w:noProof/>
                <w:lang w:val="en-US"/>
              </w:rPr>
              <w:t>Désaxé</w:t>
            </w:r>
          </w:p>
          <w:p w14:paraId="3A1A7949" w14:textId="47D359B3" w:rsidR="00ED71A2" w:rsidRDefault="00AB0EB3" w:rsidP="00914193">
            <w:pPr>
              <w:pStyle w:val="Sansinterligne"/>
              <w:jc w:val="center"/>
              <w:rPr>
                <w:noProof/>
                <w:lang w:val="en-US"/>
              </w:rPr>
            </w:pPr>
            <w:r>
              <w:rPr>
                <w:noProof/>
                <w:lang w:val="en-US"/>
              </w:rPr>
              <w:t>Trop à droite</w:t>
            </w:r>
          </w:p>
        </w:tc>
      </w:tr>
      <w:tr w:rsidR="00A670EF" w14:paraId="58F9F829" w14:textId="77777777" w:rsidTr="00C27941">
        <w:tc>
          <w:tcPr>
            <w:tcW w:w="1358" w:type="dxa"/>
            <w:vAlign w:val="center"/>
          </w:tcPr>
          <w:p w14:paraId="159E6D8B" w14:textId="6550A4F5" w:rsidR="00A670EF" w:rsidRPr="00BC7998" w:rsidRDefault="00A670EF" w:rsidP="00251AB1">
            <w:pPr>
              <w:jc w:val="center"/>
              <w:rPr>
                <w:b/>
                <w:bCs/>
                <w:lang w:val="en-US"/>
              </w:rPr>
            </w:pPr>
            <w:r w:rsidRPr="00BC7998">
              <w:rPr>
                <w:b/>
                <w:bCs/>
              </w:rPr>
              <w:t>Désaxage</w:t>
            </w:r>
          </w:p>
        </w:tc>
        <w:tc>
          <w:tcPr>
            <w:tcW w:w="2026" w:type="dxa"/>
          </w:tcPr>
          <w:p w14:paraId="79DD1A60" w14:textId="77777777" w:rsidR="00A670EF" w:rsidRDefault="00A670EF" w:rsidP="00BC7998">
            <w:pPr>
              <w:rPr>
                <w:lang w:val="en-US"/>
              </w:rPr>
            </w:pPr>
            <w:r>
              <w:rPr>
                <w:noProof/>
                <w:lang w:val="en-US"/>
              </w:rPr>
              <w:drawing>
                <wp:inline distT="0" distB="0" distL="0" distR="0" wp14:anchorId="6C8A3835" wp14:editId="04B0631B">
                  <wp:extent cx="1080000" cy="1678522"/>
                  <wp:effectExtent l="0" t="0" r="0" b="0"/>
                  <wp:docPr id="5125" name="Imag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249CD83" w14:textId="77777777" w:rsidR="00A670EF" w:rsidRDefault="00A670EF" w:rsidP="00BC7998">
            <w:pPr>
              <w:rPr>
                <w:lang w:val="en-US"/>
              </w:rPr>
            </w:pPr>
            <w:r>
              <w:rPr>
                <w:noProof/>
                <w:lang w:val="en-US"/>
              </w:rPr>
              <w:drawing>
                <wp:inline distT="0" distB="0" distL="0" distR="0" wp14:anchorId="1738D7E1" wp14:editId="7DD6BC5A">
                  <wp:extent cx="1080000" cy="1678522"/>
                  <wp:effectExtent l="0" t="0" r="0" b="0"/>
                  <wp:docPr id="5127" name="Imag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45DDF26" w14:textId="77777777" w:rsidR="00A670EF" w:rsidRDefault="00A670EF" w:rsidP="00BC7998">
            <w:pPr>
              <w:rPr>
                <w:lang w:val="en-US"/>
              </w:rPr>
            </w:pPr>
            <w:r>
              <w:rPr>
                <w:noProof/>
                <w:lang w:val="en-US"/>
              </w:rPr>
              <w:drawing>
                <wp:inline distT="0" distB="0" distL="0" distR="0" wp14:anchorId="7D183C27" wp14:editId="3204B5B8">
                  <wp:extent cx="1080000" cy="1678522"/>
                  <wp:effectExtent l="0" t="0" r="0" b="0"/>
                  <wp:docPr id="5128" name="Imag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1F03344C" w14:textId="42D42DBE" w:rsidR="00A670EF" w:rsidRDefault="00A670EF" w:rsidP="00BC7998">
            <w:pPr>
              <w:rPr>
                <w:lang w:val="en-US"/>
              </w:rPr>
            </w:pPr>
            <w:r>
              <w:rPr>
                <w:noProof/>
                <w:lang w:val="en-US"/>
              </w:rPr>
              <w:drawing>
                <wp:inline distT="0" distB="0" distL="0" distR="0" wp14:anchorId="1E4DD724" wp14:editId="79BC1268">
                  <wp:extent cx="1080000" cy="1678522"/>
                  <wp:effectExtent l="0" t="0" r="0" b="0"/>
                  <wp:docPr id="5129" name="Imag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r w:rsidR="00A670EF" w14:paraId="3283275F" w14:textId="77777777" w:rsidTr="00C27941">
        <w:tc>
          <w:tcPr>
            <w:tcW w:w="1358" w:type="dxa"/>
            <w:vAlign w:val="center"/>
          </w:tcPr>
          <w:p w14:paraId="08B231B6" w14:textId="77777777" w:rsidR="00A670EF" w:rsidRPr="00BC7998" w:rsidRDefault="00A670EF" w:rsidP="00251AB1">
            <w:pPr>
              <w:jc w:val="center"/>
              <w:rPr>
                <w:b/>
                <w:bCs/>
              </w:rPr>
            </w:pPr>
            <w:r w:rsidRPr="00BC7998">
              <w:rPr>
                <w:b/>
                <w:bCs/>
                <w:lang w:val="en-US"/>
              </w:rPr>
              <w:t>Décentrage</w:t>
            </w:r>
          </w:p>
        </w:tc>
        <w:tc>
          <w:tcPr>
            <w:tcW w:w="2026" w:type="dxa"/>
          </w:tcPr>
          <w:p w14:paraId="3729CD6A" w14:textId="77777777" w:rsidR="00A670EF" w:rsidRDefault="00A670EF" w:rsidP="00BC7998">
            <w:pPr>
              <w:rPr>
                <w:lang w:val="en-US"/>
              </w:rPr>
            </w:pPr>
            <w:r>
              <w:rPr>
                <w:noProof/>
                <w:lang w:val="en-US"/>
              </w:rPr>
              <w:drawing>
                <wp:inline distT="0" distB="0" distL="0" distR="0" wp14:anchorId="4BB904C9" wp14:editId="3F1B1352">
                  <wp:extent cx="1080000" cy="1678522"/>
                  <wp:effectExtent l="0" t="0" r="0" b="0"/>
                  <wp:docPr id="5131" name="Imag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9BA1B1F" w14:textId="77777777" w:rsidR="00A670EF" w:rsidRDefault="00A670EF" w:rsidP="00BC7998">
            <w:pPr>
              <w:rPr>
                <w:lang w:val="en-US"/>
              </w:rPr>
            </w:pPr>
            <w:r>
              <w:rPr>
                <w:noProof/>
                <w:lang w:val="en-US"/>
              </w:rPr>
              <w:drawing>
                <wp:inline distT="0" distB="0" distL="0" distR="0" wp14:anchorId="615F3646" wp14:editId="0CC10E3A">
                  <wp:extent cx="1080000" cy="1678522"/>
                  <wp:effectExtent l="0" t="0" r="0" b="0"/>
                  <wp:docPr id="5132" name="Imag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3AF5644" w14:textId="77777777" w:rsidR="00A670EF" w:rsidRDefault="00A670EF" w:rsidP="00BC7998">
            <w:pPr>
              <w:rPr>
                <w:lang w:val="en-US"/>
              </w:rPr>
            </w:pPr>
            <w:r>
              <w:rPr>
                <w:noProof/>
                <w:lang w:val="en-US"/>
              </w:rPr>
              <w:drawing>
                <wp:inline distT="0" distB="0" distL="0" distR="0" wp14:anchorId="76F7D1BD" wp14:editId="654B8DF3">
                  <wp:extent cx="1080000" cy="1678522"/>
                  <wp:effectExtent l="0" t="0" r="0" b="0"/>
                  <wp:docPr id="5133" name="Imag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088D5F06" w14:textId="77777777" w:rsidR="00A670EF" w:rsidRDefault="00A670EF" w:rsidP="00BC7998">
            <w:pPr>
              <w:rPr>
                <w:lang w:val="en-US"/>
              </w:rPr>
            </w:pPr>
            <w:r>
              <w:rPr>
                <w:noProof/>
                <w:lang w:val="en-US"/>
              </w:rPr>
              <w:drawing>
                <wp:inline distT="0" distB="0" distL="0" distR="0" wp14:anchorId="653795E5" wp14:editId="1E919D0A">
                  <wp:extent cx="1080000" cy="1678522"/>
                  <wp:effectExtent l="0" t="0" r="0" b="0"/>
                  <wp:docPr id="5134" name="Imag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2153F98A" w14:textId="77777777" w:rsidR="005235E4" w:rsidRPr="005235E4" w:rsidRDefault="005235E4" w:rsidP="005235E4"/>
    <w:p w14:paraId="6E909A0F" w14:textId="77777777" w:rsidR="00880D2E" w:rsidRDefault="004F6F71" w:rsidP="00A05E68">
      <w:r>
        <w:t>Au niveau du désaxage</w:t>
      </w:r>
      <w:r w:rsidR="001F634C">
        <w:t>, si la voiture va tout droit</w:t>
      </w:r>
      <w:r w:rsidR="00D904F8">
        <w:t xml:space="preserve">, aucune correction n’est faite, par contre </w:t>
      </w:r>
      <w:r w:rsidR="00A73CE7">
        <w:t>si la pente</w:t>
      </w:r>
      <w:r w:rsidR="00A17311">
        <w:t xml:space="preserve"> </w:t>
      </w:r>
      <w:r w:rsidR="00E073B4">
        <w:t xml:space="preserve">de la droite retournée par la régression linéaire est négative, la voiture doit tourner à droite, et </w:t>
      </w:r>
      <w:r w:rsidR="00880D2E">
        <w:t>à gauche</w:t>
      </w:r>
      <w:r w:rsidR="00E073B4">
        <w:t xml:space="preserve"> si elle est positive. </w:t>
      </w:r>
    </w:p>
    <w:p w14:paraId="4C3F53DD" w14:textId="77777777" w:rsidR="005171C4" w:rsidRDefault="00880D2E" w:rsidP="00A05E68">
      <w:r>
        <w:t xml:space="preserve">Pour le décentrage, </w:t>
      </w:r>
      <w:r w:rsidR="00521D43">
        <w:t xml:space="preserve">la différence entre </w:t>
      </w:r>
      <w:r w:rsidR="00AF7EAE">
        <w:t>le milieu</w:t>
      </w:r>
      <w:r w:rsidR="00521D43">
        <w:t xml:space="preserve"> des deux lignes</w:t>
      </w:r>
      <w:r w:rsidR="00232D98">
        <w:t xml:space="preserve"> et le centre de l’image (qui correspond au milieu de la voiture)</w:t>
      </w:r>
      <w:r w:rsidR="00AF7EAE">
        <w:t xml:space="preserve"> </w:t>
      </w:r>
      <w:r w:rsidR="00395F9A">
        <w:t>va déterminer comment corriger</w:t>
      </w:r>
      <w:r w:rsidR="006A59B7">
        <w:t xml:space="preserve"> la direction.</w:t>
      </w:r>
    </w:p>
    <w:p w14:paraId="5B59E05A" w14:textId="67C7ED3E" w:rsidR="005171C4" w:rsidRDefault="00483EED" w:rsidP="00A05E68">
      <w:r>
        <w:t>Il faut ensuite combiner les deux facteurs</w:t>
      </w:r>
      <w:r w:rsidR="00A5586C">
        <w:t xml:space="preserve"> judicieusement afin de rester le plus au centre tout en étant bien axé. </w:t>
      </w:r>
    </w:p>
    <w:p w14:paraId="7BE5423B" w14:textId="3404DB1D" w:rsidR="00F847D1" w:rsidRDefault="00F847D1" w:rsidP="00A05E68">
      <w:r>
        <w:t>Prenons par exemple le 4</w:t>
      </w:r>
      <w:r w:rsidRPr="00F847D1">
        <w:rPr>
          <w:vertAlign w:val="superscript"/>
        </w:rPr>
        <w:t>e</w:t>
      </w:r>
      <w:r>
        <w:t xml:space="preserve"> exemple. La voiture est </w:t>
      </w:r>
      <w:r w:rsidR="00531907">
        <w:t>désaxée</w:t>
      </w:r>
      <w:r>
        <w:t xml:space="preserve"> donc devrait tourner à droit</w:t>
      </w:r>
      <w:r w:rsidR="00845961">
        <w:t xml:space="preserve"> pour se mettre droite, mais elle se trouve </w:t>
      </w:r>
      <w:r w:rsidR="00736DB9">
        <w:t>à</w:t>
      </w:r>
      <w:r w:rsidR="00845961">
        <w:t xml:space="preserve"> droite de la route</w:t>
      </w:r>
      <w:r w:rsidR="00AF1243">
        <w:t xml:space="preserve"> donc </w:t>
      </w:r>
      <w:r w:rsidR="00D33B67">
        <w:t>va</w:t>
      </w:r>
      <w:r w:rsidR="00AF1243">
        <w:t xml:space="preserve"> tourner à gauche pour se centrer. Les deux commandes rentre</w:t>
      </w:r>
      <w:r w:rsidR="00677E96">
        <w:t>nt</w:t>
      </w:r>
      <w:r w:rsidR="00AF1243">
        <w:t xml:space="preserve"> donc en contradiction</w:t>
      </w:r>
      <w:r w:rsidR="00777BF0">
        <w:t>. Cependant</w:t>
      </w:r>
      <w:r w:rsidR="00677E96">
        <w:t xml:space="preserve"> nous remarquons bien qu’il est plus important de</w:t>
      </w:r>
      <w:r w:rsidR="00777BF0">
        <w:t xml:space="preserve"> tourner à droite afin de</w:t>
      </w:r>
      <w:r w:rsidR="00677E96">
        <w:t xml:space="preserve"> se </w:t>
      </w:r>
      <w:r w:rsidR="00FE50AC">
        <w:t>remettre</w:t>
      </w:r>
      <w:r w:rsidR="00677E96">
        <w:t xml:space="preserve"> dans l’axe de la route</w:t>
      </w:r>
      <w:r w:rsidR="00FE50AC">
        <w:t xml:space="preserve">. La partie gérant le désaxage </w:t>
      </w:r>
      <w:r w:rsidR="00FE50AC">
        <w:lastRenderedPageBreak/>
        <w:t>doit donc avoir plus de poid</w:t>
      </w:r>
      <w:r w:rsidR="00531907">
        <w:t xml:space="preserve">s. </w:t>
      </w:r>
      <w:r w:rsidR="00C13670">
        <w:t xml:space="preserve">Mais comment décider quel </w:t>
      </w:r>
      <w:r w:rsidR="00DC16F8">
        <w:t>poids</w:t>
      </w:r>
      <w:r w:rsidR="00C13670">
        <w:t xml:space="preserve"> donner à la correction </w:t>
      </w:r>
      <w:r w:rsidR="00DC16F8">
        <w:t>de désaxage et de décentrage</w:t>
      </w:r>
      <w:r w:rsidR="000F17AD">
        <w:t> ?</w:t>
      </w:r>
    </w:p>
    <w:p w14:paraId="3FA58FC7" w14:textId="1C9CB309" w:rsidR="00DC16F8" w:rsidRDefault="000F17AD" w:rsidP="00751A59">
      <w:pPr>
        <w:pStyle w:val="Sansinterligne"/>
      </w:pPr>
      <w:r>
        <w:t xml:space="preserve">Ce poids </w:t>
      </w:r>
      <w:r w:rsidR="004E2043">
        <w:t xml:space="preserve">n’a pas été </w:t>
      </w:r>
      <w:r w:rsidR="00751A59">
        <w:t>choisi avec une valeur fix, mais dépend du désaxage de la voiture.</w:t>
      </w:r>
    </w:p>
    <w:p w14:paraId="23010A74" w14:textId="3453D103" w:rsidR="00751A59" w:rsidRDefault="00751A59" w:rsidP="000D2AC9">
      <w:pPr>
        <w:pStyle w:val="Paragraphedeliste"/>
        <w:numPr>
          <w:ilvl w:val="0"/>
          <w:numId w:val="36"/>
        </w:numPr>
        <w:rPr>
          <w:lang w:val="fr-CH"/>
        </w:rPr>
      </w:pPr>
      <w:r w:rsidRPr="000D2AC9">
        <w:rPr>
          <w:lang w:val="fr-CH"/>
        </w:rPr>
        <w:t>Si la voiture est parfaitement droite</w:t>
      </w:r>
      <w:r w:rsidR="00E24DC5">
        <w:rPr>
          <w:lang w:val="fr-CH"/>
        </w:rPr>
        <w:t xml:space="preserve"> (0°)</w:t>
      </w:r>
      <w:r w:rsidRPr="000D2AC9">
        <w:rPr>
          <w:lang w:val="fr-CH"/>
        </w:rPr>
        <w:t xml:space="preserve">, </w:t>
      </w:r>
      <w:r w:rsidR="006E55CD" w:rsidRPr="000D2AC9">
        <w:rPr>
          <w:lang w:val="fr-CH"/>
        </w:rPr>
        <w:t>100% de la correction est attribué au décentrage</w:t>
      </w:r>
    </w:p>
    <w:p w14:paraId="27FD383C" w14:textId="06A40A19" w:rsidR="000D2AC9" w:rsidRDefault="000D2AC9" w:rsidP="000D2AC9">
      <w:pPr>
        <w:pStyle w:val="Paragraphedeliste"/>
        <w:numPr>
          <w:ilvl w:val="0"/>
          <w:numId w:val="36"/>
        </w:numPr>
        <w:rPr>
          <w:lang w:val="fr-CH"/>
        </w:rPr>
      </w:pPr>
      <w:r>
        <w:rPr>
          <w:lang w:val="fr-CH"/>
        </w:rPr>
        <w:t>Si la voiture forme un angle de 45° avec la route</w:t>
      </w:r>
      <w:r w:rsidR="00522A0E">
        <w:rPr>
          <w:lang w:val="fr-CH"/>
        </w:rPr>
        <w:t xml:space="preserve">, 100% de la correction est attribué au désaxage. </w:t>
      </w:r>
    </w:p>
    <w:p w14:paraId="5E2420FF" w14:textId="18E03C8C" w:rsidR="00053E87" w:rsidRDefault="00053E87" w:rsidP="000D2AC9">
      <w:pPr>
        <w:pStyle w:val="Paragraphedeliste"/>
        <w:numPr>
          <w:ilvl w:val="0"/>
          <w:numId w:val="36"/>
        </w:numPr>
        <w:rPr>
          <w:lang w:val="fr-CH"/>
        </w:rPr>
      </w:pPr>
      <w:r>
        <w:rPr>
          <w:lang w:val="fr-CH"/>
        </w:rPr>
        <w:t>Entre deux</w:t>
      </w:r>
      <w:r w:rsidR="00880613">
        <w:rPr>
          <w:lang w:val="fr-CH"/>
        </w:rPr>
        <w:t>,</w:t>
      </w:r>
      <w:r>
        <w:rPr>
          <w:lang w:val="fr-CH"/>
        </w:rPr>
        <w:t xml:space="preserve"> la correction </w:t>
      </w:r>
      <w:r w:rsidR="00880613">
        <w:rPr>
          <w:lang w:val="fr-CH"/>
        </w:rPr>
        <w:t>dépend des deux facteurs</w:t>
      </w:r>
    </w:p>
    <w:p w14:paraId="2B8F6B42" w14:textId="77777777" w:rsidR="006C1878" w:rsidRDefault="00777496" w:rsidP="00C51CF8">
      <w:pPr>
        <w:pStyle w:val="Sansinterligne"/>
      </w:pPr>
      <w:r>
        <w:t xml:space="preserve">Il a aussi été choisi d’accentuer la correction </w:t>
      </w:r>
      <w:r w:rsidR="000D1CE6">
        <w:t xml:space="preserve">plus la voiture s’éloigne de </w:t>
      </w:r>
      <w:r w:rsidR="00D715E4">
        <w:t xml:space="preserve">sa position correcte. </w:t>
      </w:r>
    </w:p>
    <w:p w14:paraId="05BB1D41" w14:textId="6D2D5D5D" w:rsidR="00C655FC" w:rsidRDefault="0092413A" w:rsidP="005F09BE">
      <w:r>
        <w:rPr>
          <w:noProof/>
        </w:rPr>
        <mc:AlternateContent>
          <mc:Choice Requires="wpg">
            <w:drawing>
              <wp:anchor distT="0" distB="0" distL="114300" distR="114300" simplePos="0" relativeHeight="251785222" behindDoc="0" locked="0" layoutInCell="1" allowOverlap="1" wp14:anchorId="0063ACA1" wp14:editId="5342427A">
                <wp:simplePos x="0" y="0"/>
                <wp:positionH relativeFrom="column">
                  <wp:posOffset>4485640</wp:posOffset>
                </wp:positionH>
                <wp:positionV relativeFrom="paragraph">
                  <wp:posOffset>636905</wp:posOffset>
                </wp:positionV>
                <wp:extent cx="1955800" cy="1435100"/>
                <wp:effectExtent l="0" t="0" r="6350" b="0"/>
                <wp:wrapSquare wrapText="bothSides"/>
                <wp:docPr id="5137" name="Groupe 5137"/>
                <wp:cNvGraphicFramePr/>
                <a:graphic xmlns:a="http://schemas.openxmlformats.org/drawingml/2006/main">
                  <a:graphicData uri="http://schemas.microsoft.com/office/word/2010/wordprocessingGroup">
                    <wpg:wgp>
                      <wpg:cNvGrpSpPr/>
                      <wpg:grpSpPr>
                        <a:xfrm>
                          <a:off x="0" y="0"/>
                          <a:ext cx="1955800" cy="1435100"/>
                          <a:chOff x="-12700" y="0"/>
                          <a:chExt cx="1955800" cy="1435101"/>
                        </a:xfrm>
                      </wpg:grpSpPr>
                      <pic:pic xmlns:pic="http://schemas.openxmlformats.org/drawingml/2006/picture">
                        <pic:nvPicPr>
                          <pic:cNvPr id="5135" name="Image 5135"/>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1057910"/>
                          </a:xfrm>
                          <a:prstGeom prst="rect">
                            <a:avLst/>
                          </a:prstGeom>
                          <a:noFill/>
                          <a:ln>
                            <a:noFill/>
                          </a:ln>
                        </pic:spPr>
                      </pic:pic>
                      <wps:wsp>
                        <wps:cNvPr id="5136" name="Zone de texte 5136"/>
                        <wps:cNvSpPr txBox="1"/>
                        <wps:spPr>
                          <a:xfrm>
                            <a:off x="-12700" y="1066801"/>
                            <a:ext cx="1943100" cy="368300"/>
                          </a:xfrm>
                          <a:prstGeom prst="rect">
                            <a:avLst/>
                          </a:prstGeom>
                          <a:solidFill>
                            <a:prstClr val="white"/>
                          </a:solidFill>
                          <a:ln>
                            <a:noFill/>
                          </a:ln>
                        </wps:spPr>
                        <wps:txbx>
                          <w:txbxContent>
                            <w:p w14:paraId="4E6BF122" w14:textId="7A4C4E49" w:rsidR="000F22C8" w:rsidRPr="0092413A" w:rsidRDefault="000F22C8"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00147BFB">
                                <w:rPr>
                                  <w:noProof/>
                                  <w:lang w:val="fr-CH"/>
                                </w:rPr>
                                <w:t>39</w:t>
                              </w:r>
                              <w:r>
                                <w:fldChar w:fldCharType="end"/>
                              </w:r>
                              <w:r w:rsidRPr="0092413A">
                                <w:rPr>
                                  <w:lang w:val="fr-CH"/>
                                </w:rPr>
                                <w:t xml:space="preserve"> Relation angle 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ACA1" id="Groupe 5137" o:spid="_x0000_s1143" style="position:absolute;left:0;text-align:left;margin-left:353.2pt;margin-top:50.15pt;width:154pt;height:113pt;z-index:251785222;mso-width-relative:margin;mso-height-relative:margin" coordorigin="-127" coordsize="19558,1435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">
                <v:shape id="Image 5135" o:spid="_x0000_s1144" type="#_x0000_t75" style="position:absolute;width:19431;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">
                  <v:imagedata r:id="rId109" o:title=""/>
                </v:shape>
                <v:shape id="Zone de texte 5136" o:spid="_x0000_s1145" type="#_x0000_t202" style="position:absolute;left:-127;top:10668;width:1943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" stroked="f">
                  <v:textbox inset="0,0,0,0">
                    <w:txbxContent>
                      <w:p w14:paraId="4E6BF122" w14:textId="7A4C4E49" w:rsidR="000F22C8" w:rsidRPr="0092413A" w:rsidRDefault="000F22C8"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00147BFB">
                          <w:rPr>
                            <w:noProof/>
                            <w:lang w:val="fr-CH"/>
                          </w:rPr>
                          <w:t>39</w:t>
                        </w:r>
                        <w:r>
                          <w:fldChar w:fldCharType="end"/>
                        </w:r>
                        <w:r w:rsidRPr="0092413A">
                          <w:rPr>
                            <w:lang w:val="fr-CH"/>
                          </w:rPr>
                          <w:t xml:space="preserve"> Relation angle 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v:textbox>
                </v:shape>
                <w10:wrap type="square"/>
              </v:group>
            </w:pict>
          </mc:Fallback>
        </mc:AlternateContent>
      </w:r>
      <w:r w:rsidR="00D715E4">
        <w:t xml:space="preserve">Ainsi </w:t>
      </w:r>
      <w:r w:rsidR="006C1878">
        <w:t xml:space="preserve">par exemple </w:t>
      </w:r>
      <w:r w:rsidR="00D715E4">
        <w:t>si la voiture</w:t>
      </w:r>
      <w:r w:rsidR="00C54D64">
        <w:t xml:space="preserve"> vacille au milieu de la route</w:t>
      </w:r>
      <w:r w:rsidR="005F6F8F">
        <w:t>,</w:t>
      </w:r>
      <w:r w:rsidR="00C54D64">
        <w:t xml:space="preserve"> peu de correction est effectué</w:t>
      </w:r>
      <w:r w:rsidR="007D237C">
        <w:t xml:space="preserve"> pour la ramener au centre</w:t>
      </w:r>
      <w:r w:rsidR="00C54D64">
        <w:t xml:space="preserve">, par contre </w:t>
      </w:r>
      <w:r w:rsidR="007D237C">
        <w:t>plus elle se rapproche du bord</w:t>
      </w:r>
      <w:r w:rsidR="005F6F8F">
        <w:t>, plus la correction</w:t>
      </w:r>
      <w:r w:rsidR="00C51CF8">
        <w:t xml:space="preserve"> </w:t>
      </w:r>
      <w:r w:rsidR="008304AF">
        <w:t xml:space="preserve">doit </w:t>
      </w:r>
      <w:r w:rsidR="00C51CF8">
        <w:t>augmentera fortement.</w:t>
      </w:r>
      <w:r w:rsidR="00DA480E">
        <w:t xml:space="preserve"> De même pour l’angle de la voiture avec la route.</w:t>
      </w:r>
    </w:p>
    <w:p w14:paraId="440DCDB2" w14:textId="752E9D63" w:rsidR="0001344F" w:rsidRDefault="00DA480E" w:rsidP="00C51CF8">
      <w:pPr>
        <w:pStyle w:val="Sansinterligne"/>
      </w:pPr>
      <w:r>
        <w:t>Justement p</w:t>
      </w:r>
      <w:r w:rsidR="00995080">
        <w:t>our le désaxage</w:t>
      </w:r>
      <w:r>
        <w:t xml:space="preserve">, étant </w:t>
      </w:r>
      <w:r w:rsidR="005F09BE">
        <w:t xml:space="preserve">donné </w:t>
      </w:r>
      <w:r w:rsidR="00757506">
        <w:t xml:space="preserve">que </w:t>
      </w:r>
      <w:r w:rsidR="00B94E63">
        <w:t>l’angle de la voiture par rapport à la route nous est fourni par la pente de la ligne</w:t>
      </w:r>
      <w:r w:rsidR="00FD13B1">
        <w:t xml:space="preserve">, et que la pente vaut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angl</m:t>
                </m:r>
                <m:sSub>
                  <m:sSubPr>
                    <m:ctrlPr>
                      <w:rPr>
                        <w:rFonts w:ascii="Cambria Math" w:hAnsi="Cambria Math"/>
                        <w:i/>
                      </w:rPr>
                    </m:ctrlPr>
                  </m:sSubPr>
                  <m:e>
                    <m:r>
                      <w:rPr>
                        <w:rFonts w:ascii="Cambria Math" w:hAnsi="Cambria Math"/>
                      </w:rPr>
                      <m:t>e</m:t>
                    </m:r>
                  </m:e>
                  <m:sub>
                    <m:r>
                      <w:rPr>
                        <w:rFonts w:ascii="Cambria Math" w:hAnsi="Cambria Math"/>
                      </w:rPr>
                      <m:t>voiture</m:t>
                    </m:r>
                  </m:sub>
                </m:sSub>
              </m:e>
            </m:d>
          </m:e>
        </m:func>
      </m:oMath>
      <w:r w:rsidR="00145E7D">
        <w:t xml:space="preserve">, </w:t>
      </w:r>
      <w:r w:rsidR="00D0779F">
        <w:t xml:space="preserve">cette valeur augment déjà </w:t>
      </w:r>
      <w:r w:rsidR="00B436B3">
        <w:t xml:space="preserve">fortement plus l’angle </w:t>
      </w:r>
      <w:r w:rsidR="004D750B">
        <w:t>de la voiture augment.</w:t>
      </w:r>
      <w:r w:rsidR="009F2F30">
        <w:t xml:space="preserve"> Il ne faut donc pas la modifier.</w:t>
      </w:r>
    </w:p>
    <w:p w14:paraId="18F737FC" w14:textId="62AFA806" w:rsidR="0092413A" w:rsidRDefault="0092413A" w:rsidP="00C51CF8">
      <w:pPr>
        <w:pStyle w:val="Sansinterligne"/>
      </w:pPr>
    </w:p>
    <w:p w14:paraId="5BEBBA82" w14:textId="4E111ADA" w:rsidR="00543BBE" w:rsidRDefault="004D750B" w:rsidP="00C655FC">
      <w:r>
        <w:t xml:space="preserve">Par contre </w:t>
      </w:r>
      <w:r w:rsidR="00EB66F7">
        <w:t xml:space="preserve">pour le décentrage, </w:t>
      </w:r>
      <w:r w:rsidR="00BC11DF">
        <w:t xml:space="preserve">ce n’est pas la même chose. </w:t>
      </w:r>
      <w:r w:rsidR="008320C9">
        <w:t>Etant donné que l</w:t>
      </w:r>
      <w:r w:rsidR="001D0D8F">
        <w:t xml:space="preserve">e décalage </w:t>
      </w:r>
      <w:r w:rsidR="000F226D">
        <w:t>de la voiture avec</w:t>
      </w:r>
      <w:r w:rsidR="008320C9">
        <w:t xml:space="preserve"> </w:t>
      </w:r>
      <w:r w:rsidR="00422502">
        <w:t xml:space="preserve">le centre de la route </w:t>
      </w:r>
      <w:r w:rsidR="000F226D">
        <w:t xml:space="preserve">est donné en pixel et </w:t>
      </w:r>
      <w:r w:rsidR="00422502">
        <w:t>est une valeur linéaire</w:t>
      </w:r>
      <w:r w:rsidR="005C6EE0">
        <w:t xml:space="preserve">, il faut lui appliquer </w:t>
      </w:r>
      <w:r w:rsidR="00DC7198">
        <w:t>une fonction tangentielle</w:t>
      </w:r>
      <w:r w:rsidR="00386E5C">
        <w:t xml:space="preserve"> afin que la correction augment plus fortement si on se rapproche du bord.</w:t>
      </w:r>
    </w:p>
    <w:p w14:paraId="6EE49599" w14:textId="0E0A1009" w:rsidR="00C51CF8" w:rsidRPr="00C655FC" w:rsidRDefault="00543BBE" w:rsidP="00C655FC">
      <w:r>
        <w:t xml:space="preserve">Maintenant que nous </w:t>
      </w:r>
      <w:r w:rsidR="00647683">
        <w:t>savons la correction à appliquer, l’angle</w:t>
      </w:r>
      <w:r w:rsidR="00DC7198">
        <w:t xml:space="preserve"> des roues peut être modifié.</w:t>
      </w:r>
    </w:p>
    <w:p w14:paraId="2BDC78A5" w14:textId="348131A2" w:rsidR="00F339C5" w:rsidRPr="008E38B2" w:rsidRDefault="00F339C5" w:rsidP="00A05E68">
      <w:pPr>
        <w:rPr>
          <w:spacing w:val="60"/>
          <w:sz w:val="44"/>
        </w:rPr>
      </w:pPr>
      <w:r>
        <w:br w:type="page"/>
      </w:r>
    </w:p>
    <w:p w14:paraId="3A02A4F0" w14:textId="5E2FC068" w:rsidR="00AD25AC" w:rsidRDefault="00AD25AC" w:rsidP="00B92963">
      <w:pPr>
        <w:pStyle w:val="Titre1"/>
      </w:pPr>
      <w:bookmarkStart w:id="93" w:name="_Toc46395958"/>
      <w:r>
        <w:lastRenderedPageBreak/>
        <w:t xml:space="preserve">Detection de </w:t>
      </w:r>
      <w:bookmarkEnd w:id="87"/>
      <w:r w:rsidR="007D2E36">
        <w:t>signalisation</w:t>
      </w:r>
      <w:bookmarkEnd w:id="93"/>
    </w:p>
    <w:p w14:paraId="490D3FAC" w14:textId="61AA3B89" w:rsidR="003728D1" w:rsidRDefault="003728D1" w:rsidP="00FA63A9">
      <w:r>
        <w:t xml:space="preserve">La détection de </w:t>
      </w:r>
      <w:r w:rsidR="007D2E36">
        <w:t>signalisation</w:t>
      </w:r>
      <w:r>
        <w:t xml:space="preserve"> se fait</w:t>
      </w:r>
      <w:r w:rsidR="006F35EB">
        <w:t xml:space="preserve">, comme expliqué en </w:t>
      </w:r>
      <w:r w:rsidR="006F35EB">
        <w:fldChar w:fldCharType="begin"/>
      </w:r>
      <w:r w:rsidR="006F35EB">
        <w:instrText xml:space="preserve"> REF _Ref46149120 \r \h </w:instrText>
      </w:r>
      <w:r w:rsidR="006F35EB">
        <w:fldChar w:fldCharType="separate"/>
      </w:r>
      <w:r w:rsidR="000F22C8">
        <w:t>3.7</w:t>
      </w:r>
      <w:r w:rsidR="006F35EB">
        <w:fldChar w:fldCharType="end"/>
      </w:r>
      <w:r w:rsidR="006F35EB">
        <w:t xml:space="preserve">, grâce au réseau </w:t>
      </w:r>
      <w:r w:rsidR="007D2E36">
        <w:t xml:space="preserve">neuronal </w:t>
      </w:r>
      <w:r w:rsidR="006F35EB">
        <w:t>MobilNet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0F22C8">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r>
        <w:t>L’apprentissage du réseau</w:t>
      </w:r>
    </w:p>
    <w:p w14:paraId="2ABBA4C7" w14:textId="188156E6" w:rsidR="007D2E36" w:rsidRDefault="007D2E36" w:rsidP="007D2E36">
      <w:pPr>
        <w:pStyle w:val="Paragraphedeliste"/>
        <w:numPr>
          <w:ilvl w:val="0"/>
          <w:numId w:val="39"/>
        </w:numPr>
        <w:rPr>
          <w:lang w:val="fr-CH"/>
        </w:rPr>
      </w:pPr>
      <w:r w:rsidRPr="007D2E36">
        <w:rPr>
          <w:lang w:val="fr-CH"/>
        </w:rPr>
        <w:t>La réaction de la v</w:t>
      </w:r>
      <w:r>
        <w:rPr>
          <w:lang w:val="fr-CH"/>
        </w:rPr>
        <w:t>oiture à chaque signalisation</w:t>
      </w:r>
    </w:p>
    <w:p w14:paraId="34EF73BF" w14:textId="37EAF28E" w:rsidR="007D2E36" w:rsidRDefault="007D2E36" w:rsidP="007D2E36">
      <w:pPr>
        <w:pStyle w:val="Titre2"/>
      </w:pPr>
      <w:bookmarkStart w:id="94" w:name="_Toc46395959"/>
      <w:r>
        <w:t>Apprentissage du reseau neuronal</w:t>
      </w:r>
      <w:bookmarkEnd w:id="94"/>
    </w:p>
    <w:p w14:paraId="581592F7" w14:textId="05339C79" w:rsidR="007D2E36" w:rsidRDefault="007D2E36" w:rsidP="007D2E36">
      <w:r w:rsidRPr="007D2E36">
        <w:t>De base, le réseau M</w:t>
      </w:r>
      <w:r>
        <w:t>obilNet SSD est simplement un modèle, un squelette, où ses 5 millions de paramètres sont vide. Il faut passer par une phase d’apprentissage afin que</w:t>
      </w:r>
      <w:r w:rsidR="00E52A14">
        <w:t xml:space="preserve"> les filtres convolutifs, la détection d’objet (SSD) et la classification aient les bons paramètres.</w:t>
      </w:r>
    </w:p>
    <w:p w14:paraId="2806749F" w14:textId="70AC6C9C" w:rsidR="00E52A14" w:rsidRDefault="00E52A14" w:rsidP="007D2E36">
      <w:r>
        <w:t xml:space="preserve">Un tel apprentissage demande énormément d’image d’apprentissage et des jours d’entraînement. Heureusement, des modèles pré-entraînées avec </w:t>
      </w:r>
      <w:r w:rsidR="00EE258B">
        <w:t>différentes bases</w:t>
      </w:r>
      <w:r>
        <w:t xml:space="preserve"> de données existent. </w:t>
      </w:r>
    </w:p>
    <w:p w14:paraId="21CF9469" w14:textId="12907B3A" w:rsidR="00EE258B" w:rsidRDefault="00EE258B" w:rsidP="00EE258B">
      <w:pPr>
        <w:pStyle w:val="Sansinterligne"/>
      </w:pPr>
      <w:r>
        <w:t>Si la librairie de machine learning TensorFlow est utilisé, toute sortes de modèles pré-entrainés sont disponible sur leur GitHub.</w:t>
      </w:r>
      <w:r w:rsidR="00676803">
        <w:t xml:space="preserve"> </w:t>
      </w:r>
      <w:sdt>
        <w:sdtPr>
          <w:id w:val="1337960380"/>
          <w:citation/>
        </w:sdtPr>
        <w:sdtContent>
          <w:r w:rsidR="00676803">
            <w:fldChar w:fldCharType="begin"/>
          </w:r>
          <w:r w:rsidR="00676803">
            <w:instrText xml:space="preserve"> CITATION Ten201 \l 4108 </w:instrText>
          </w:r>
          <w:r w:rsidR="00676803">
            <w:fldChar w:fldCharType="separate"/>
          </w:r>
          <w:r w:rsidR="000F22C8">
            <w:rPr>
              <w:noProof/>
            </w:rPr>
            <w:t>(17)</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28B803E6"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Content>
          <w:r>
            <w:fldChar w:fldCharType="begin"/>
          </w:r>
          <w:r>
            <w:instrText xml:space="preserve"> CITATION Mod20 \l 4108 </w:instrText>
          </w:r>
          <w:r>
            <w:fldChar w:fldCharType="separate"/>
          </w:r>
          <w:r w:rsidR="000F22C8">
            <w:rPr>
              <w:noProof/>
            </w:rPr>
            <w:t>(18)</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r w:rsidRPr="00691C4C">
        <w:rPr>
          <w:rFonts w:ascii="Consolas" w:hAnsi="Consolas"/>
          <w:color w:val="CE9178"/>
          <w:sz w:val="21"/>
          <w:szCs w:val="21"/>
          <w:lang w:eastAsia="fr-CH"/>
        </w:rPr>
        <w:t>ssd_mobilenet_v2_quantized_300x300_coco_2019_01_03</w:t>
      </w:r>
      <w:r>
        <w:rPr>
          <w:rFonts w:ascii="Consolas" w:hAnsi="Consolas"/>
          <w:color w:val="CE9178"/>
          <w:sz w:val="21"/>
          <w:szCs w:val="21"/>
          <w:lang w:eastAsia="fr-CH"/>
        </w:rPr>
        <w:t> »</w:t>
      </w:r>
    </w:p>
    <w:p w14:paraId="01232E7F" w14:textId="3FAD0D21" w:rsidR="00691C4C" w:rsidRDefault="000C2F96" w:rsidP="000C2F96">
      <w:pPr>
        <w:pStyle w:val="Sansinterligne"/>
      </w:pPr>
      <w:r>
        <w:t xml:space="preserve">Ce modèle a été entraîner par la base de données COCO </w:t>
      </w:r>
      <w:sdt>
        <w:sdtPr>
          <w:id w:val="-809622662"/>
          <w:citation/>
        </w:sdtPr>
        <w:sdtContent>
          <w:r>
            <w:fldChar w:fldCharType="begin"/>
          </w:r>
          <w:r>
            <w:instrText xml:space="preserve"> CITATION COC20 \l 4108 </w:instrText>
          </w:r>
          <w:r>
            <w:fldChar w:fldCharType="separate"/>
          </w:r>
          <w:r w:rsidR="000F22C8">
            <w:rPr>
              <w:noProof/>
            </w:rPr>
            <w:t>(19)</w:t>
          </w:r>
          <w:r>
            <w:fldChar w:fldCharType="end"/>
          </w:r>
        </w:sdtContent>
      </w:sdt>
      <w:r>
        <w:t>, contenant 1.5 million d’objets labélisé répartis dans 91 catégories.</w:t>
      </w:r>
    </w:p>
    <w:p w14:paraId="0A820023" w14:textId="047DEBF4" w:rsidR="000C2F96" w:rsidRDefault="000C2F96" w:rsidP="007D2E36">
      <w:r>
        <w:t xml:space="preserve">Etant donné que nous ne voulons pas détecter ces 91 catégories, ce modèle devra être légèrement modifié afin de détecter nos panneaux de signalisations et feux. Ce procédé </w:t>
      </w:r>
      <w:r w:rsidR="00FA63A9">
        <w:t>se</w:t>
      </w:r>
      <w:r>
        <w:t xml:space="preserve"> nomme </w:t>
      </w:r>
      <w:r w:rsidR="00FA63A9">
        <w:t>« </w:t>
      </w:r>
      <w:r w:rsidR="00FA63A9" w:rsidRPr="00FA63A9">
        <w:rPr>
          <w:b/>
          <w:bCs/>
        </w:rPr>
        <w:t>T</w:t>
      </w:r>
      <w:r w:rsidRPr="00FA63A9">
        <w:rPr>
          <w:b/>
          <w:bCs/>
        </w:rPr>
        <w:t>ransfer learning</w:t>
      </w:r>
      <w:r w:rsidR="00FA63A9" w:rsidRPr="00FA63A9">
        <w:rPr>
          <w:b/>
          <w:bCs/>
        </w:rPr>
        <w:t> </w:t>
      </w:r>
      <w:r w:rsidR="00FA63A9">
        <w:t xml:space="preserve">». </w:t>
      </w:r>
    </w:p>
    <w:p w14:paraId="62645220" w14:textId="219CCFDC" w:rsidR="00FA63A9" w:rsidRDefault="00FA63A9" w:rsidP="007D2E36">
      <w:r>
        <w:t xml:space="preserve">Le transfert learning consiste à transférer les connaissances du modèle pré-entraîné à notre nouveau modèle. Dans notre cas toutes les couches d’extraction de featurs restent inchangées, et uniquement les deux dernières couches du réseau servant à la classification des objets sont réentraînées. </w:t>
      </w:r>
    </w:p>
    <w:p w14:paraId="17DEFE05" w14:textId="304C46D2" w:rsidR="006B1FE9" w:rsidRDefault="006B1FE9" w:rsidP="006B1FE9">
      <w:pPr>
        <w:pStyle w:val="Titre3"/>
      </w:pPr>
      <w:bookmarkStart w:id="95" w:name="_Toc46395960"/>
      <w:r>
        <w:t>Création de notre dataset</w:t>
      </w:r>
      <w:bookmarkEnd w:id="95"/>
    </w:p>
    <w:p w14:paraId="133F452B" w14:textId="0606FD14" w:rsidR="006B1FE9" w:rsidRDefault="006B1FE9" w:rsidP="006B1FE9">
      <w:r w:rsidRPr="006B1FE9">
        <w:t>Afin de pouvoir apprendre a</w:t>
      </w:r>
      <w:r>
        <w:t xml:space="preserve">u réseau à quoi ressemble nos objets, nous devons </w:t>
      </w:r>
      <w:r w:rsidR="00716200">
        <w:t>acquérir un set d’image sur lesquels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25043ECF" w14:textId="3BCE3F27" w:rsidR="00952720" w:rsidRDefault="00EE6663" w:rsidP="006B1FE9">
      <w:r>
        <w:lastRenderedPageBreak/>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2FFD24DA">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1D7B9391">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485" cy="2160000"/>
                    </a:xfrm>
                    <a:prstGeom prst="rect">
                      <a:avLst/>
                    </a:prstGeom>
                  </pic:spPr>
                </pic:pic>
              </a:graphicData>
            </a:graphic>
          </wp:inline>
        </w:drawing>
      </w:r>
    </w:p>
    <w:p w14:paraId="20E813E5" w14:textId="6AD08590"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147BFB">
        <w:rPr>
          <w:noProof/>
          <w:lang w:val="fr-CH"/>
        </w:rPr>
        <w:t>40</w:t>
      </w:r>
      <w:r>
        <w:fldChar w:fldCharType="end"/>
      </w:r>
      <w:r w:rsidRPr="00EE6663">
        <w:rPr>
          <w:lang w:val="fr-CH"/>
        </w:rPr>
        <w:t xml:space="preserve"> Image acquise pour l’entraînement du réseau</w:t>
      </w:r>
      <w:r w:rsidR="0051066D">
        <w:rPr>
          <w:lang w:val="fr-CH"/>
        </w:rPr>
        <w:t xml:space="preserve"> avant/après labélisation</w:t>
      </w:r>
    </w:p>
    <w:p w14:paraId="03D0FE81" w14:textId="64CB6DEA" w:rsidR="00A37326" w:rsidRDefault="00A37326" w:rsidP="00A37326">
      <w:pPr>
        <w:pStyle w:val="Note"/>
      </w:pPr>
      <w:r>
        <w:t xml:space="preserve">Note : Des images sans </w:t>
      </w:r>
      <w:r w:rsidR="00762ADD">
        <w:t>distorsions</w:t>
      </w:r>
      <w:r>
        <w:t xml:space="preserve"> ont d’abord été </w:t>
      </w:r>
      <w:r w:rsidR="006F5526">
        <w:t>capturé</w:t>
      </w:r>
      <w:r>
        <w:t xml:space="preserve"> afin </w:t>
      </w:r>
      <w:r w:rsidR="00762ADD">
        <w:t>d’aider le réseau</w:t>
      </w:r>
      <w:r w:rsidR="006F5526">
        <w:t xml:space="preserve"> </w:t>
      </w:r>
      <w:r w:rsidR="00C46BFC">
        <w:t xml:space="preserve">à détecter les panneaux, mais </w:t>
      </w:r>
      <w:r w:rsidR="00F920BB">
        <w:t xml:space="preserve">il s’est avéré que le réseau arrivait aussi très bien </w:t>
      </w:r>
      <w:r w:rsidR="000460ED">
        <w:t xml:space="preserve">détecter les objets sur une image distordu. </w:t>
      </w:r>
      <w:r w:rsidR="000C0995">
        <w:t xml:space="preserve">Il a donc été décidé d’utilisé des images distordu </w:t>
      </w:r>
      <w:r w:rsidR="00BB21DF">
        <w:t>afin d’avoir un plus grand champs de vision</w:t>
      </w:r>
      <w:r w:rsidR="002D59B3">
        <w:t xml:space="preserve"> (utiliser pleinement le fish eye de la caméra)</w:t>
      </w:r>
    </w:p>
    <w:p w14:paraId="46B94647" w14:textId="28F0CC00" w:rsidR="0051066D" w:rsidRDefault="0051066D" w:rsidP="006B1FE9">
      <w:r>
        <w:t xml:space="preserve">Il faut ensuite repérer et annoter la position de chaque objet. L’utilisation du programme </w:t>
      </w:r>
      <w:r>
        <w:rPr>
          <w:b/>
          <w:bCs/>
        </w:rPr>
        <w:t>L</w:t>
      </w:r>
      <w:r w:rsidRPr="0051066D">
        <w:rPr>
          <w:b/>
          <w:bCs/>
        </w:rPr>
        <w:t>abelImg</w:t>
      </w:r>
      <w:r>
        <w:t xml:space="preserve"> </w:t>
      </w:r>
      <w:sdt>
        <w:sdtPr>
          <w:id w:val="303980371"/>
          <w:citation/>
        </w:sdtPr>
        <w:sdtContent>
          <w:r>
            <w:fldChar w:fldCharType="begin"/>
          </w:r>
          <w:r>
            <w:instrText xml:space="preserve"> CITATION Git20 \l 4108 </w:instrText>
          </w:r>
          <w:r>
            <w:fldChar w:fldCharType="separate"/>
          </w:r>
          <w:r w:rsidR="000F22C8">
            <w:rPr>
              <w:noProof/>
            </w:rPr>
            <w:t>(20)</w:t>
          </w:r>
          <w:r>
            <w:fldChar w:fldCharType="end"/>
          </w:r>
        </w:sdtContent>
      </w:sdt>
      <w:r>
        <w:t xml:space="preserve"> simplifie grandement cette tâche. Un fichier .xml par image est ensuite généré par le programme contenant la classe et la position de chaque rectangle dessiné. </w:t>
      </w:r>
    </w:p>
    <w:p w14:paraId="6DB59A76" w14:textId="1DFEACE9" w:rsidR="00EE6663" w:rsidRDefault="0051066D" w:rsidP="006B1FE9">
      <w:r>
        <w:t>Après labélisation, n</w:t>
      </w:r>
      <w:r w:rsidR="00EE6663">
        <w:t xml:space="preserve">ous arrivons au nombre suivant d’objets présent dans </w:t>
      </w:r>
      <w:r w:rsidR="0092598E">
        <w:t xml:space="preserve">toutes </w:t>
      </w:r>
      <w:r w:rsidR="00EE6663">
        <w:t>nos images :</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stop</w:t>
            </w:r>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battery</w:t>
            </w:r>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trafficLightGreen</w:t>
            </w:r>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trafficLightRed</w:t>
            </w:r>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trafficLightOff</w:t>
            </w:r>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6D1E330C" w:rsidR="00EE6663" w:rsidRDefault="0092598E" w:rsidP="0092598E">
      <w:pPr>
        <w:pStyle w:val="Lgende"/>
        <w:rPr>
          <w:lang w:val="fr-CH"/>
        </w:rPr>
      </w:pPr>
      <w:r w:rsidRPr="0092598E">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0F22C8">
        <w:rPr>
          <w:noProof/>
          <w:lang w:val="fr-CH"/>
        </w:rPr>
        <w:t>5</w:t>
      </w:r>
      <w:r w:rsidR="00B524C0">
        <w:rPr>
          <w:lang w:val="fr-CH"/>
        </w:rPr>
        <w:fldChar w:fldCharType="end"/>
      </w:r>
      <w:r w:rsidRPr="0092598E">
        <w:rPr>
          <w:lang w:val="fr-CH"/>
        </w:rPr>
        <w:t xml:space="preserve"> Nbr d'objets dans les images</w:t>
      </w:r>
    </w:p>
    <w:p w14:paraId="355846BF" w14:textId="24A0D7DF"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 car il était prévu de faire la différence entre les </w:t>
      </w:r>
      <w:r w:rsidR="0051066D">
        <w:t xml:space="preserve">types de </w:t>
      </w:r>
      <w:r>
        <w:t xml:space="preserve">feux par traitement d’image, mais il a finalement été préféré de faire cette différence directement par le réseau de neurone (voir </w:t>
      </w:r>
      <w:r>
        <w:fldChar w:fldCharType="begin"/>
      </w:r>
      <w:r>
        <w:instrText xml:space="preserve"> REF _Ref46159484 \r \h </w:instrText>
      </w:r>
      <w:r>
        <w:fldChar w:fldCharType="separate"/>
      </w:r>
      <w:r w:rsidR="000F22C8">
        <w:t>9.2.2</w:t>
      </w:r>
      <w:r>
        <w:fldChar w:fldCharType="end"/>
      </w:r>
      <w:r>
        <w:t>)</w:t>
      </w:r>
      <w:r w:rsidR="0051066D">
        <w:t>.</w:t>
      </w:r>
    </w:p>
    <w:p w14:paraId="4049E732" w14:textId="77777777" w:rsidR="00646AD7" w:rsidRPr="00C63CE9" w:rsidRDefault="00646AD7">
      <w:pPr>
        <w:spacing w:after="0"/>
        <w:jc w:val="left"/>
        <w:rPr>
          <w:rFonts w:ascii="Garamond" w:hAnsi="Garamond"/>
          <w:caps/>
          <w:kern w:val="20"/>
          <w:sz w:val="26"/>
        </w:rPr>
      </w:pPr>
      <w:r>
        <w:br w:type="page"/>
      </w:r>
    </w:p>
    <w:p w14:paraId="79782C2E" w14:textId="471D0B5E" w:rsidR="004B04DF" w:rsidRDefault="004B04DF" w:rsidP="004B04DF">
      <w:pPr>
        <w:pStyle w:val="Titre3"/>
      </w:pPr>
      <w:bookmarkStart w:id="96" w:name="_Toc46395961"/>
      <w:r>
        <w:lastRenderedPageBreak/>
        <w:t>Ressources utilisées</w:t>
      </w:r>
      <w:bookmarkEnd w:id="96"/>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6F1472">
      <w:pPr>
        <w:pStyle w:val="Titre5"/>
        <w:rPr>
          <w:lang w:val="fr-CH"/>
        </w:rPr>
      </w:pPr>
      <w:r w:rsidRPr="006F1472">
        <w:rPr>
          <w:lang w:val="fr-CH"/>
        </w:rPr>
        <w:t>Google Colaboratory</w:t>
      </w:r>
    </w:p>
    <w:p w14:paraId="76F75F3A" w14:textId="5393DC5F" w:rsidR="006F1472" w:rsidRDefault="006F1472" w:rsidP="006F1472">
      <w:r w:rsidRPr="006F1472">
        <w:t>Google Colab est un s</w:t>
      </w:r>
      <w:r>
        <w:t xml:space="preserve">ervice fourni par Google permettant d’exécuter du code Python depuis le navigateur. Lors de l’accès au Colab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connecter son Google Drive à la machine virtuelle</w:t>
      </w:r>
      <w:r w:rsidR="007A4592">
        <w:t xml:space="preserve"> afin de pouvoir sauvegarder </w:t>
      </w:r>
      <w:r w:rsidR="007907E8">
        <w:t xml:space="preserve">les fichiers de facon permanente. </w:t>
      </w:r>
    </w:p>
    <w:p w14:paraId="49D81019" w14:textId="0F3C1633" w:rsidR="002B219A" w:rsidRPr="000024C2" w:rsidRDefault="002B219A" w:rsidP="002B219A">
      <w:pPr>
        <w:pStyle w:val="Titre5"/>
        <w:rPr>
          <w:lang w:val="fr-CH"/>
        </w:rPr>
      </w:pPr>
      <w:r w:rsidRPr="000024C2">
        <w:rPr>
          <w:lang w:val="fr-CH"/>
        </w:rPr>
        <w:t>Tensorflow</w:t>
      </w:r>
      <w:r w:rsidR="000024C2">
        <w:rPr>
          <w:lang w:val="fr-CH"/>
        </w:rPr>
        <w:t xml:space="preserve">, </w:t>
      </w:r>
      <w:r w:rsidRPr="000024C2">
        <w:rPr>
          <w:lang w:val="fr-CH"/>
        </w:rPr>
        <w:t>Tensorflow Lite</w:t>
      </w:r>
      <w:r w:rsidR="000024C2">
        <w:rPr>
          <w:lang w:val="fr-CH"/>
        </w:rPr>
        <w:t xml:space="preserve"> et Tensorboard</w:t>
      </w:r>
    </w:p>
    <w:p w14:paraId="63D58657" w14:textId="3339D28B" w:rsidR="002B219A" w:rsidRDefault="002B219A" w:rsidP="002B219A">
      <w:r w:rsidRPr="002B219A">
        <w:t xml:space="preserve">Tensorflow est </w:t>
      </w:r>
      <w:r w:rsidR="003D1E34" w:rsidRPr="002B219A">
        <w:t xml:space="preserve">une librairie </w:t>
      </w:r>
      <w:r w:rsidR="003D1E34">
        <w:t xml:space="preserve">développée par Google </w:t>
      </w:r>
      <w:r w:rsidRPr="002B219A">
        <w:t>comprena</w:t>
      </w:r>
      <w:r>
        <w:t xml:space="preserve">nt de nombreuses </w:t>
      </w:r>
      <w:r w:rsidR="003D1E34">
        <w:t>classes et fonctions simplifiant la création et l’apprentissage d’un réseau de neurone. Tous les algorithmes principaux de ML développés à se jour se trouve dans Tensorflow</w:t>
      </w:r>
      <w:r w:rsidR="000024C2">
        <w:t>.</w:t>
      </w:r>
    </w:p>
    <w:p w14:paraId="4C4EFBB5" w14:textId="002216AF" w:rsidR="000024C2" w:rsidRDefault="00270556" w:rsidP="00270556">
      <w:pPr>
        <w:pStyle w:val="Note"/>
      </w:pPr>
      <w:r>
        <w:t xml:space="preserve">Note : </w:t>
      </w:r>
      <w:r w:rsidR="003F1979">
        <w:t xml:space="preserve">Le mot </w:t>
      </w:r>
      <w:r>
        <w:t>« </w:t>
      </w:r>
      <w:r w:rsidR="003F1979">
        <w:t>tensor</w:t>
      </w:r>
      <w:r>
        <w:t> »</w:t>
      </w:r>
      <w:r w:rsidR="003F1979">
        <w:t xml:space="preserve"> signi</w:t>
      </w:r>
      <w:r w:rsidR="009E544E">
        <w:t xml:space="preserve">fie </w:t>
      </w:r>
      <w:r w:rsidR="00C305A7">
        <w:t>un tableau à n dimension</w:t>
      </w:r>
      <w:r>
        <w:t>, ici utilisé pour il</w:t>
      </w:r>
      <w:r w:rsidR="00B21C6A">
        <w:t>l</w:t>
      </w:r>
      <w:r>
        <w:t>uster</w:t>
      </w:r>
      <w:r w:rsidR="00B21C6A">
        <w:t xml:space="preserve"> les tensor qu’un réseau neuronal doit traiter</w:t>
      </w:r>
    </w:p>
    <w:p w14:paraId="52936C78" w14:textId="77777777" w:rsidR="00987D9A" w:rsidRDefault="00987D9A" w:rsidP="00987D9A">
      <w:pPr>
        <w:keepNext/>
        <w:jc w:val="center"/>
      </w:pPr>
      <w:r>
        <w:rPr>
          <w:noProof/>
        </w:rPr>
        <w:drawing>
          <wp:inline distT="0" distB="0" distL="0" distR="0" wp14:anchorId="5E2DF0A9" wp14:editId="28D8E962">
            <wp:extent cx="2443276" cy="865191"/>
            <wp:effectExtent l="0" t="0" r="0" b="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78916" cy="877812"/>
                    </a:xfrm>
                    <a:prstGeom prst="rect">
                      <a:avLst/>
                    </a:prstGeom>
                    <a:noFill/>
                    <a:ln>
                      <a:noFill/>
                    </a:ln>
                  </pic:spPr>
                </pic:pic>
              </a:graphicData>
            </a:graphic>
          </wp:inline>
        </w:drawing>
      </w:r>
    </w:p>
    <w:p w14:paraId="36CCE3EF" w14:textId="761954A6"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147BFB">
        <w:rPr>
          <w:noProof/>
          <w:lang w:val="fr-CH"/>
        </w:rPr>
        <w:t>41</w:t>
      </w:r>
      <w:r>
        <w:fldChar w:fldCharType="end"/>
      </w:r>
      <w:r w:rsidRPr="00987D9A">
        <w:rPr>
          <w:lang w:val="fr-CH"/>
        </w:rPr>
        <w:t xml:space="preserve"> Différence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77777777" w:rsidR="00432247" w:rsidRDefault="00CC795F" w:rsidP="00432247">
      <w:pPr>
        <w:pStyle w:val="Sansinterligne"/>
      </w:pPr>
      <w:r>
        <w:t>Tensorflow Lite est un dérivé de cette librairie. Il n’est pas possible d’entrain</w:t>
      </w:r>
      <w:r w:rsidR="00D63B7C">
        <w:t>er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29AC6607" w:rsidR="00BC6F47" w:rsidRDefault="00533985" w:rsidP="004B04DF">
      <w:r>
        <w:t>Sur le RPi, le réseau Mobil</w:t>
      </w:r>
      <w:r w:rsidR="008A7CDE">
        <w:t xml:space="preserve">eNet V2 prend par exemple </w:t>
      </w:r>
      <w:r w:rsidR="008A7CDE" w:rsidRPr="001854AC">
        <w:rPr>
          <w:b/>
          <w:bCs/>
        </w:rPr>
        <w:t>654ms</w:t>
      </w:r>
      <w:r w:rsidR="008A7CDE">
        <w:t xml:space="preserve"> à traiter une image avec Tensorflow contre </w:t>
      </w:r>
      <w:r w:rsidR="00432247" w:rsidRPr="001854AC">
        <w:rPr>
          <w:b/>
          <w:bCs/>
        </w:rPr>
        <w:t>380ms</w:t>
      </w:r>
      <w:r w:rsidR="00432247">
        <w:t xml:space="preserve"> avec Tensorflow Lite. </w:t>
      </w:r>
      <w:sdt>
        <w:sdtPr>
          <w:id w:val="-1524005089"/>
          <w:citation/>
        </w:sdtPr>
        <w:sdtContent>
          <w:r w:rsidR="00BC6F47">
            <w:fldChar w:fldCharType="begin"/>
          </w:r>
          <w:r w:rsidR="00BC6F47" w:rsidRPr="000E40E6">
            <w:instrText xml:space="preserve"> CITATION Ten20 \l 4108 </w:instrText>
          </w:r>
          <w:r w:rsidR="00BC6F47">
            <w:fldChar w:fldCharType="separate"/>
          </w:r>
          <w:r w:rsidR="000F22C8">
            <w:rPr>
              <w:noProof/>
            </w:rPr>
            <w:t>(21)</w:t>
          </w:r>
          <w:r w:rsidR="00BC6F47">
            <w:fldChar w:fldCharType="end"/>
          </w:r>
        </w:sdtContent>
      </w:sdt>
    </w:p>
    <w:p w14:paraId="3EEAEB9F" w14:textId="5E29C9EE" w:rsidR="001854AC" w:rsidRDefault="001854AC" w:rsidP="004B04DF">
      <w:r>
        <w:t>Tensor</w:t>
      </w:r>
      <w:r w:rsidR="00624379">
        <w:t>B</w:t>
      </w:r>
      <w:r>
        <w:t>oard</w:t>
      </w:r>
      <w:r w:rsidR="00E50A6D">
        <w:t xml:space="preserve"> est un affichage graphique monitorant l’avancée de l’apprentissage </w:t>
      </w:r>
      <w:r w:rsidR="00020EB2">
        <w:t>du réseau neuronal</w:t>
      </w:r>
      <w:r w:rsidR="00C97C71">
        <w:t xml:space="preserve"> afin de repérer une erreur et voir la qualité de l’apprentissage.</w:t>
      </w:r>
    </w:p>
    <w:p w14:paraId="3AB7F90E" w14:textId="77777777" w:rsidR="00C97C71" w:rsidRDefault="00FD741C" w:rsidP="00C97C71">
      <w:pPr>
        <w:keepNext/>
        <w:jc w:val="center"/>
      </w:pPr>
      <w:r w:rsidRPr="00FD741C">
        <w:rPr>
          <w:noProof/>
        </w:rPr>
        <w:drawing>
          <wp:inline distT="0" distB="0" distL="0" distR="0" wp14:anchorId="453999C6" wp14:editId="247E27ED">
            <wp:extent cx="2791174" cy="200436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48941" cy="2045848"/>
                    </a:xfrm>
                    <a:prstGeom prst="rect">
                      <a:avLst/>
                    </a:prstGeom>
                  </pic:spPr>
                </pic:pic>
              </a:graphicData>
            </a:graphic>
          </wp:inline>
        </w:drawing>
      </w:r>
    </w:p>
    <w:p w14:paraId="1930F15E" w14:textId="2A0AD188" w:rsidR="00FD741C" w:rsidRPr="00BF0870" w:rsidRDefault="00C97C71" w:rsidP="00C97C71">
      <w:pPr>
        <w:pStyle w:val="Lgende"/>
        <w:rPr>
          <w:lang w:val="fr-CH"/>
        </w:rPr>
      </w:pPr>
      <w:r w:rsidRPr="00BF0870">
        <w:rPr>
          <w:lang w:val="fr-CH"/>
        </w:rPr>
        <w:t xml:space="preserve">Figure </w:t>
      </w:r>
      <w:r>
        <w:fldChar w:fldCharType="begin"/>
      </w:r>
      <w:r w:rsidRPr="00BF0870">
        <w:rPr>
          <w:lang w:val="fr-CH"/>
        </w:rPr>
        <w:instrText xml:space="preserve"> SEQ Figure \* ARABIC </w:instrText>
      </w:r>
      <w:r>
        <w:fldChar w:fldCharType="separate"/>
      </w:r>
      <w:r w:rsidR="00147BFB">
        <w:rPr>
          <w:noProof/>
          <w:lang w:val="fr-CH"/>
        </w:rPr>
        <w:t>42</w:t>
      </w:r>
      <w:r>
        <w:fldChar w:fldCharType="end"/>
      </w:r>
      <w:r w:rsidRPr="00BF0870">
        <w:rPr>
          <w:lang w:val="fr-CH"/>
        </w:rPr>
        <w:t xml:space="preserve"> </w:t>
      </w:r>
      <w:r w:rsidR="00322AAF" w:rsidRPr="00BF0870">
        <w:rPr>
          <w:lang w:val="fr-CH"/>
        </w:rPr>
        <w:t xml:space="preserve">Tableau </w:t>
      </w:r>
      <w:r w:rsidRPr="00BF0870">
        <w:rPr>
          <w:lang w:val="fr-CH"/>
        </w:rPr>
        <w:t>TensorBoard</w:t>
      </w:r>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F94FCD">
      <w:pPr>
        <w:pStyle w:val="Titre5"/>
        <w:rPr>
          <w:lang w:val="fr-CH"/>
        </w:rPr>
      </w:pPr>
      <w:r w:rsidRPr="00BF0870">
        <w:rPr>
          <w:lang w:val="fr-CH"/>
        </w:rPr>
        <w:lastRenderedPageBreak/>
        <w:t>Tensorflow Object Detection API</w:t>
      </w:r>
    </w:p>
    <w:p w14:paraId="512F404C" w14:textId="668D06E8" w:rsidR="000F31B3" w:rsidRDefault="000F31B3" w:rsidP="00E20442">
      <w:pPr>
        <w:pStyle w:val="Sansinterligne"/>
      </w:pPr>
      <w:r>
        <w:t>Même avec la librairie Tensorflo</w:t>
      </w:r>
      <w:r w:rsidR="004505D0">
        <w:t>w et un modèle pré-entraîner, beaucoup de code devrait être écrit afin de</w:t>
      </w:r>
      <w:r w:rsidR="0089408D">
        <w:t xml:space="preserve"> réentraîner un modèle de détection d’objet.</w:t>
      </w:r>
    </w:p>
    <w:p w14:paraId="22DD6DBC" w14:textId="7F069D7D" w:rsidR="00F94FCD" w:rsidRDefault="00093172" w:rsidP="00F94FCD">
      <w:r>
        <w:t>C’est pour ceci qu’un</w:t>
      </w:r>
      <w:r w:rsidR="00213F59">
        <w:t>e</w:t>
      </w:r>
      <w:r>
        <w:t xml:space="preserve"> API a été mis en place afin</w:t>
      </w:r>
      <w:r w:rsidR="00213F59">
        <w:t xml:space="preserve"> d’effectuer ces opérations.</w:t>
      </w:r>
      <w:r w:rsidR="00E20442">
        <w:t xml:space="preserve"> </w:t>
      </w:r>
      <w:sdt>
        <w:sdtPr>
          <w:id w:val="494460562"/>
          <w:citation/>
        </w:sdtPr>
        <w:sdtContent>
          <w:r w:rsidR="00E20442">
            <w:fldChar w:fldCharType="begin"/>
          </w:r>
          <w:r w:rsidR="00E20442">
            <w:instrText xml:space="preserve"> CITATION Ten201 \l 4108 </w:instrText>
          </w:r>
          <w:r w:rsidR="00E20442">
            <w:fldChar w:fldCharType="separate"/>
          </w:r>
          <w:r w:rsidR="000F22C8">
            <w:rPr>
              <w:noProof/>
            </w:rPr>
            <w:t>(17)</w:t>
          </w:r>
          <w:r w:rsidR="00E20442">
            <w:fldChar w:fldCharType="end"/>
          </w:r>
        </w:sdtContent>
      </w:sdt>
    </w:p>
    <w:p w14:paraId="3C0BF7A4" w14:textId="05915297" w:rsidR="006C7B30" w:rsidRPr="00646AD7" w:rsidRDefault="006C7B30" w:rsidP="006C7B30">
      <w:pPr>
        <w:pStyle w:val="Titre5"/>
        <w:rPr>
          <w:lang w:val="fr-CH"/>
        </w:rPr>
      </w:pPr>
      <w:r w:rsidRPr="00646AD7">
        <w:rPr>
          <w:lang w:val="fr-CH"/>
        </w:rPr>
        <w:t>Edge TPU Compiller</w:t>
      </w:r>
    </w:p>
    <w:p w14:paraId="331A1BC9" w14:textId="230A2C49" w:rsidR="006C7B30" w:rsidRDefault="00347A4D" w:rsidP="006C7B30">
      <w:r w:rsidRPr="00347A4D">
        <w:t>Etant donné que le r</w:t>
      </w:r>
      <w:r>
        <w:t xml:space="preserve">éseau devra tourner sur </w:t>
      </w:r>
      <w:r w:rsidR="00D1708D">
        <w:t>la</w:t>
      </w:r>
      <w:r>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à un format compatible à la fin de son entrainement</w:t>
      </w:r>
      <w:r w:rsidR="00F00530">
        <w:t xml:space="preserve">, action qui se fait grâce à ce compilateur. </w:t>
      </w:r>
    </w:p>
    <w:p w14:paraId="5851AE01" w14:textId="2DB74F20" w:rsidR="00DB166A" w:rsidRDefault="00A445E7" w:rsidP="00A445E7">
      <w:pPr>
        <w:pStyle w:val="Titre3"/>
      </w:pPr>
      <w:bookmarkStart w:id="97" w:name="_Toc46395962"/>
      <w:r>
        <w:t>Apprentissage</w:t>
      </w:r>
      <w:bookmarkEnd w:id="97"/>
    </w:p>
    <w:p w14:paraId="6C633DA3" w14:textId="2B6985AC" w:rsidR="00562775" w:rsidRPr="00562775" w:rsidRDefault="00562775" w:rsidP="00562775">
      <w:r w:rsidRPr="00562775">
        <w:t>Nous pouvons voir sur c</w:t>
      </w:r>
      <w:r>
        <w:t xml:space="preserve">e graphique les étapes </w:t>
      </w:r>
      <w:r w:rsidR="00826638">
        <w:t>à effectuer dans le bu</w:t>
      </w:r>
      <w:r w:rsidR="00DA781A">
        <w:t>t d’entraîner un modèle qui devra être déployer sur une Edge TPU</w:t>
      </w:r>
    </w:p>
    <w:p w14:paraId="4D14FCDC" w14:textId="77777777" w:rsidR="002230DD" w:rsidRDefault="00562775" w:rsidP="002230DD">
      <w:pPr>
        <w:keepNext/>
        <w:jc w:val="center"/>
      </w:pPr>
      <w:r>
        <w:rPr>
          <w:noProof/>
          <w:lang w:val="en-US"/>
        </w:rPr>
        <w:drawing>
          <wp:inline distT="0" distB="0" distL="0" distR="0" wp14:anchorId="6EDA8056" wp14:editId="16CE61FA">
            <wp:extent cx="3695700" cy="1582126"/>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2099" cy="1593427"/>
                    </a:xfrm>
                    <a:prstGeom prst="rect">
                      <a:avLst/>
                    </a:prstGeom>
                    <a:noFill/>
                    <a:ln>
                      <a:noFill/>
                    </a:ln>
                  </pic:spPr>
                </pic:pic>
              </a:graphicData>
            </a:graphic>
          </wp:inline>
        </w:drawing>
      </w:r>
    </w:p>
    <w:p w14:paraId="3098D75F" w14:textId="4EF5632C" w:rsidR="00A83759" w:rsidRPr="002F5202" w:rsidRDefault="002230DD" w:rsidP="002F5202">
      <w:pPr>
        <w:pStyle w:val="Lgende"/>
        <w:rPr>
          <w:lang w:val="fr-CH"/>
        </w:rPr>
      </w:pPr>
      <w:r w:rsidRPr="002230DD">
        <w:rPr>
          <w:lang w:val="fr-CH"/>
        </w:rPr>
        <w:t xml:space="preserve">Figure </w:t>
      </w:r>
      <w:r>
        <w:fldChar w:fldCharType="begin"/>
      </w:r>
      <w:r w:rsidRPr="002230DD">
        <w:rPr>
          <w:lang w:val="fr-CH"/>
        </w:rPr>
        <w:instrText xml:space="preserve"> SEQ Figure \* ARABIC </w:instrText>
      </w:r>
      <w:r>
        <w:fldChar w:fldCharType="separate"/>
      </w:r>
      <w:r w:rsidR="00147BFB">
        <w:rPr>
          <w:noProof/>
          <w:lang w:val="fr-CH"/>
        </w:rPr>
        <w:t>43</w:t>
      </w:r>
      <w:r>
        <w:fldChar w:fldCharType="end"/>
      </w:r>
      <w:r w:rsidRPr="002230DD">
        <w:rPr>
          <w:lang w:val="fr-CH"/>
        </w:rPr>
        <w:t xml:space="preserve"> Etape d’apprentissag</w:t>
      </w:r>
      <w:r>
        <w:rPr>
          <w:lang w:val="fr-CH"/>
        </w:rPr>
        <w:t xml:space="preserve">e et </w:t>
      </w:r>
      <w:r w:rsidRPr="002230DD">
        <w:rPr>
          <w:lang w:val="fr-CH"/>
        </w:rPr>
        <w:t>de déploiement sur une Edge TPU</w:t>
      </w:r>
      <w:r w:rsidR="0034147B">
        <w:rPr>
          <w:lang w:val="fr-CH"/>
        </w:rPr>
        <w:t xml:space="preserve">  Source : </w:t>
      </w:r>
      <w:sdt>
        <w:sdtPr>
          <w:rPr>
            <w:lang w:val="fr-CH"/>
          </w:rPr>
          <w:id w:val="1622350741"/>
          <w:citation/>
        </w:sdtPr>
        <w:sdtContent>
          <w:r w:rsidR="0034147B">
            <w:rPr>
              <w:lang w:val="fr-CH"/>
            </w:rPr>
            <w:fldChar w:fldCharType="begin"/>
          </w:r>
          <w:r w:rsidR="0034147B">
            <w:rPr>
              <w:lang w:val="fr-CH"/>
            </w:rPr>
            <w:instrText xml:space="preserve"> CITATION TF_tpu20 \l 4108 </w:instrText>
          </w:r>
          <w:r w:rsidR="0034147B">
            <w:rPr>
              <w:lang w:val="fr-CH"/>
            </w:rPr>
            <w:fldChar w:fldCharType="separate"/>
          </w:r>
          <w:r w:rsidR="000F22C8" w:rsidRPr="000F22C8">
            <w:rPr>
              <w:noProof/>
              <w:lang w:val="fr-CH"/>
            </w:rPr>
            <w:t>(22)</w:t>
          </w:r>
          <w:r w:rsidR="0034147B">
            <w:rPr>
              <w:lang w:val="fr-CH"/>
            </w:rPr>
            <w:fldChar w:fldCharType="end"/>
          </w:r>
        </w:sdtContent>
      </w:sdt>
    </w:p>
    <w:p w14:paraId="4AFD5AF5" w14:textId="78A572CB" w:rsidR="0003420F" w:rsidRPr="006E081E" w:rsidRDefault="00472F95" w:rsidP="006E081E">
      <w:pPr>
        <w:rPr>
          <w:color w:val="FF0000"/>
        </w:rPr>
      </w:pPr>
      <w:r w:rsidRPr="00472F95">
        <w:t>Etant donné que tout</w:t>
      </w:r>
      <w:r w:rsidR="00B8455C">
        <w:t>es les étapes</w:t>
      </w:r>
      <w:r>
        <w:t xml:space="preserve"> de l’apprentissage </w:t>
      </w:r>
      <w:r w:rsidR="00B8455C">
        <w:t>sont</w:t>
      </w:r>
      <w:r w:rsidR="00615C73">
        <w:t xml:space="preserve"> </w:t>
      </w:r>
      <w:r w:rsidR="00894E02">
        <w:t>documentées</w:t>
      </w:r>
      <w:r w:rsidR="00615C73">
        <w:t xml:space="preserve"> dans le </w:t>
      </w:r>
      <w:r w:rsidR="00894E02">
        <w:t xml:space="preserve">Colab </w:t>
      </w:r>
      <w:r w:rsidR="00615C73">
        <w:t>Notebook</w:t>
      </w:r>
      <w:r w:rsidR="00530903">
        <w:t xml:space="preserve">, je </w:t>
      </w:r>
      <w:r w:rsidR="00530903" w:rsidRPr="000426DD">
        <w:t xml:space="preserve">vous invite </w:t>
      </w:r>
      <w:r w:rsidR="003C618C" w:rsidRPr="000426DD">
        <w:t xml:space="preserve">à aller le voir en annexe </w:t>
      </w:r>
      <w:r w:rsidR="003C618C" w:rsidRPr="000426DD">
        <w:fldChar w:fldCharType="begin"/>
      </w:r>
      <w:r w:rsidR="003C618C" w:rsidRPr="000426DD">
        <w:instrText xml:space="preserve"> REF _Ref46173371 \r \h </w:instrText>
      </w:r>
      <w:r w:rsidR="003C618C" w:rsidRPr="000426DD">
        <w:fldChar w:fldCharType="separate"/>
      </w:r>
      <w:r w:rsidR="000F22C8">
        <w:t>17.4</w:t>
      </w:r>
      <w:r w:rsidR="003C618C" w:rsidRPr="000426DD">
        <w:fldChar w:fldCharType="end"/>
      </w:r>
      <w:r w:rsidR="006E081E">
        <w:t>.</w:t>
      </w:r>
    </w:p>
    <w:p w14:paraId="0820B481" w14:textId="5DEB256F" w:rsidR="00E71932" w:rsidRDefault="003F0B0F" w:rsidP="00A445E7">
      <w:r>
        <w:t>Nous</w:t>
      </w:r>
      <w:r w:rsidR="00AC1898">
        <w:t xml:space="preserve"> pouvons cependant </w:t>
      </w:r>
      <w:r w:rsidR="00212097">
        <w:t>noter les points suivants :</w:t>
      </w:r>
    </w:p>
    <w:p w14:paraId="702D2415" w14:textId="069EE788"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DE6621">
        <w:rPr>
          <w:lang w:val="fr-CH"/>
        </w:rPr>
        <w:t xml:space="preserve">, bien </w:t>
      </w:r>
      <w:r w:rsidR="001B5389">
        <w:rPr>
          <w:lang w:val="fr-CH"/>
        </w:rPr>
        <w:t>qu’après</w:t>
      </w:r>
      <w:r w:rsidR="001E19AF">
        <w:rPr>
          <w:lang w:val="fr-CH"/>
        </w:rPr>
        <w:t xml:space="preserve"> vérification de la progression de l’apprentissage</w:t>
      </w:r>
      <w:r w:rsidR="00900D21">
        <w:rPr>
          <w:lang w:val="fr-CH"/>
        </w:rPr>
        <w:t>, 1'000 pas auraient suffit car</w:t>
      </w:r>
      <w:r w:rsidR="00DB51D8">
        <w:rPr>
          <w:lang w:val="fr-CH"/>
        </w:rPr>
        <w:t xml:space="preserve"> la modèle </w:t>
      </w:r>
      <w:r w:rsidR="00FE205D">
        <w:rPr>
          <w:lang w:val="fr-CH"/>
        </w:rPr>
        <w:t>n</w:t>
      </w:r>
      <w:r w:rsidR="00DB51D8">
        <w:rPr>
          <w:lang w:val="fr-CH"/>
        </w:rPr>
        <w:t xml:space="preserve">’augmentait plus </w:t>
      </w:r>
      <w:r w:rsidR="00FE205D">
        <w:rPr>
          <w:lang w:val="fr-CH"/>
        </w:rPr>
        <w:t>forcément sa précision.</w:t>
      </w:r>
    </w:p>
    <w:p w14:paraId="68E6F105" w14:textId="77777777" w:rsidR="00315F26" w:rsidRDefault="001B5389" w:rsidP="00804AE2">
      <w:pPr>
        <w:pStyle w:val="Paragraphedeliste"/>
        <w:numPr>
          <w:ilvl w:val="0"/>
          <w:numId w:val="36"/>
        </w:numPr>
        <w:rPr>
          <w:lang w:val="fr-CH"/>
        </w:rPr>
      </w:pPr>
      <w:r>
        <w:rPr>
          <w:lang w:val="fr-CH"/>
        </w:rPr>
        <w:t xml:space="preserve">Les panneaux lointains </w:t>
      </w:r>
      <w:r w:rsidR="0040122A">
        <w:rPr>
          <w:lang w:val="fr-CH"/>
        </w:rPr>
        <w:t>n’</w:t>
      </w:r>
      <w:r w:rsidR="00CC627A">
        <w:rPr>
          <w:lang w:val="fr-CH"/>
        </w:rPr>
        <w:t>étaient</w:t>
      </w:r>
      <w:r w:rsidR="0040122A">
        <w:rPr>
          <w:lang w:val="fr-CH"/>
        </w:rPr>
        <w:t xml:space="preserve"> tout d’abord pas repéré</w:t>
      </w:r>
      <w:r w:rsidR="00CC627A">
        <w:rPr>
          <w:lang w:val="fr-CH"/>
        </w:rPr>
        <w:t>s</w:t>
      </w:r>
      <w:r w:rsidR="0040122A">
        <w:rPr>
          <w:lang w:val="fr-CH"/>
        </w:rPr>
        <w:t xml:space="preserve"> car trop petit</w:t>
      </w:r>
      <w:r w:rsidR="00CC627A">
        <w:rPr>
          <w:lang w:val="fr-CH"/>
        </w:rPr>
        <w:t>s</w:t>
      </w:r>
      <w:r w:rsidR="0040122A">
        <w:rPr>
          <w:lang w:val="fr-CH"/>
        </w:rPr>
        <w:t xml:space="preserve">. </w:t>
      </w:r>
    </w:p>
    <w:p w14:paraId="5377F56E" w14:textId="331BC118" w:rsidR="001B5389" w:rsidRDefault="0040122A" w:rsidP="00EB289E">
      <w:pPr>
        <w:pStyle w:val="Paragraphedeliste"/>
        <w:rPr>
          <w:lang w:val="fr-CH"/>
        </w:rPr>
      </w:pPr>
      <w:r>
        <w:rPr>
          <w:lang w:val="fr-CH"/>
        </w:rPr>
        <w:t xml:space="preserve">Les paramètres du SDD (partie du réseau qui </w:t>
      </w:r>
      <w:r w:rsidR="00580D80">
        <w:rPr>
          <w:lang w:val="fr-CH"/>
        </w:rPr>
        <w:t xml:space="preserve">localise les objets) ont </w:t>
      </w:r>
      <w:r w:rsidR="00700AF7">
        <w:rPr>
          <w:lang w:val="fr-CH"/>
        </w:rPr>
        <w:t>dû</w:t>
      </w:r>
      <w:r w:rsidR="00580D80">
        <w:rPr>
          <w:lang w:val="fr-CH"/>
        </w:rPr>
        <w:t xml:space="preserve"> être changé</w:t>
      </w:r>
      <w:r w:rsidR="00CC627A">
        <w:rPr>
          <w:lang w:val="fr-CH"/>
        </w:rPr>
        <w:t>s</w:t>
      </w:r>
      <w:r w:rsidR="009801B9">
        <w:rPr>
          <w:lang w:val="fr-CH"/>
        </w:rPr>
        <w:t xml:space="preserve"> </w:t>
      </w:r>
      <w:r w:rsidR="0003375D">
        <w:rPr>
          <w:lang w:val="fr-CH"/>
        </w:rPr>
        <w:t xml:space="preserve">afin </w:t>
      </w:r>
      <w:r w:rsidR="00DA63BA">
        <w:rPr>
          <w:lang w:val="fr-CH"/>
        </w:rPr>
        <w:t>de ne plus détecter des</w:t>
      </w:r>
      <w:r w:rsidR="00FA37C3">
        <w:rPr>
          <w:lang w:val="fr-CH"/>
        </w:rPr>
        <w:t xml:space="preserve"> objets faisant</w:t>
      </w:r>
      <w:r w:rsidR="009801B9">
        <w:rPr>
          <w:lang w:val="fr-CH"/>
        </w:rPr>
        <w:t xml:space="preserve"> uniquement </w:t>
      </w:r>
      <w:r w:rsidR="00700AF7">
        <w:rPr>
          <w:lang w:val="fr-CH"/>
        </w:rPr>
        <w:t>de 20 à 95% de l’image</w:t>
      </w:r>
      <w:r w:rsidR="00FA37C3">
        <w:rPr>
          <w:lang w:val="fr-CH"/>
        </w:rPr>
        <w:t>, mais</w:t>
      </w:r>
      <w:r w:rsidR="00AD343C">
        <w:rPr>
          <w:lang w:val="fr-CH"/>
        </w:rPr>
        <w:t xml:space="preserve"> </w:t>
      </w:r>
      <w:r w:rsidR="00FA37C3">
        <w:rPr>
          <w:lang w:val="fr-CH"/>
        </w:rPr>
        <w:t>plutot</w:t>
      </w:r>
      <w:r w:rsidR="00AD343C">
        <w:rPr>
          <w:lang w:val="fr-CH"/>
        </w:rPr>
        <w:t xml:space="preserve"> de 4 à 40%</w:t>
      </w:r>
      <w:r w:rsidR="00E66240">
        <w:rPr>
          <w:lang w:val="fr-CH"/>
        </w:rPr>
        <w:t xml:space="preserve">. </w:t>
      </w:r>
    </w:p>
    <w:p w14:paraId="4ACB7987" w14:textId="362B085D" w:rsidR="006C4DB7" w:rsidRPr="00EB289E" w:rsidRDefault="006C4DB7" w:rsidP="006C4DB7">
      <w:pPr>
        <w:pStyle w:val="Paragraphedeliste"/>
        <w:numPr>
          <w:ilvl w:val="0"/>
          <w:numId w:val="36"/>
        </w:numPr>
        <w:rPr>
          <w:lang w:val="fr-CH"/>
        </w:rPr>
      </w:pPr>
      <w:r>
        <w:rPr>
          <w:lang w:val="fr-CH"/>
        </w:rPr>
        <w:t>Le temps d’apprentissage</w:t>
      </w:r>
      <w:r w:rsidR="00005533">
        <w:rPr>
          <w:lang w:val="fr-CH"/>
        </w:rPr>
        <w:t xml:space="preserve"> à pris</w:t>
      </w:r>
      <w:r w:rsidR="0006121D">
        <w:rPr>
          <w:lang w:val="fr-CH"/>
        </w:rPr>
        <w:t xml:space="preserve"> 1h21</w:t>
      </w:r>
    </w:p>
    <w:p w14:paraId="0E172278" w14:textId="5E67774B" w:rsidR="0092598E" w:rsidRDefault="0092598E" w:rsidP="0092598E">
      <w:pPr>
        <w:pStyle w:val="Titre2"/>
        <w:rPr>
          <w:lang w:val="fr-CH"/>
        </w:rPr>
      </w:pPr>
      <w:bookmarkStart w:id="98" w:name="_Toc46395963"/>
      <w:r w:rsidRPr="00E50A6D">
        <w:rPr>
          <w:lang w:val="fr-CH"/>
        </w:rPr>
        <w:t xml:space="preserve">Traitement du résultat et </w:t>
      </w:r>
      <w:r w:rsidR="005865E1">
        <w:rPr>
          <w:lang w:val="fr-CH"/>
        </w:rPr>
        <w:t>action sur la voiture</w:t>
      </w:r>
      <w:bookmarkEnd w:id="98"/>
    </w:p>
    <w:p w14:paraId="403DF12C" w14:textId="08046208" w:rsidR="002B7B9A" w:rsidRDefault="00053261" w:rsidP="002B7B9A">
      <w:r>
        <w:t xml:space="preserve">La détection </w:t>
      </w:r>
      <w:r w:rsidR="005865E1">
        <w:t xml:space="preserve">des panneaux ne se fait plus dans </w:t>
      </w:r>
      <w:r w:rsidR="004E4D2C">
        <w:t>le Coral Notebook, mais dans un code Python tournant sur le RPi de la voiture.</w:t>
      </w:r>
    </w:p>
    <w:p w14:paraId="2B31893A" w14:textId="332003BA" w:rsidR="004E4D2C" w:rsidRDefault="00945342" w:rsidP="003550BA">
      <w:pPr>
        <w:pStyle w:val="Sansinterligne"/>
      </w:pPr>
      <w:r>
        <w:t xml:space="preserve">En une ligne, via le package </w:t>
      </w:r>
      <w:r w:rsidR="007F3FF8">
        <w:t xml:space="preserve">« edgetpu », nous demandons au Coral Accelerator </w:t>
      </w:r>
      <w:r w:rsidR="00CE2CF0">
        <w:t>de traiter une image qu’on lui transmet.</w:t>
      </w:r>
    </w:p>
    <w:p w14:paraId="6E3BBE0D" w14:textId="5D0B88EA" w:rsidR="003550BA" w:rsidRDefault="003550BA" w:rsidP="002B7B9A">
      <w:r>
        <w:t xml:space="preserve">Il nous retourne une liste d’objets trouvé </w:t>
      </w:r>
      <w:r w:rsidR="00E36D6D">
        <w:t>ainsi que leur position.</w:t>
      </w:r>
    </w:p>
    <w:p w14:paraId="1E905925" w14:textId="597C3681" w:rsidR="00E76E07" w:rsidRDefault="002F0052" w:rsidP="002B7B9A">
      <w:r>
        <w:lastRenderedPageBreak/>
        <w:t xml:space="preserve">La distance de </w:t>
      </w:r>
      <w:r w:rsidR="00C952D8">
        <w:t xml:space="preserve">chaque </w:t>
      </w:r>
      <w:r>
        <w:t xml:space="preserve">objet est ensuite </w:t>
      </w:r>
      <w:r w:rsidR="00503312">
        <w:t>calculée</w:t>
      </w:r>
      <w:r>
        <w:t xml:space="preserve"> afin de savoir </w:t>
      </w:r>
      <w:r w:rsidR="00C952D8">
        <w:t>s’il faut le prendre en compte</w:t>
      </w:r>
      <w:r w:rsidR="009E3A5E">
        <w:t xml:space="preserve"> (voir </w:t>
      </w:r>
      <w:r w:rsidR="009E3A5E">
        <w:fldChar w:fldCharType="begin"/>
      </w:r>
      <w:r w:rsidR="009E3A5E">
        <w:instrText xml:space="preserve"> REF _Ref46187730 \r \h </w:instrText>
      </w:r>
      <w:r w:rsidR="009E3A5E">
        <w:fldChar w:fldCharType="separate"/>
      </w:r>
      <w:r w:rsidR="000F22C8">
        <w:t>9.2.1</w:t>
      </w:r>
      <w:r w:rsidR="009E3A5E">
        <w:fldChar w:fldCharType="end"/>
      </w:r>
      <w:r w:rsidR="009E3A5E">
        <w:t>)</w:t>
      </w:r>
      <w:r w:rsidR="00955AEB">
        <w:t>.</w:t>
      </w:r>
    </w:p>
    <w:p w14:paraId="58DD3D85" w14:textId="0110DF30" w:rsidR="00955AEB" w:rsidRDefault="009D0298" w:rsidP="002B7B9A">
      <w:r>
        <w:t>Si plusieurs signalisations du même type sont trouvé</w:t>
      </w:r>
      <w:r w:rsidR="00B921AC">
        <w:t xml:space="preserve"> sur une image</w:t>
      </w:r>
      <w:r w:rsidR="008D180C">
        <w:t>, certains on</w:t>
      </w:r>
      <w:r w:rsidR="00B921AC">
        <w:t>t</w:t>
      </w:r>
      <w:r w:rsidR="008D180C">
        <w:t xml:space="preserve"> la priorité :</w:t>
      </w:r>
    </w:p>
    <w:p w14:paraId="6E085A94" w14:textId="7FD3C10E" w:rsidR="008D180C" w:rsidRDefault="008D180C" w:rsidP="008D180C">
      <w:pPr>
        <w:pStyle w:val="Paragraphedeliste"/>
        <w:numPr>
          <w:ilvl w:val="0"/>
          <w:numId w:val="36"/>
        </w:numPr>
        <w:rPr>
          <w:lang w:val="fr-CH"/>
        </w:rPr>
      </w:pPr>
      <w:r w:rsidRPr="006A79D4">
        <w:rPr>
          <w:lang w:val="fr-CH"/>
        </w:rPr>
        <w:t xml:space="preserve">Le panneau de limitation </w:t>
      </w:r>
      <w:r w:rsidR="006A79D4" w:rsidRPr="006A79D4">
        <w:rPr>
          <w:lang w:val="fr-CH"/>
        </w:rPr>
        <w:t xml:space="preserve">de vitesse </w:t>
      </w:r>
      <w:r w:rsidRPr="006A79D4">
        <w:rPr>
          <w:lang w:val="fr-CH"/>
        </w:rPr>
        <w:t>25</w:t>
      </w:r>
      <w:r w:rsidR="006A79D4" w:rsidRPr="006A79D4">
        <w:rPr>
          <w:lang w:val="fr-CH"/>
        </w:rPr>
        <w:t xml:space="preserve"> est prioritaire sur le 50. </w:t>
      </w:r>
    </w:p>
    <w:p w14:paraId="79A22115" w14:textId="3CAD4677" w:rsidR="00B921AC" w:rsidRDefault="00B921AC" w:rsidP="008D180C">
      <w:pPr>
        <w:pStyle w:val="Paragraphedeliste"/>
        <w:numPr>
          <w:ilvl w:val="0"/>
          <w:numId w:val="36"/>
        </w:numPr>
        <w:rPr>
          <w:lang w:val="fr-CH"/>
        </w:rPr>
      </w:pPr>
      <w:r>
        <w:rPr>
          <w:lang w:val="fr-CH"/>
        </w:rPr>
        <w:t>Le feu rouge est prioritaire sur le vert et sur un feu éteint.</w:t>
      </w:r>
    </w:p>
    <w:p w14:paraId="5E750F48" w14:textId="7C58EF56" w:rsidR="00CE714F" w:rsidRDefault="00BC0766" w:rsidP="00CE714F">
      <w:r>
        <w:t>Pour chaque type de signalisation trouvé, le dictionnaire « car_sate »</w:t>
      </w:r>
      <w:r w:rsidR="009B40DC">
        <w:t xml:space="preserve"> (</w:t>
      </w:r>
      <w:r w:rsidR="009B40DC">
        <w:fldChar w:fldCharType="begin"/>
      </w:r>
      <w:r w:rsidR="009B40DC">
        <w:instrText xml:space="preserve"> REF _Ref46188713 \r \h </w:instrText>
      </w:r>
      <w:r w:rsidR="009B40DC">
        <w:fldChar w:fldCharType="separate"/>
      </w:r>
      <w:r w:rsidR="000F22C8">
        <w:t>7.2.2</w:t>
      </w:r>
      <w:r w:rsidR="009B40DC">
        <w:fldChar w:fldCharType="end"/>
      </w:r>
      <w:r w:rsidR="009B40DC">
        <w:t>)</w:t>
      </w:r>
      <w:r>
        <w:t xml:space="preserve"> </w:t>
      </w:r>
      <w:r w:rsidR="007510C5">
        <w:t xml:space="preserve">sera modifier afin de mettre à jour la vitesse limite de la voiture ou lui dire se s’arrêter. </w:t>
      </w:r>
    </w:p>
    <w:p w14:paraId="06A8EFDC" w14:textId="46752814" w:rsidR="0005122D" w:rsidRPr="00CE714F" w:rsidRDefault="009A1E8A" w:rsidP="00CE714F">
      <w:r>
        <w:t>Un système de « tampon » a été mis en place</w:t>
      </w:r>
      <w:r w:rsidR="00F81A0D">
        <w:t>, servant</w:t>
      </w:r>
      <w:r w:rsidR="000573ED">
        <w:t xml:space="preserve"> a ne pas tout de suite considérer </w:t>
      </w:r>
      <w:r w:rsidR="00B209AB">
        <w:t>qu’un panneau n’est plus devant la voiture s’il n’a pas été trouvé, mais attendant n frame</w:t>
      </w:r>
      <w:r w:rsidR="0023522C">
        <w:t xml:space="preserve"> avant de faire cette conclusion</w:t>
      </w:r>
      <w:r w:rsidR="002D1798">
        <w:t xml:space="preserve">. Ce tampon est nécessaire car il arrive qu’un objet ne soit tout d’un coup </w:t>
      </w:r>
      <w:r w:rsidR="00DD6471">
        <w:t>plus</w:t>
      </w:r>
      <w:r w:rsidR="002D1798">
        <w:t xml:space="preserve"> détecté par le </w:t>
      </w:r>
      <w:r w:rsidR="00AC10F8">
        <w:t>CNN</w:t>
      </w:r>
      <w:r w:rsidR="00F371BF">
        <w:t xml:space="preserve"> durant </w:t>
      </w:r>
      <w:r w:rsidR="00DD6471">
        <w:t xml:space="preserve">un court instant, et il ne faudrait pas redémarrer la voiture pour la stopper juste après. </w:t>
      </w:r>
    </w:p>
    <w:p w14:paraId="2C01B306" w14:textId="655D5724" w:rsidR="00E36D6D" w:rsidRDefault="004B4494" w:rsidP="004B4494">
      <w:pPr>
        <w:pStyle w:val="Titre3"/>
      </w:pPr>
      <w:bookmarkStart w:id="99" w:name="_Ref46187730"/>
      <w:bookmarkStart w:id="100" w:name="_Toc46395964"/>
      <w:r>
        <w:t>Distance de l’objet</w:t>
      </w:r>
      <w:bookmarkEnd w:id="99"/>
      <w:bookmarkEnd w:id="100"/>
    </w:p>
    <w:p w14:paraId="557BBCA9" w14:textId="77777777" w:rsidR="002E706A" w:rsidRDefault="00A75673" w:rsidP="002E706A">
      <w:pPr>
        <w:pStyle w:val="Sansinterligne"/>
      </w:pPr>
      <w:r w:rsidRPr="00A75673">
        <w:t>Nous ne voulons pas q</w:t>
      </w:r>
      <w:r>
        <w:t>ue les panneaux</w:t>
      </w:r>
      <w:r w:rsidR="00B576D3">
        <w:t xml:space="preserve"> détectés trop loin de la voiture soient pris en compte</w:t>
      </w:r>
      <w:r w:rsidR="00F649AA">
        <w:t xml:space="preserve">. </w:t>
      </w:r>
    </w:p>
    <w:p w14:paraId="3902E821" w14:textId="77777777" w:rsidR="00371386" w:rsidRDefault="00F649AA" w:rsidP="00371386">
      <w:pPr>
        <w:pStyle w:val="Sansinterligne"/>
      </w:pPr>
      <w:r>
        <w:t>Gr</w:t>
      </w:r>
      <w:r w:rsidR="002E706A">
        <w:t>â</w:t>
      </w:r>
      <w:r>
        <w:t xml:space="preserve">ce à la perspective, nous pourrons estimer la distance d’un objet </w:t>
      </w:r>
      <w:r w:rsidR="000C5772">
        <w:t xml:space="preserve">en calculant </w:t>
      </w:r>
      <w:r w:rsidR="002E706A">
        <w:t xml:space="preserve">sa taille sur l’image. </w:t>
      </w:r>
    </w:p>
    <w:p w14:paraId="48E4F26B" w14:textId="0A9BA4C4" w:rsidR="004B4494" w:rsidRDefault="003D386B" w:rsidP="004B4494">
      <w:r>
        <w:t>Une version simplifiée</w:t>
      </w:r>
      <w:r w:rsidR="00D31015">
        <w:t xml:space="preserve"> </w:t>
      </w:r>
      <w:r w:rsidR="00063220">
        <w:t>aurait été</w:t>
      </w:r>
      <w:r w:rsidR="00D31015">
        <w:t xml:space="preserve"> de simplement prendre en compte les objets </w:t>
      </w:r>
      <w:r w:rsidR="00063220">
        <w:t xml:space="preserve">qui ont une hauteur </w:t>
      </w:r>
      <w:r w:rsidR="00BD4F17">
        <w:t>faisant par exemple au moin 30% de l’image</w:t>
      </w:r>
      <w:r w:rsidR="0096012C">
        <w:t xml:space="preserve">. </w:t>
      </w:r>
      <w:r w:rsidR="00FD4456">
        <w:t xml:space="preserve">Cependant </w:t>
      </w:r>
      <w:r>
        <w:t xml:space="preserve">il est plus pratique de définir </w:t>
      </w:r>
      <w:r w:rsidR="009C100E">
        <w:t xml:space="preserve">que </w:t>
      </w:r>
      <w:r>
        <w:t xml:space="preserve">l’on veut </w:t>
      </w:r>
      <w:r w:rsidR="00FF6107">
        <w:t xml:space="preserve">par exemple </w:t>
      </w:r>
      <w:r>
        <w:t>prendre en compte</w:t>
      </w:r>
      <w:r w:rsidR="00BD786A">
        <w:t xml:space="preserve"> tous </w:t>
      </w:r>
      <w:r>
        <w:t xml:space="preserve">les panneaux qui sont à moins de </w:t>
      </w:r>
      <w:r w:rsidR="00FF6107">
        <w:t>50cm</w:t>
      </w:r>
      <w:r>
        <w:t xml:space="preserve"> de la voiture</w:t>
      </w:r>
      <w:r w:rsidR="000C2956">
        <w:t xml:space="preserve">. </w:t>
      </w:r>
    </w:p>
    <w:p w14:paraId="6E78BEE7" w14:textId="0DB1AF38" w:rsidR="00BD786A" w:rsidRDefault="00BD786A" w:rsidP="004B4494">
      <w:r>
        <w:t xml:space="preserve">Ce procédé </w:t>
      </w:r>
      <w:r w:rsidR="00FA0E20">
        <w:t xml:space="preserve">demande juste </w:t>
      </w:r>
      <w:r w:rsidR="00E820F1">
        <w:t>plus de réflexion car il faut calculer la distance d’un objet en fonction de sa taille sur l’image</w:t>
      </w:r>
      <w:r w:rsidR="00673539">
        <w:t>.</w:t>
      </w:r>
    </w:p>
    <w:p w14:paraId="4EB1B8D7" w14:textId="68D7C832" w:rsidR="001F66FF" w:rsidRDefault="008E0FA5" w:rsidP="001F66FF">
      <w:pPr>
        <w:keepNext/>
        <w:jc w:val="center"/>
      </w:pPr>
      <w:r>
        <w:rPr>
          <w:noProof/>
        </w:rPr>
        <mc:AlternateContent>
          <mc:Choice Requires="wpg">
            <w:drawing>
              <wp:anchor distT="0" distB="0" distL="114300" distR="114300" simplePos="0" relativeHeight="251686918" behindDoc="0" locked="0" layoutInCell="1" allowOverlap="1" wp14:anchorId="39282073" wp14:editId="0691741D">
                <wp:simplePos x="0" y="0"/>
                <wp:positionH relativeFrom="column">
                  <wp:posOffset>-54610</wp:posOffset>
                </wp:positionH>
                <wp:positionV relativeFrom="paragraph">
                  <wp:posOffset>0</wp:posOffset>
                </wp:positionV>
                <wp:extent cx="5613400" cy="1438275"/>
                <wp:effectExtent l="0" t="0" r="0" b="9525"/>
                <wp:wrapTopAndBottom/>
                <wp:docPr id="93" name="Groupe 93"/>
                <wp:cNvGraphicFramePr/>
                <a:graphic xmlns:a="http://schemas.openxmlformats.org/drawingml/2006/main">
                  <a:graphicData uri="http://schemas.microsoft.com/office/word/2010/wordprocessingGroup">
                    <wpg:wgp>
                      <wpg:cNvGrpSpPr/>
                      <wpg:grpSpPr>
                        <a:xfrm>
                          <a:off x="0" y="0"/>
                          <a:ext cx="5613400" cy="1438275"/>
                          <a:chOff x="0" y="0"/>
                          <a:chExt cx="5613400" cy="1438275"/>
                        </a:xfrm>
                      </wpg:grpSpPr>
                      <pic:pic xmlns:pic="http://schemas.openxmlformats.org/drawingml/2006/picture">
                        <pic:nvPicPr>
                          <pic:cNvPr id="88" name="Image 8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7700" y="0"/>
                            <a:ext cx="4718050" cy="1438275"/>
                          </a:xfrm>
                          <a:prstGeom prst="rect">
                            <a:avLst/>
                          </a:prstGeom>
                          <a:noFill/>
                          <a:ln>
                            <a:noFill/>
                          </a:ln>
                        </pic:spPr>
                      </pic:pic>
                      <wps:wsp>
                        <wps:cNvPr id="89" name="Accolade ouvrante 89"/>
                        <wps:cNvSpPr/>
                        <wps:spPr>
                          <a:xfrm>
                            <a:off x="476250" y="44450"/>
                            <a:ext cx="160655" cy="1206500"/>
                          </a:xfrm>
                          <a:prstGeom prst="leftBrace">
                            <a:avLst>
                              <a:gd name="adj1" fmla="val 6525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ccolade ouvrante 90"/>
                        <wps:cNvSpPr/>
                        <wps:spPr>
                          <a:xfrm flipH="1">
                            <a:off x="5060950" y="660400"/>
                            <a:ext cx="56136" cy="147112"/>
                          </a:xfrm>
                          <a:prstGeom prst="leftBrace">
                            <a:avLst>
                              <a:gd name="adj1" fmla="val 4433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0" y="438150"/>
                            <a:ext cx="508000" cy="292100"/>
                          </a:xfrm>
                          <a:prstGeom prst="rect">
                            <a:avLst/>
                          </a:prstGeom>
                          <a:noFill/>
                          <a:ln w="6350">
                            <a:noFill/>
                          </a:ln>
                        </wps:spPr>
                        <wps:txbx>
                          <w:txbxContent>
                            <w:p w14:paraId="093EBC5C" w14:textId="4B6040FA" w:rsidR="000F22C8" w:rsidRDefault="000F22C8">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Zone de texte 92"/>
                        <wps:cNvSpPr txBox="1"/>
                        <wps:spPr>
                          <a:xfrm>
                            <a:off x="5105400" y="596900"/>
                            <a:ext cx="508000" cy="292100"/>
                          </a:xfrm>
                          <a:prstGeom prst="rect">
                            <a:avLst/>
                          </a:prstGeom>
                          <a:noFill/>
                          <a:ln w="6350">
                            <a:noFill/>
                          </a:ln>
                        </wps:spPr>
                        <wps:txbx>
                          <w:txbxContent>
                            <w:p w14:paraId="4BB4551B" w14:textId="41091613" w:rsidR="000F22C8" w:rsidRDefault="000F22C8"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282073" id="Groupe 93" o:spid="_x0000_s1146" style="position:absolute;left:0;text-align:left;margin-left:-4.3pt;margin-top:0;width:442pt;height:113.25pt;z-index:251686918" coordsize="56134,14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">
                <v:shape id="Image 88" o:spid="_x0000_s1147" type="#_x0000_t75" style="position:absolute;left:6477;width:4718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">
                  <v:imagedata r:id="rId116" o:title=""/>
                </v:shape>
                <v:shape id="Accolade ouvrante 89" o:spid="_x0000_s1148" type="#_x0000_t87" style="position:absolute;left:4762;top:444;width:1607;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" adj="1877,10595" strokecolor="#4472c4 [3204]" strokeweight="1pt">
                  <v:stroke joinstyle="miter"/>
                </v:shape>
                <v:shape id="Accolade ouvrante 90" o:spid="_x0000_s1149" type="#_x0000_t87" style="position:absolute;left:50609;top:6604;width:561;height:14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" adj="3654,10595" strokecolor="#4472c4 [3204]" strokeweight="1pt">
                  <v:stroke joinstyle="miter"/>
                </v:shape>
                <v:shape id="Zone de texte 91" o:spid="_x0000_s1150" type="#_x0000_t202" style="position:absolute;top:4381;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93EBC5C" w14:textId="4B6040FA" w:rsidR="000F22C8" w:rsidRDefault="000F22C8">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v:textbox>
                </v:shape>
                <v:shape id="Zone de texte 92" o:spid="_x0000_s1151" type="#_x0000_t202" style="position:absolute;left:51054;top:5969;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B4551B" w14:textId="41091613" w:rsidR="000F22C8" w:rsidRDefault="000F22C8"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v:textbox>
                </v:shape>
                <w10:wrap type="topAndBottom"/>
              </v:group>
            </w:pict>
          </mc:Fallback>
        </mc:AlternateContent>
      </w:r>
    </w:p>
    <w:p w14:paraId="749BA280" w14:textId="461D6F18" w:rsidR="001F66FF" w:rsidRPr="00AC4E82" w:rsidRDefault="001F66FF" w:rsidP="001F66FF">
      <w:pPr>
        <w:pStyle w:val="Lgende"/>
        <w:rPr>
          <w:lang w:val="fr-CH"/>
        </w:rPr>
      </w:pPr>
      <w:r w:rsidRPr="00AC4E82">
        <w:rPr>
          <w:lang w:val="fr-CH"/>
        </w:rPr>
        <w:t xml:space="preserve">Figure </w:t>
      </w:r>
      <w:r>
        <w:fldChar w:fldCharType="begin"/>
      </w:r>
      <w:r w:rsidRPr="00AC4E82">
        <w:rPr>
          <w:lang w:val="fr-CH"/>
        </w:rPr>
        <w:instrText xml:space="preserve"> SEQ Figure \* ARABIC </w:instrText>
      </w:r>
      <w:r>
        <w:fldChar w:fldCharType="separate"/>
      </w:r>
      <w:r w:rsidR="00147BFB">
        <w:rPr>
          <w:noProof/>
          <w:lang w:val="fr-CH"/>
        </w:rPr>
        <w:t>44</w:t>
      </w:r>
      <w:r>
        <w:fldChar w:fldCharType="end"/>
      </w:r>
      <w:r w:rsidRPr="00AC4E82">
        <w:rPr>
          <w:lang w:val="fr-CH"/>
        </w:rPr>
        <w:t xml:space="preserve"> Rapport taille / distance d'un objet</w:t>
      </w:r>
    </w:p>
    <w:p w14:paraId="65840880" w14:textId="27404C37" w:rsidR="008832D2" w:rsidRDefault="00AC4E82" w:rsidP="008832D2">
      <w:r w:rsidRPr="002049CE">
        <w:t xml:space="preserve">En optique, </w:t>
      </w:r>
      <w:r w:rsidR="002049CE" w:rsidRPr="002049CE">
        <w:t>lorsqu’un o</w:t>
      </w:r>
      <w:r w:rsidR="002049CE">
        <w:t>bjet est loin de l’objectif, nous pouvons établir le rapport suivant :</w:t>
      </w:r>
    </w:p>
    <w:p w14:paraId="3973F288" w14:textId="4AB9F7A9" w:rsidR="002049CE" w:rsidRPr="009749BF" w:rsidRDefault="0046538C" w:rsidP="008832D2">
      <m:oMathPara>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num>
            <m:den>
              <m:sSub>
                <m:sSubPr>
                  <m:ctrlPr>
                    <w:rPr>
                      <w:rFonts w:ascii="Cambria Math" w:hAnsi="Cambria Math"/>
                      <w:i/>
                    </w:rPr>
                  </m:ctrlPr>
                </m:sSubPr>
                <m:e>
                  <m:r>
                    <w:rPr>
                      <w:rFonts w:ascii="Cambria Math" w:hAnsi="Cambria Math"/>
                    </w:rPr>
                    <m:t>h</m:t>
                  </m:r>
                </m:e>
                <m:sub>
                  <m:r>
                    <w:rPr>
                      <w:rFonts w:ascii="Cambria Math" w:hAnsi="Cambria Math"/>
                    </w:rPr>
                    <m:t>obj</m:t>
                  </m:r>
                </m:sub>
              </m:sSub>
            </m:den>
          </m:f>
          <m:r>
            <w:rPr>
              <w:rFonts w:ascii="Cambria Math" w:hAnsi="Cambria Math"/>
            </w:rPr>
            <m:t>=</m:t>
          </m:r>
          <m:f>
            <m:fPr>
              <m:ctrlPr>
                <w:rPr>
                  <w:rFonts w:ascii="Cambria Math" w:hAnsi="Cambria Math"/>
                  <w:i/>
                </w:rPr>
              </m:ctrlPr>
            </m:fPr>
            <m:num>
              <m:r>
                <w:rPr>
                  <w:rFonts w:ascii="Cambria Math" w:hAnsi="Cambria Math"/>
                </w:rPr>
                <m:t>focal</m:t>
              </m:r>
            </m:num>
            <m:den>
              <m:sSub>
                <m:sSubPr>
                  <m:ctrlPr>
                    <w:rPr>
                      <w:rFonts w:ascii="Cambria Math" w:hAnsi="Cambria Math"/>
                      <w:i/>
                    </w:rPr>
                  </m:ctrlPr>
                </m:sSubPr>
                <m:e>
                  <m:r>
                    <w:rPr>
                      <w:rFonts w:ascii="Cambria Math" w:hAnsi="Cambria Math"/>
                    </w:rPr>
                    <m:t>d</m:t>
                  </m:r>
                </m:e>
                <m:sub>
                  <m:r>
                    <w:rPr>
                      <w:rFonts w:ascii="Cambria Math" w:hAnsi="Cambria Math"/>
                    </w:rPr>
                    <m:t>obj</m:t>
                  </m:r>
                </m:sub>
              </m:sSub>
            </m:den>
          </m:f>
        </m:oMath>
      </m:oMathPara>
    </w:p>
    <w:p w14:paraId="33A11BD6" w14:textId="5ADAF598" w:rsidR="009749BF" w:rsidRDefault="00F42779" w:rsidP="008832D2">
      <w:r>
        <w:t>Ainsi pour savoir la distance de l’objet nous pouvons établir :</w:t>
      </w:r>
    </w:p>
    <w:p w14:paraId="1D0C9F70" w14:textId="009C0327" w:rsidR="00F42779" w:rsidRPr="009B5191" w:rsidRDefault="0046538C" w:rsidP="008832D2">
      <m:oMathPara>
        <m:oMath>
          <m:sSub>
            <m:sSubPr>
              <m:ctrlPr>
                <w:rPr>
                  <w:rFonts w:ascii="Cambria Math" w:hAnsi="Cambria Math"/>
                  <w:i/>
                </w:rPr>
              </m:ctrlPr>
            </m:sSubPr>
            <m:e>
              <m:r>
                <w:rPr>
                  <w:rFonts w:ascii="Cambria Math" w:hAnsi="Cambria Math"/>
                </w:rPr>
                <m:t>d</m:t>
              </m:r>
            </m:e>
            <m:sub>
              <m:r>
                <w:rPr>
                  <w:rFonts w:ascii="Cambria Math" w:hAnsi="Cambria Math"/>
                </w:rPr>
                <m:t>obj</m:t>
              </m:r>
            </m:sub>
          </m:sSub>
          <m:r>
            <w:rPr>
              <w:rFonts w:ascii="Cambria Math" w:hAnsi="Cambria Math"/>
            </w:rPr>
            <m:t>=</m:t>
          </m:r>
          <m:f>
            <m:fPr>
              <m:ctrlPr>
                <w:rPr>
                  <w:rFonts w:ascii="Cambria Math" w:hAnsi="Cambria Math"/>
                  <w:i/>
                </w:rPr>
              </m:ctrlPr>
            </m:fPr>
            <m:num>
              <m:r>
                <w:rPr>
                  <w:rFonts w:ascii="Cambria Math" w:hAnsi="Cambria Math"/>
                </w:rPr>
                <m:t>focal*</m:t>
              </m:r>
              <m:sSub>
                <m:sSubPr>
                  <m:ctrlPr>
                    <w:rPr>
                      <w:rFonts w:ascii="Cambria Math" w:hAnsi="Cambria Math"/>
                      <w:i/>
                    </w:rPr>
                  </m:ctrlPr>
                </m:sSubPr>
                <m:e>
                  <m:r>
                    <w:rPr>
                      <w:rFonts w:ascii="Cambria Math" w:hAnsi="Cambria Math"/>
                    </w:rPr>
                    <m:t>h</m:t>
                  </m:r>
                </m:e>
                <m:sub>
                  <m:r>
                    <w:rPr>
                      <w:rFonts w:ascii="Cambria Math" w:hAnsi="Cambria Math"/>
                    </w:rPr>
                    <m:t>obj</m:t>
                  </m:r>
                </m:sub>
              </m:sSub>
            </m:num>
            <m:den>
              <m:sSub>
                <m:sSubPr>
                  <m:ctrlPr>
                    <w:rPr>
                      <w:rFonts w:ascii="Cambria Math" w:hAnsi="Cambria Math"/>
                      <w:i/>
                    </w:rPr>
                  </m:ctrlPr>
                </m:sSubPr>
                <m:e>
                  <m:r>
                    <w:rPr>
                      <w:rFonts w:ascii="Cambria Math" w:hAnsi="Cambria Math"/>
                    </w:rPr>
                    <m:t>h</m:t>
                  </m:r>
                </m:e>
                <m:sub>
                  <m:r>
                    <w:rPr>
                      <w:rFonts w:ascii="Cambria Math" w:hAnsi="Cambria Math"/>
                    </w:rPr>
                    <m:t>img</m:t>
                  </m:r>
                </m:sub>
              </m:sSub>
            </m:den>
          </m:f>
        </m:oMath>
      </m:oMathPara>
    </w:p>
    <w:p w14:paraId="5705F544" w14:textId="756ADA07" w:rsidR="009B5191" w:rsidRPr="009749BF" w:rsidRDefault="009B5191" w:rsidP="008832D2">
      <w:r>
        <w:t>Dans notre cas</w:t>
      </w:r>
      <w:r w:rsidR="00AD54DD">
        <w:t xml:space="preserve">, le SSD nous </w:t>
      </w:r>
      <w:r w:rsidR="00E05C4A">
        <w:t>fournit</w:t>
      </w:r>
      <w:r w:rsidR="00AD54DD">
        <w:t xml:space="preserve"> </w:t>
      </w:r>
      <w:r w:rsidR="007F6B10">
        <w:t xml:space="preserve">la taille </w:t>
      </w:r>
      <w:r w:rsidR="00E05C4A">
        <w:t>de la box entourant l</w:t>
      </w:r>
      <w:r w:rsidR="00AD54DD">
        <w:t>’objet en pixel. Afin de connaitre</w:t>
      </w:r>
      <w:r w:rsidR="000A6FDF">
        <w:t xml:space="preserve"> sa taille </w:t>
      </w:r>
      <w:r w:rsidR="00004B10">
        <w:t xml:space="preserve">en mm </w:t>
      </w:r>
      <w:r w:rsidR="000A6FDF">
        <w:t>sur le capteur nous faisons :</w:t>
      </w:r>
    </w:p>
    <w:p w14:paraId="2FF2A542" w14:textId="05F45266" w:rsidR="00BC314D" w:rsidRPr="00F15C55" w:rsidRDefault="0046538C" w:rsidP="004B4494">
      <m:oMathPara>
        <m:oMath>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 xml:space="preserve"> </m:t>
          </m:r>
        </m:oMath>
      </m:oMathPara>
    </w:p>
    <w:p w14:paraId="0909C8DB" w14:textId="5CF1FE13" w:rsidR="00F15C55" w:rsidRPr="00BC314D" w:rsidRDefault="00F15C55" w:rsidP="004B4494">
      <w:r>
        <w:t xml:space="preserve">Nous pouvons donc </w:t>
      </w:r>
      <w:r w:rsidR="00595908">
        <w:t xml:space="preserve">trouver la </w:t>
      </w:r>
      <w:r w:rsidR="00B76552">
        <w:t>distance</w:t>
      </w:r>
      <w:r w:rsidR="00595908">
        <w:t xml:space="preserve"> de l’objet avec</w:t>
      </w:r>
      <w:r w:rsidR="00B76552">
        <w:t> :</w:t>
      </w:r>
    </w:p>
    <w:p w14:paraId="02052641" w14:textId="1555A675" w:rsidR="00673539" w:rsidRPr="002E2E1C" w:rsidRDefault="0046538C" w:rsidP="004B4494">
      <m:oMathPara>
        <m:oMath>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num>
            <m:den>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den>
          </m:f>
        </m:oMath>
      </m:oMathPara>
    </w:p>
    <w:p w14:paraId="0746A0FD" w14:textId="3675E943" w:rsidR="00B524C0" w:rsidRDefault="00957839" w:rsidP="00B524C0">
      <w:r>
        <w:t>Le problème est que la focal de</w:t>
      </w:r>
      <w:r w:rsidR="00841AA1">
        <w:t xml:space="preserve"> l’objectif de</w:t>
      </w:r>
      <w:r>
        <w:t xml:space="preserve"> la caméra</w:t>
      </w:r>
      <w:r w:rsidR="00E158FC">
        <w:t xml:space="preserve"> </w:t>
      </w:r>
      <w:r w:rsidR="00841AA1">
        <w:t>n’a pas été trouvé</w:t>
      </w:r>
      <w:r w:rsidR="004A1371">
        <w:t xml:space="preserve">. </w:t>
      </w:r>
      <w:r w:rsidR="0060059F">
        <w:t xml:space="preserve">Elle a donc été </w:t>
      </w:r>
      <w:r w:rsidR="00DE251C">
        <w:t>mesuré</w:t>
      </w:r>
      <w:r w:rsidR="0060059F">
        <w:t xml:space="preserve"> en plaçant </w:t>
      </w:r>
      <w:r w:rsidR="009F1163">
        <w:t>le feu</w:t>
      </w:r>
      <w:r w:rsidR="00B626E8">
        <w:t xml:space="preserve"> (de 80mm de haut)</w:t>
      </w:r>
      <w:r w:rsidR="0060059F">
        <w:t xml:space="preserve"> à </w:t>
      </w:r>
      <w:r w:rsidR="002754D8">
        <w:t>des distances connues</w:t>
      </w:r>
      <w:r w:rsidR="0060059F">
        <w:t xml:space="preserve"> de la caméra</w:t>
      </w:r>
      <w:r w:rsidR="00DE251C">
        <w:t xml:space="preserve">, et en notant </w:t>
      </w:r>
      <w:r w:rsidR="00CB3426">
        <w:t xml:space="preserve">la taille </w:t>
      </w:r>
      <w:r w:rsidR="009F1163">
        <w:t>de la box retournée</w:t>
      </w:r>
      <w:r w:rsidR="00CB3426">
        <w:t xml:space="preserve"> par le SSD. </w:t>
      </w:r>
      <w:r w:rsidR="001B2E3D">
        <w:t>Les autres paramètres sont connus.</w:t>
      </w:r>
    </w:p>
    <w:tbl>
      <w:tblPr>
        <w:tblStyle w:val="TableauGrille1Clair"/>
        <w:tblW w:w="7044" w:type="dxa"/>
        <w:jc w:val="center"/>
        <w:tblLook w:val="0420" w:firstRow="1" w:lastRow="0" w:firstColumn="0" w:lastColumn="0" w:noHBand="0" w:noVBand="1"/>
      </w:tblPr>
      <w:tblGrid>
        <w:gridCol w:w="2682"/>
        <w:gridCol w:w="1978"/>
        <w:gridCol w:w="2384"/>
      </w:tblGrid>
      <w:tr w:rsidR="00C11E55" w:rsidRPr="00C11E55" w14:paraId="578FD503" w14:textId="77777777" w:rsidTr="004F1F35">
        <w:trPr>
          <w:cnfStyle w:val="100000000000" w:firstRow="1" w:lastRow="0" w:firstColumn="0" w:lastColumn="0" w:oddVBand="0" w:evenVBand="0" w:oddHBand="0" w:evenHBand="0" w:firstRowFirstColumn="0" w:firstRowLastColumn="0" w:lastRowFirstColumn="0" w:lastRowLastColumn="0"/>
          <w:trHeight w:val="368"/>
          <w:jc w:val="center"/>
        </w:trPr>
        <w:tc>
          <w:tcPr>
            <w:tcW w:w="2682" w:type="dxa"/>
            <w:hideMark/>
          </w:tcPr>
          <w:p w14:paraId="456D8C0F" w14:textId="77777777" w:rsidR="003B2C23" w:rsidRDefault="00C11E55" w:rsidP="001722B8">
            <w:pPr>
              <w:pStyle w:val="Sansinterligne"/>
              <w:jc w:val="center"/>
            </w:pPr>
            <w:r w:rsidRPr="00C11E55">
              <w:t>Distance</w:t>
            </w:r>
          </w:p>
          <w:p w14:paraId="0B838461" w14:textId="2F61B874" w:rsidR="00C11E55" w:rsidRPr="00C11E55" w:rsidRDefault="001722B8" w:rsidP="001722B8">
            <w:pPr>
              <w:pStyle w:val="Sansinterligne"/>
              <w:jc w:val="center"/>
            </w:pPr>
            <w:r>
              <w:t>C</w:t>
            </w:r>
            <w:r w:rsidR="00C11E55" w:rsidRPr="00C11E55">
              <w:t xml:space="preserve">apteur </w:t>
            </w:r>
            <w:r w:rsidR="003B2C23">
              <w:sym w:font="Wingdings" w:char="F0E0"/>
            </w:r>
            <w:r w:rsidR="00C11E55" w:rsidRPr="00C11E55">
              <w:t xml:space="preserve"> </w:t>
            </w:r>
            <w:r w:rsidR="009F1163">
              <w:t>Feu</w:t>
            </w:r>
            <w:r>
              <w:t xml:space="preserve"> (mm)</w:t>
            </w:r>
          </w:p>
        </w:tc>
        <w:tc>
          <w:tcPr>
            <w:tcW w:w="1978" w:type="dxa"/>
            <w:hideMark/>
          </w:tcPr>
          <w:p w14:paraId="0BDBF363" w14:textId="5C070871" w:rsidR="00B524C0" w:rsidRDefault="00C11E55" w:rsidP="001722B8">
            <w:pPr>
              <w:pStyle w:val="Sansinterligne"/>
              <w:jc w:val="center"/>
              <w:rPr>
                <w:b w:val="0"/>
                <w:bCs w:val="0"/>
              </w:rPr>
            </w:pPr>
            <w:r w:rsidRPr="00C11E55">
              <w:t xml:space="preserve">Hauteur </w:t>
            </w:r>
            <w:r w:rsidR="00B524C0">
              <w:t xml:space="preserve">de </w:t>
            </w:r>
            <w:r w:rsidRPr="00C11E55">
              <w:t>box</w:t>
            </w:r>
          </w:p>
          <w:p w14:paraId="6476082D" w14:textId="0DB8F6AD" w:rsidR="00C11E55" w:rsidRPr="00C11E55" w:rsidRDefault="00C11E55" w:rsidP="001722B8">
            <w:pPr>
              <w:pStyle w:val="Sansinterligne"/>
              <w:jc w:val="center"/>
            </w:pPr>
            <w:r w:rsidRPr="00C11E55">
              <w:t>(px)</w:t>
            </w:r>
          </w:p>
        </w:tc>
        <w:tc>
          <w:tcPr>
            <w:tcW w:w="2384" w:type="dxa"/>
            <w:hideMark/>
          </w:tcPr>
          <w:p w14:paraId="0BE33382" w14:textId="263BB7CD" w:rsidR="00B524C0" w:rsidRDefault="00C11E55" w:rsidP="001722B8">
            <w:pPr>
              <w:pStyle w:val="Sansinterligne"/>
              <w:jc w:val="center"/>
              <w:rPr>
                <w:b w:val="0"/>
                <w:bCs w:val="0"/>
              </w:rPr>
            </w:pPr>
            <w:r w:rsidRPr="00C11E55">
              <w:t>Focal</w:t>
            </w:r>
            <w:r w:rsidR="002754D8">
              <w:t>e</w:t>
            </w:r>
            <w:r w:rsidRPr="00C11E55">
              <w:t xml:space="preserve"> </w:t>
            </w:r>
            <w:r w:rsidR="004F1F35">
              <w:t>calculée</w:t>
            </w:r>
          </w:p>
          <w:p w14:paraId="1F24885B" w14:textId="46678196" w:rsidR="00C11E55" w:rsidRPr="00C11E55" w:rsidRDefault="00C11E55" w:rsidP="001722B8">
            <w:pPr>
              <w:pStyle w:val="Sansinterligne"/>
              <w:jc w:val="center"/>
            </w:pPr>
            <w:r w:rsidRPr="00C11E55">
              <w:t>(mm)</w:t>
            </w:r>
          </w:p>
        </w:tc>
      </w:tr>
      <w:tr w:rsidR="00C11E55" w:rsidRPr="00C11E55" w14:paraId="692A21F6" w14:textId="77777777" w:rsidTr="004F1F35">
        <w:trPr>
          <w:trHeight w:val="315"/>
          <w:jc w:val="center"/>
        </w:trPr>
        <w:tc>
          <w:tcPr>
            <w:tcW w:w="2682" w:type="dxa"/>
            <w:hideMark/>
          </w:tcPr>
          <w:p w14:paraId="43EBB8A5" w14:textId="478626CF" w:rsidR="00C11E55" w:rsidRPr="00C11E55" w:rsidRDefault="00C11E55" w:rsidP="003B2C23">
            <w:pPr>
              <w:pStyle w:val="Sansinterligne"/>
            </w:pPr>
            <w:r w:rsidRPr="00C11E55">
              <w:t>150</w:t>
            </w:r>
          </w:p>
        </w:tc>
        <w:tc>
          <w:tcPr>
            <w:tcW w:w="1978" w:type="dxa"/>
            <w:hideMark/>
          </w:tcPr>
          <w:p w14:paraId="24745E3F" w14:textId="77777777" w:rsidR="00C11E55" w:rsidRPr="00C11E55" w:rsidRDefault="00C11E55" w:rsidP="003B2C23">
            <w:pPr>
              <w:pStyle w:val="Sansinterligne"/>
            </w:pPr>
            <w:r w:rsidRPr="00C11E55">
              <w:t>140</w:t>
            </w:r>
          </w:p>
        </w:tc>
        <w:tc>
          <w:tcPr>
            <w:tcW w:w="2384" w:type="dxa"/>
            <w:hideMark/>
          </w:tcPr>
          <w:p w14:paraId="1F505DC5" w14:textId="0FEE1E41" w:rsidR="00C11E55" w:rsidRPr="00C11E55" w:rsidRDefault="00C11E55" w:rsidP="003B2C23">
            <w:pPr>
              <w:pStyle w:val="Sansinterligne"/>
            </w:pPr>
            <w:r w:rsidRPr="00C11E55">
              <w:t>1,49</w:t>
            </w:r>
          </w:p>
        </w:tc>
      </w:tr>
      <w:tr w:rsidR="00C11E55" w:rsidRPr="00C11E55" w14:paraId="36D4ED1F" w14:textId="77777777" w:rsidTr="004F1F35">
        <w:trPr>
          <w:trHeight w:val="315"/>
          <w:jc w:val="center"/>
        </w:trPr>
        <w:tc>
          <w:tcPr>
            <w:tcW w:w="2682" w:type="dxa"/>
            <w:hideMark/>
          </w:tcPr>
          <w:p w14:paraId="1065BA94" w14:textId="77777777" w:rsidR="00C11E55" w:rsidRPr="00C11E55" w:rsidRDefault="00C11E55" w:rsidP="003B2C23">
            <w:pPr>
              <w:pStyle w:val="Sansinterligne"/>
            </w:pPr>
            <w:r w:rsidRPr="00C11E55">
              <w:t>300</w:t>
            </w:r>
          </w:p>
        </w:tc>
        <w:tc>
          <w:tcPr>
            <w:tcW w:w="1978" w:type="dxa"/>
            <w:hideMark/>
          </w:tcPr>
          <w:p w14:paraId="38F8C9DF" w14:textId="77777777" w:rsidR="00C11E55" w:rsidRPr="00C11E55" w:rsidRDefault="00C11E55" w:rsidP="003B2C23">
            <w:pPr>
              <w:pStyle w:val="Sansinterligne"/>
            </w:pPr>
            <w:r w:rsidRPr="00C11E55">
              <w:t>85</w:t>
            </w:r>
          </w:p>
        </w:tc>
        <w:tc>
          <w:tcPr>
            <w:tcW w:w="2384" w:type="dxa"/>
            <w:hideMark/>
          </w:tcPr>
          <w:p w14:paraId="3B654355" w14:textId="79BC60A2" w:rsidR="00C11E55" w:rsidRPr="00C11E55" w:rsidRDefault="00C11E55" w:rsidP="003B2C23">
            <w:pPr>
              <w:pStyle w:val="Sansinterligne"/>
            </w:pPr>
            <w:r w:rsidRPr="00C11E55">
              <w:t>1,8</w:t>
            </w:r>
            <w:r w:rsidR="004F1F35">
              <w:t>2</w:t>
            </w:r>
          </w:p>
        </w:tc>
      </w:tr>
      <w:tr w:rsidR="00C11E55" w:rsidRPr="00C11E55" w14:paraId="4FB5BDFA" w14:textId="77777777" w:rsidTr="004F1F35">
        <w:trPr>
          <w:trHeight w:val="315"/>
          <w:jc w:val="center"/>
        </w:trPr>
        <w:tc>
          <w:tcPr>
            <w:tcW w:w="2682" w:type="dxa"/>
            <w:hideMark/>
          </w:tcPr>
          <w:p w14:paraId="21997E8D" w14:textId="77777777" w:rsidR="00C11E55" w:rsidRPr="00C11E55" w:rsidRDefault="00C11E55" w:rsidP="003B2C23">
            <w:pPr>
              <w:pStyle w:val="Sansinterligne"/>
            </w:pPr>
            <w:r w:rsidRPr="00C11E55">
              <w:t>450</w:t>
            </w:r>
          </w:p>
        </w:tc>
        <w:tc>
          <w:tcPr>
            <w:tcW w:w="1978" w:type="dxa"/>
            <w:hideMark/>
          </w:tcPr>
          <w:p w14:paraId="2DC8AEF7" w14:textId="77777777" w:rsidR="00C11E55" w:rsidRPr="00C11E55" w:rsidRDefault="00C11E55" w:rsidP="003B2C23">
            <w:pPr>
              <w:pStyle w:val="Sansinterligne"/>
            </w:pPr>
            <w:r w:rsidRPr="00C11E55">
              <w:t>57</w:t>
            </w:r>
          </w:p>
        </w:tc>
        <w:tc>
          <w:tcPr>
            <w:tcW w:w="2384" w:type="dxa"/>
            <w:hideMark/>
          </w:tcPr>
          <w:p w14:paraId="06ED111A" w14:textId="467286B3" w:rsidR="00C11E55" w:rsidRPr="00C11E55" w:rsidRDefault="00C11E55" w:rsidP="003B2C23">
            <w:pPr>
              <w:pStyle w:val="Sansinterligne"/>
            </w:pPr>
            <w:r w:rsidRPr="00C11E55">
              <w:t>1,8</w:t>
            </w:r>
            <w:r w:rsidR="004F1F35">
              <w:t>3</w:t>
            </w:r>
          </w:p>
        </w:tc>
      </w:tr>
      <w:tr w:rsidR="00C11E55" w:rsidRPr="00C11E55" w14:paraId="12678BEC" w14:textId="77777777" w:rsidTr="004F1F35">
        <w:trPr>
          <w:trHeight w:val="315"/>
          <w:jc w:val="center"/>
        </w:trPr>
        <w:tc>
          <w:tcPr>
            <w:tcW w:w="2682" w:type="dxa"/>
            <w:hideMark/>
          </w:tcPr>
          <w:p w14:paraId="0A460E1E" w14:textId="77777777" w:rsidR="00C11E55" w:rsidRPr="00C11E55" w:rsidRDefault="00C11E55" w:rsidP="003B2C23">
            <w:pPr>
              <w:pStyle w:val="Sansinterligne"/>
            </w:pPr>
            <w:r w:rsidRPr="00C11E55">
              <w:t>600</w:t>
            </w:r>
          </w:p>
        </w:tc>
        <w:tc>
          <w:tcPr>
            <w:tcW w:w="1978" w:type="dxa"/>
            <w:hideMark/>
          </w:tcPr>
          <w:p w14:paraId="6B43AB41" w14:textId="77777777" w:rsidR="00C11E55" w:rsidRPr="00C11E55" w:rsidRDefault="00C11E55" w:rsidP="003B2C23">
            <w:pPr>
              <w:pStyle w:val="Sansinterligne"/>
            </w:pPr>
            <w:r w:rsidRPr="00C11E55">
              <w:t>45</w:t>
            </w:r>
          </w:p>
        </w:tc>
        <w:tc>
          <w:tcPr>
            <w:tcW w:w="2384" w:type="dxa"/>
            <w:hideMark/>
          </w:tcPr>
          <w:p w14:paraId="1E0DCC69" w14:textId="3351E450" w:rsidR="00C11E55" w:rsidRPr="00C11E55" w:rsidRDefault="00C11E55" w:rsidP="00B524C0">
            <w:pPr>
              <w:pStyle w:val="Sansinterligne"/>
              <w:keepNext/>
            </w:pPr>
            <w:r w:rsidRPr="00C11E55">
              <w:t>1,9</w:t>
            </w:r>
            <w:r w:rsidR="004F1F35">
              <w:t>3</w:t>
            </w:r>
          </w:p>
        </w:tc>
      </w:tr>
    </w:tbl>
    <w:p w14:paraId="37204298" w14:textId="1D080D34" w:rsidR="00B524C0" w:rsidRDefault="00B524C0">
      <w:pPr>
        <w:pStyle w:val="Lgende"/>
      </w:pPr>
      <w:r>
        <w:t xml:space="preserve">Tableau </w:t>
      </w:r>
      <w:r>
        <w:fldChar w:fldCharType="begin"/>
      </w:r>
      <w:r>
        <w:instrText xml:space="preserve"> SEQ Tableau \* ARABIC </w:instrText>
      </w:r>
      <w:r>
        <w:fldChar w:fldCharType="separate"/>
      </w:r>
      <w:r w:rsidR="000F22C8">
        <w:rPr>
          <w:noProof/>
        </w:rPr>
        <w:t>6</w:t>
      </w:r>
      <w:r>
        <w:fldChar w:fldCharType="end"/>
      </w:r>
      <w:r>
        <w:rPr>
          <w:noProof/>
        </w:rPr>
        <w:t xml:space="preserve"> </w:t>
      </w:r>
      <w:r w:rsidRPr="001137F3">
        <w:rPr>
          <w:noProof/>
        </w:rPr>
        <w:t>Mesure de la focale</w:t>
      </w:r>
    </w:p>
    <w:p w14:paraId="178C10FF" w14:textId="5B43AF61" w:rsidR="00CB3426" w:rsidRDefault="002A45A2" w:rsidP="00711B2A">
      <w:pPr>
        <w:pStyle w:val="Sansinterligne"/>
      </w:pPr>
      <w:r>
        <w:t xml:space="preserve">Ces différences </w:t>
      </w:r>
      <w:r w:rsidR="002754D8">
        <w:t xml:space="preserve">dans la focale calculée </w:t>
      </w:r>
      <w:r w:rsidR="002B1CEA">
        <w:t>viennent</w:t>
      </w:r>
      <w:r w:rsidR="002754D8">
        <w:t xml:space="preserve"> du fait que la caméra a une forte </w:t>
      </w:r>
      <w:r w:rsidR="00210938">
        <w:t>distorsion, donc</w:t>
      </w:r>
      <w:r w:rsidR="00A06F14">
        <w:t xml:space="preserve"> l’objet aura</w:t>
      </w:r>
      <w:r w:rsidR="001068F8">
        <w:t xml:space="preserve"> une taille </w:t>
      </w:r>
      <w:r w:rsidR="00CC4336">
        <w:t xml:space="preserve">et forme </w:t>
      </w:r>
      <w:r w:rsidR="001068F8">
        <w:t xml:space="preserve">différente sur le capteur en fonction </w:t>
      </w:r>
      <w:r w:rsidR="004F7964">
        <w:t>d’où</w:t>
      </w:r>
      <w:r w:rsidR="00176D75">
        <w:t xml:space="preserve"> il est placé</w:t>
      </w:r>
      <w:r w:rsidR="001802FD">
        <w:t xml:space="preserve"> devant la caméra</w:t>
      </w:r>
      <w:r w:rsidR="00C36689">
        <w:t xml:space="preserve">, </w:t>
      </w:r>
      <w:r w:rsidR="00CC4336">
        <w:t xml:space="preserve">même en restant à même distance de </w:t>
      </w:r>
      <w:r w:rsidR="001802FD">
        <w:t>celle-ci.</w:t>
      </w:r>
    </w:p>
    <w:p w14:paraId="29D545B5" w14:textId="571FD05A" w:rsidR="002B1CEA" w:rsidRDefault="002B1CEA" w:rsidP="004B4494">
      <w:r>
        <w:t xml:space="preserve">Le deuxième facteur est que le SSD ne retourne pas </w:t>
      </w:r>
      <w:r w:rsidR="000D6FE0">
        <w:t xml:space="preserve">forcément des box qui épouse parfaitement la forme de l’objet. Parfois les box sont </w:t>
      </w:r>
      <w:r w:rsidR="00711B2A">
        <w:t xml:space="preserve">sur dimensionné. </w:t>
      </w:r>
    </w:p>
    <w:p w14:paraId="7A89010E" w14:textId="5B87A715" w:rsidR="00BB718D" w:rsidRDefault="00503312" w:rsidP="004B4494">
      <w:r>
        <w:t>Finalement</w:t>
      </w:r>
      <w:r w:rsidR="00BB718D">
        <w:t xml:space="preserve">, une focal de 1.8mm </w:t>
      </w:r>
      <w:r w:rsidR="00152027">
        <w:t>a été choisi.</w:t>
      </w:r>
    </w:p>
    <w:p w14:paraId="1D7EB2C1" w14:textId="209C5F05" w:rsidR="00D93694" w:rsidRDefault="0092598E" w:rsidP="0092598E">
      <w:pPr>
        <w:pStyle w:val="Titre3"/>
      </w:pPr>
      <w:bookmarkStart w:id="101" w:name="_Ref46159484"/>
      <w:bookmarkStart w:id="102" w:name="_Toc46395965"/>
      <w:r>
        <w:t>Couleur du feu</w:t>
      </w:r>
      <w:bookmarkEnd w:id="101"/>
      <w:bookmarkEnd w:id="102"/>
    </w:p>
    <w:p w14:paraId="29F6128B" w14:textId="1B746183" w:rsidR="00D93694" w:rsidRDefault="006D2A2C" w:rsidP="00D93694">
      <w:r w:rsidRPr="006D2A2C">
        <w:t>A la base, tous l</w:t>
      </w:r>
      <w:r>
        <w:t xml:space="preserve">es feux (rouge, vert, éteint) </w:t>
      </w:r>
      <w:r w:rsidR="008E0E2A">
        <w:t>faisaient</w:t>
      </w:r>
      <w:r w:rsidR="00DA3649">
        <w:t xml:space="preserve"> partie de la même catégorie dans le CNN</w:t>
      </w:r>
      <w:r w:rsidR="008E0E2A">
        <w:t xml:space="preserve">, puis un traitement d’image </w:t>
      </w:r>
      <w:r w:rsidR="00CC47A0">
        <w:t xml:space="preserve">par OpenCV </w:t>
      </w:r>
      <w:r w:rsidR="008E0E2A">
        <w:t xml:space="preserve">déterminait </w:t>
      </w:r>
      <w:r w:rsidR="00CC47A0">
        <w:t>la couleur du feu</w:t>
      </w:r>
      <w:r w:rsidR="00BB2279">
        <w:t>.</w:t>
      </w:r>
    </w:p>
    <w:p w14:paraId="5ACDA03A" w14:textId="2682642D" w:rsidR="00CA6050" w:rsidRDefault="00CA6050" w:rsidP="00D93694">
      <w:r>
        <w:t xml:space="preserve">L’intensité lumineuse de la couche rouge </w:t>
      </w:r>
      <w:r w:rsidR="002833A1">
        <w:t xml:space="preserve">de la partie supérieur du feu était </w:t>
      </w:r>
      <w:r w:rsidR="00FC764A">
        <w:t>analysée</w:t>
      </w:r>
      <w:r w:rsidR="002833A1">
        <w:t xml:space="preserve"> </w:t>
      </w:r>
      <w:r w:rsidR="00B81121">
        <w:t xml:space="preserve">afin de savoir s’il était </w:t>
      </w:r>
      <w:r w:rsidR="008D2529">
        <w:t>au rouge</w:t>
      </w:r>
      <w:r w:rsidR="00B81121">
        <w:t xml:space="preserve">, et de même pour la couche verte du bas </w:t>
      </w:r>
      <w:r w:rsidR="008D2529">
        <w:t xml:space="preserve">du feu. </w:t>
      </w:r>
    </w:p>
    <w:p w14:paraId="71283D6F" w14:textId="4E81E87B" w:rsidR="00973032" w:rsidRDefault="00973032" w:rsidP="00D93694">
      <w:r>
        <w:t>Cette technique fonctionnait bien, mais le traitement par OpenCV prenant beaucoup plus de temps de calcul</w:t>
      </w:r>
      <w:r w:rsidR="00FC764A">
        <w:t xml:space="preserve"> que</w:t>
      </w:r>
      <w:r w:rsidR="00BB4D99">
        <w:t xml:space="preserve"> le réseau neuronal, ce qui ralentissait toute la détection de signalisation. </w:t>
      </w:r>
    </w:p>
    <w:p w14:paraId="68C09C36" w14:textId="60F48170" w:rsidR="004A76E4" w:rsidRPr="006D2A2C" w:rsidRDefault="004A76E4" w:rsidP="00D93694">
      <w:r>
        <w:t>Il a donc été choisi d’ajouter 2 classes au CNN afin de directement détecter les différents feux.</w:t>
      </w:r>
    </w:p>
    <w:p w14:paraId="0AA5AA55" w14:textId="10B57CBA" w:rsidR="00AD25AC" w:rsidRPr="006D2A2C" w:rsidRDefault="00AD25AC" w:rsidP="0092598E">
      <w:pPr>
        <w:pStyle w:val="Titre3"/>
        <w:rPr>
          <w:lang w:val="fr-CH"/>
        </w:rPr>
      </w:pPr>
      <w:r w:rsidRPr="006D2A2C">
        <w:rPr>
          <w:lang w:val="fr-CH"/>
        </w:rPr>
        <w:br w:type="page"/>
      </w:r>
    </w:p>
    <w:p w14:paraId="57A677F2" w14:textId="7F9243F8" w:rsidR="00AD25AC" w:rsidRDefault="00AD25AC" w:rsidP="00B92963">
      <w:pPr>
        <w:pStyle w:val="Titre1"/>
      </w:pPr>
      <w:bookmarkStart w:id="103" w:name="_Toc46395966"/>
      <w:r>
        <w:lastRenderedPageBreak/>
        <w:t>Detection d’obstacles</w:t>
      </w:r>
      <w:bookmarkEnd w:id="103"/>
    </w:p>
    <w:p w14:paraId="29468605" w14:textId="3B0E1785" w:rsidR="00C63CE9" w:rsidRDefault="00BB7FDA" w:rsidP="00C63CE9">
      <w:r w:rsidRPr="00BB7FDA">
        <w:t xml:space="preserve">La </w:t>
      </w:r>
      <w:r w:rsidR="00C711C1" w:rsidRPr="00BB7FDA">
        <w:t>détection</w:t>
      </w:r>
      <w:r w:rsidRPr="00BB7FDA">
        <w:t xml:space="preserve"> d’obstacle se f</w:t>
      </w:r>
      <w:r>
        <w:t xml:space="preserve">ait </w:t>
      </w:r>
      <w:r w:rsidR="00C711C1">
        <w:t>grâce</w:t>
      </w:r>
      <w:r>
        <w:t xml:space="preserve"> au capteur de distance à ultrason </w:t>
      </w:r>
      <w:r w:rsidR="00C711C1">
        <w:t>HC-SR04</w:t>
      </w:r>
      <w:r w:rsidR="00A5121F">
        <w:t>.</w:t>
      </w:r>
    </w:p>
    <w:p w14:paraId="26A91E23" w14:textId="00B757B8" w:rsidR="00D2183E" w:rsidRDefault="00D2183E" w:rsidP="00C63CE9">
      <w:r>
        <w:t xml:space="preserve">Afin de le faire fonctionner, une pulls de 10us doit lui être fournis </w:t>
      </w:r>
      <w:r w:rsidR="00F477BD">
        <w:t xml:space="preserve">sur son entrée Trigger. </w:t>
      </w:r>
      <w:r w:rsidR="00065813">
        <w:t>Le capteur va alors envoyer une rafale de 8</w:t>
      </w:r>
      <w:r w:rsidR="00B07D46">
        <w:t xml:space="preserve"> impulsions d’ultrasons et attendre l’echo. Le but d’envoyer une rafale </w:t>
      </w:r>
      <w:r w:rsidR="006E54AC">
        <w:t xml:space="preserve">est de générer un pattern particulier afin de pouvoir différencier </w:t>
      </w:r>
      <w:r w:rsidR="00180D35">
        <w:t xml:space="preserve">un echo parasite </w:t>
      </w:r>
      <w:r w:rsidR="0002450E">
        <w:t>de l’echo voulu.</w:t>
      </w:r>
    </w:p>
    <w:p w14:paraId="14ACE18C" w14:textId="21E1FF0F" w:rsidR="0002450E" w:rsidRDefault="00F2682A" w:rsidP="00C63CE9">
      <w:r>
        <w:t>Le HC-SR04</w:t>
      </w:r>
      <w:r w:rsidR="00E32ECF">
        <w:t xml:space="preserve"> va alors mette à 1 </w:t>
      </w:r>
      <w:r w:rsidR="009A7185">
        <w:t>sa</w:t>
      </w:r>
      <w:r w:rsidR="00E32ECF">
        <w:t xml:space="preserve"> sortie </w:t>
      </w:r>
      <w:r w:rsidR="009A7185">
        <w:t>E</w:t>
      </w:r>
      <w:r w:rsidR="00E32ECF">
        <w:t>cho durant le nombre de temps que</w:t>
      </w:r>
      <w:r w:rsidR="009A7185">
        <w:t xml:space="preserve"> l’echo </w:t>
      </w:r>
      <w:r w:rsidR="00B21511">
        <w:t>a</w:t>
      </w:r>
      <w:r w:rsidR="009A7185">
        <w:t xml:space="preserve"> pris à revenir.</w:t>
      </w:r>
    </w:p>
    <w:p w14:paraId="4F5FDD39" w14:textId="77777777" w:rsidR="00207A84" w:rsidRDefault="00207A84" w:rsidP="00207A84">
      <w:pPr>
        <w:keepNext/>
        <w:jc w:val="center"/>
      </w:pPr>
      <w:r w:rsidRPr="00207A84">
        <w:rPr>
          <w:noProof/>
        </w:rPr>
        <w:drawing>
          <wp:inline distT="0" distB="0" distL="0" distR="0" wp14:anchorId="4DF91BC7" wp14:editId="48DCDD87">
            <wp:extent cx="3657600" cy="156759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157"/>
                    <a:stretch/>
                  </pic:blipFill>
                  <pic:spPr bwMode="auto">
                    <a:xfrm>
                      <a:off x="0" y="0"/>
                      <a:ext cx="3677767" cy="1576242"/>
                    </a:xfrm>
                    <a:prstGeom prst="rect">
                      <a:avLst/>
                    </a:prstGeom>
                    <a:ln>
                      <a:noFill/>
                    </a:ln>
                    <a:extLst>
                      <a:ext uri="{53640926-AAD7-44D8-BBD7-CCE9431645EC}">
                        <a14:shadowObscured xmlns:a14="http://schemas.microsoft.com/office/drawing/2010/main"/>
                      </a:ext>
                    </a:extLst>
                  </pic:spPr>
                </pic:pic>
              </a:graphicData>
            </a:graphic>
          </wp:inline>
        </w:drawing>
      </w:r>
    </w:p>
    <w:p w14:paraId="559DEF87" w14:textId="5AFE8018" w:rsidR="00207A84" w:rsidRPr="0060623F" w:rsidRDefault="00207A84" w:rsidP="00207A84">
      <w:pPr>
        <w:pStyle w:val="Lgende"/>
        <w:rPr>
          <w:lang w:val="fr-CH"/>
        </w:rPr>
      </w:pPr>
      <w:r w:rsidRPr="0060623F">
        <w:rPr>
          <w:lang w:val="fr-CH"/>
        </w:rPr>
        <w:t xml:space="preserve">Figure </w:t>
      </w:r>
      <w:r>
        <w:fldChar w:fldCharType="begin"/>
      </w:r>
      <w:r w:rsidRPr="0060623F">
        <w:rPr>
          <w:lang w:val="fr-CH"/>
        </w:rPr>
        <w:instrText xml:space="preserve"> SEQ Figure \* ARABIC </w:instrText>
      </w:r>
      <w:r>
        <w:fldChar w:fldCharType="separate"/>
      </w:r>
      <w:r w:rsidR="00147BFB">
        <w:rPr>
          <w:noProof/>
          <w:lang w:val="fr-CH"/>
        </w:rPr>
        <w:t>45</w:t>
      </w:r>
      <w:r>
        <w:fldChar w:fldCharType="end"/>
      </w:r>
      <w:r w:rsidRPr="0060623F">
        <w:rPr>
          <w:lang w:val="fr-CH"/>
        </w:rPr>
        <w:t>HC-SR04 Timig Diagram  Source:</w:t>
      </w:r>
      <w:r w:rsidR="00726B2A" w:rsidRPr="0060623F">
        <w:rPr>
          <w:lang w:val="fr-CH"/>
        </w:rPr>
        <w:t xml:space="preserve"> </w:t>
      </w:r>
      <w:sdt>
        <w:sdtPr>
          <w:id w:val="1449207298"/>
          <w:citation/>
        </w:sdtPr>
        <w:sdtContent>
          <w:r w:rsidR="00726B2A">
            <w:fldChar w:fldCharType="begin"/>
          </w:r>
          <w:r w:rsidR="00726B2A">
            <w:rPr>
              <w:lang w:val="fr-CH"/>
            </w:rPr>
            <w:instrText xml:space="preserve"> CITATION HCS \l 4108 </w:instrText>
          </w:r>
          <w:r w:rsidR="00726B2A">
            <w:fldChar w:fldCharType="separate"/>
          </w:r>
          <w:r w:rsidR="000F22C8" w:rsidRPr="000F22C8">
            <w:rPr>
              <w:noProof/>
              <w:lang w:val="fr-CH"/>
            </w:rPr>
            <w:t>(23)</w:t>
          </w:r>
          <w:r w:rsidR="00726B2A">
            <w:fldChar w:fldCharType="end"/>
          </w:r>
        </w:sdtContent>
      </w:sdt>
    </w:p>
    <w:p w14:paraId="780BF64B" w14:textId="2740ABB4" w:rsidR="00B21511" w:rsidRDefault="00B21511" w:rsidP="00B21511">
      <w:r>
        <w:t>Pour connaître la distance, il faut alors effectuer le calcul :</w:t>
      </w:r>
    </w:p>
    <w:p w14:paraId="36FCE292" w14:textId="4F3F73AA" w:rsidR="00B21511" w:rsidRPr="00B21511" w:rsidRDefault="00393439" w:rsidP="00B21511">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son</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*343</m:t>
              </m:r>
            </m:num>
            <m:den>
              <m:r>
                <w:rPr>
                  <w:rFonts w:ascii="Cambria Math" w:hAnsi="Cambria Math"/>
                </w:rPr>
                <m:t>2</m:t>
              </m:r>
            </m:den>
          </m:f>
          <m:r>
            <w:rPr>
              <w:rFonts w:ascii="Cambria Math" w:hAnsi="Cambria Math"/>
            </w:rPr>
            <m:t xml:space="preserve">  [m]</m:t>
          </m:r>
        </m:oMath>
      </m:oMathPara>
    </w:p>
    <w:p w14:paraId="35C5BDB1" w14:textId="319A5E29" w:rsidR="00753EFE" w:rsidRDefault="00753EFE" w:rsidP="009D3D9D">
      <w:r>
        <w:t xml:space="preserve">Le thread gérant </w:t>
      </w:r>
      <w:r w:rsidR="00AF0E4B">
        <w:t>le capteur à ultrason va alors mettre à jour le dictionnaire « car_state » si un objet est trop près.</w:t>
      </w:r>
    </w:p>
    <w:p w14:paraId="0A1B0DE2" w14:textId="654A777B" w:rsidR="00AF0E4B" w:rsidRDefault="00AF0E4B" w:rsidP="00AF0E4B">
      <w:pPr>
        <w:pStyle w:val="Titre2"/>
      </w:pPr>
      <w:bookmarkStart w:id="104" w:name="_Toc46395967"/>
      <w:r>
        <w:t>Problème rencontré</w:t>
      </w:r>
      <w:bookmarkEnd w:id="104"/>
    </w:p>
    <w:p w14:paraId="74D69102" w14:textId="0D9D4C3B" w:rsidR="0006298B" w:rsidRDefault="0006298B" w:rsidP="0006298B">
      <w:pPr>
        <w:rPr>
          <w:color w:val="FF0000"/>
        </w:rPr>
      </w:pPr>
      <w:r w:rsidRPr="00A1292D">
        <w:rPr>
          <w:color w:val="FF0000"/>
        </w:rPr>
        <w:t xml:space="preserve">Les capteurs officiels ont un timeout </w:t>
      </w:r>
      <w:r w:rsidR="00DB6D0E" w:rsidRPr="00A1292D">
        <w:rPr>
          <w:color w:val="FF0000"/>
        </w:rPr>
        <w:t xml:space="preserve">si aucun echo n’est repéré et la sortie </w:t>
      </w:r>
      <w:r w:rsidR="000C24DA" w:rsidRPr="00A1292D">
        <w:rPr>
          <w:color w:val="FF0000"/>
        </w:rPr>
        <w:t>E</w:t>
      </w:r>
      <w:r w:rsidR="00DB6D0E" w:rsidRPr="00A1292D">
        <w:rPr>
          <w:color w:val="FF0000"/>
        </w:rPr>
        <w:t>cho est remis à 0 automatiquement</w:t>
      </w:r>
      <w:r w:rsidR="000C24DA" w:rsidRPr="00A1292D">
        <w:rPr>
          <w:color w:val="FF0000"/>
        </w:rPr>
        <w:t xml:space="preserve">. </w:t>
      </w:r>
      <w:r w:rsidR="00183371" w:rsidRPr="00A1292D">
        <w:rPr>
          <w:color w:val="FF0000"/>
        </w:rPr>
        <w:t xml:space="preserve">Cependant </w:t>
      </w:r>
      <w:r w:rsidR="00494624" w:rsidRPr="00A1292D">
        <w:rPr>
          <w:color w:val="FF0000"/>
        </w:rPr>
        <w:t>les copies</w:t>
      </w:r>
      <w:r w:rsidR="007C69EF" w:rsidRPr="00A1292D">
        <w:rPr>
          <w:color w:val="FF0000"/>
        </w:rPr>
        <w:t xml:space="preserve"> du capteur</w:t>
      </w:r>
      <w:r w:rsidR="00494624" w:rsidRPr="00A1292D">
        <w:rPr>
          <w:color w:val="FF0000"/>
        </w:rPr>
        <w:t xml:space="preserve"> n’ont pas toujours ce timeout et lorsqu’aucun </w:t>
      </w:r>
      <w:r w:rsidR="002C3BA9" w:rsidRPr="00A1292D">
        <w:rPr>
          <w:color w:val="FF0000"/>
        </w:rPr>
        <w:t xml:space="preserve">echo n’est repéré, ils se bloquent </w:t>
      </w:r>
      <w:r w:rsidR="004A2DCF" w:rsidRPr="00A1292D">
        <w:rPr>
          <w:color w:val="FF0000"/>
        </w:rPr>
        <w:t xml:space="preserve">et le seul moyen de recommencer une mesure est </w:t>
      </w:r>
      <w:r w:rsidR="00A1292D" w:rsidRPr="00A1292D">
        <w:rPr>
          <w:color w:val="FF0000"/>
        </w:rPr>
        <w:t xml:space="preserve">de couper l’alimentation du capteur. </w:t>
      </w:r>
    </w:p>
    <w:p w14:paraId="6682360B" w14:textId="3E6C8B65" w:rsidR="00A1292D" w:rsidRPr="00A1292D" w:rsidRDefault="00A1292D" w:rsidP="0006298B">
      <w:pPr>
        <w:rPr>
          <w:color w:val="FF0000"/>
        </w:rPr>
      </w:pPr>
      <w:r>
        <w:rPr>
          <w:color w:val="FF0000"/>
        </w:rPr>
        <w:t>Ce problème a été remédié en …</w:t>
      </w:r>
    </w:p>
    <w:p w14:paraId="7E24989D" w14:textId="571E057F" w:rsidR="00AD25AC" w:rsidRDefault="00AD25AC" w:rsidP="009D3D9D">
      <w:pPr>
        <w:rPr>
          <w:spacing w:val="60"/>
          <w:kern w:val="20"/>
          <w:sz w:val="44"/>
        </w:rPr>
      </w:pPr>
      <w:r>
        <w:br w:type="page"/>
      </w:r>
    </w:p>
    <w:p w14:paraId="62161D5C" w14:textId="2382769F" w:rsidR="00AA17E6" w:rsidRDefault="00AA17E6" w:rsidP="00AA17E6">
      <w:pPr>
        <w:pStyle w:val="Titre1"/>
      </w:pPr>
      <w:bookmarkStart w:id="105" w:name="_Toc46395968"/>
      <w:r>
        <w:lastRenderedPageBreak/>
        <w:t>Problèmes rencontrés</w:t>
      </w:r>
      <w:bookmarkEnd w:id="105"/>
    </w:p>
    <w:p w14:paraId="7E3F91B5" w14:textId="3E13EFC1" w:rsidR="009B0D2D" w:rsidRDefault="009B0D2D" w:rsidP="00AA17E6">
      <w:pPr>
        <w:rPr>
          <w:color w:val="FF0000"/>
        </w:rPr>
      </w:pPr>
      <w:r>
        <w:rPr>
          <w:color w:val="FF0000"/>
        </w:rPr>
        <w:t>RÉUNIR TOUS LES PROBLÈME ICI</w:t>
      </w:r>
    </w:p>
    <w:p w14:paraId="5F0D7F9C" w14:textId="1D5FC61A" w:rsidR="00AA17E6" w:rsidRPr="00BA15D4" w:rsidRDefault="00AA17E6" w:rsidP="009B0D2D">
      <w:pPr>
        <w:pStyle w:val="Titre2"/>
        <w:rPr>
          <w:lang w:val="fr-CH"/>
        </w:rPr>
      </w:pPr>
      <w:bookmarkStart w:id="106" w:name="_Toc46395969"/>
      <w:r w:rsidRPr="00BA15D4">
        <w:rPr>
          <w:lang w:val="fr-CH"/>
        </w:rPr>
        <w:t>Servo de guidage alimenté par le RPi -&gt; Il s’arrétait</w:t>
      </w:r>
      <w:bookmarkEnd w:id="106"/>
    </w:p>
    <w:p w14:paraId="1FE459C2" w14:textId="79AEF442" w:rsidR="00AA17E6" w:rsidRPr="00BA15D4" w:rsidRDefault="00AA17E6" w:rsidP="009B0D2D">
      <w:pPr>
        <w:pStyle w:val="Titre2"/>
        <w:rPr>
          <w:lang w:val="fr-CH"/>
        </w:rPr>
      </w:pPr>
      <w:bookmarkStart w:id="107" w:name="_Toc46395970"/>
      <w:r w:rsidRPr="00BA15D4">
        <w:rPr>
          <w:lang w:val="fr-CH"/>
        </w:rPr>
        <w:t>Camera IR pose problème au niveau des couleurs</w:t>
      </w:r>
      <w:bookmarkEnd w:id="107"/>
    </w:p>
    <w:p w14:paraId="47DD6E41" w14:textId="57D537B1" w:rsidR="0051310A" w:rsidRDefault="0051310A" w:rsidP="0051310A">
      <w:pPr>
        <w:pStyle w:val="Titre2"/>
      </w:pPr>
      <w:bookmarkStart w:id="108" w:name="_Ref46006251"/>
      <w:bookmarkStart w:id="109" w:name="_Toc46395971"/>
      <w:r>
        <w:t>PWM pas correcte</w:t>
      </w:r>
      <w:bookmarkEnd w:id="108"/>
      <w:bookmarkEnd w:id="109"/>
    </w:p>
    <w:p w14:paraId="7ED54B40" w14:textId="586FF482" w:rsidR="00E472B4" w:rsidRDefault="0034354D" w:rsidP="0034354D">
      <w:pPr>
        <w:pStyle w:val="Titre2"/>
      </w:pPr>
      <w:bookmarkStart w:id="110" w:name="_Ref45965806"/>
      <w:bookmarkStart w:id="111" w:name="_Toc46395972"/>
      <w:r>
        <w:t>Le RPi s’arrête</w:t>
      </w:r>
      <w:bookmarkEnd w:id="110"/>
      <w:bookmarkEnd w:id="111"/>
    </w:p>
    <w:p w14:paraId="7175D033" w14:textId="71237E45" w:rsidR="001D6FFC" w:rsidRPr="00646AD7" w:rsidRDefault="001D6FFC" w:rsidP="001D6FFC">
      <w:pPr>
        <w:pStyle w:val="Titre2"/>
        <w:ind w:left="788" w:hanging="431"/>
        <w:rPr>
          <w:lang w:val="fr-CH"/>
        </w:rPr>
      </w:pPr>
      <w:bookmarkStart w:id="112" w:name="_Toc46395973"/>
      <w:r w:rsidRPr="00646AD7">
        <w:rPr>
          <w:lang w:val="fr-CH"/>
        </w:rPr>
        <w:t>Mise a jour de l’Object detection API</w:t>
      </w:r>
      <w:bookmarkEnd w:id="112"/>
    </w:p>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113" w:name="_Toc46395974"/>
      <w:r>
        <w:lastRenderedPageBreak/>
        <w:t>Amélioration</w:t>
      </w:r>
      <w:r w:rsidR="0052204F">
        <w:t>s</w:t>
      </w:r>
      <w:bookmarkEnd w:id="113"/>
    </w:p>
    <w:p w14:paraId="16262D8E" w14:textId="178F7065" w:rsidR="00B6130D" w:rsidRDefault="00B6130D" w:rsidP="009D3D9D">
      <w:pPr>
        <w:pStyle w:val="Titre2"/>
      </w:pPr>
      <w:bookmarkStart w:id="114" w:name="_Toc46395975"/>
      <w:r>
        <w:t>Plaque de support du RPi</w:t>
      </w:r>
      <w:bookmarkEnd w:id="114"/>
    </w:p>
    <w:p w14:paraId="74D78018" w14:textId="204F64D1" w:rsidR="00AC10F8" w:rsidRDefault="00F90C56" w:rsidP="00F90C56">
      <w:pPr>
        <w:pStyle w:val="Titre2"/>
      </w:pPr>
      <w:bookmarkStart w:id="115" w:name="_Toc46395976"/>
      <w:r w:rsidRPr="00F90C56">
        <w:t>Suivit d’objet par image p</w:t>
      </w:r>
      <w:r>
        <w:t>rocessing</w:t>
      </w:r>
      <w:bookmarkEnd w:id="115"/>
    </w:p>
    <w:p w14:paraId="20DB5A14" w14:textId="47FF3C72" w:rsidR="00973032" w:rsidRDefault="00973032" w:rsidP="00973032">
      <w:pPr>
        <w:pStyle w:val="Titre2"/>
        <w:rPr>
          <w:lang w:val="fr-CH"/>
        </w:rPr>
      </w:pPr>
      <w:bookmarkStart w:id="116" w:name="_Toc46395977"/>
      <w:r w:rsidRPr="00C63CE9">
        <w:rPr>
          <w:lang w:val="fr-CH"/>
        </w:rPr>
        <w:t>Faire tourner OpenCV sur la GPU</w:t>
      </w:r>
      <w:bookmarkEnd w:id="116"/>
    </w:p>
    <w:p w14:paraId="25BEB017" w14:textId="5B96442A" w:rsidR="00DC2FC5" w:rsidRPr="00DC2FC5" w:rsidRDefault="00DC2FC5" w:rsidP="00DC2FC5">
      <w:pPr>
        <w:pStyle w:val="Titre2"/>
        <w:rPr>
          <w:lang w:val="fr-CH"/>
        </w:rPr>
      </w:pPr>
      <w:bookmarkStart w:id="117" w:name="_Toc46395978"/>
      <w:r>
        <w:t>Conduite de nuit</w:t>
      </w:r>
      <w:bookmarkEnd w:id="117"/>
    </w:p>
    <w:p w14:paraId="42EFA0F4" w14:textId="73A182DC" w:rsidR="00B6130D" w:rsidRDefault="00B6130D" w:rsidP="009D3D9D">
      <w:pPr>
        <w:rPr>
          <w:spacing w:val="60"/>
          <w:kern w:val="20"/>
          <w:sz w:val="44"/>
        </w:rPr>
      </w:pPr>
      <w:r>
        <w:br w:type="page"/>
      </w:r>
    </w:p>
    <w:p w14:paraId="072B48F8" w14:textId="5273E39B" w:rsidR="009E4E64" w:rsidRDefault="009E4E64" w:rsidP="00B92963">
      <w:pPr>
        <w:pStyle w:val="Titre1"/>
      </w:pPr>
      <w:bookmarkStart w:id="118" w:name="_Ref45967804"/>
      <w:bookmarkStart w:id="119" w:name="_Toc46395979"/>
      <w:r>
        <w:lastRenderedPageBreak/>
        <w:t>Planning</w:t>
      </w:r>
      <w:bookmarkEnd w:id="118"/>
      <w:bookmarkEnd w:id="119"/>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120" w:name="_Toc46395980"/>
      <w:r>
        <w:lastRenderedPageBreak/>
        <w:t>Remerciements</w:t>
      </w:r>
      <w:bookmarkEnd w:id="120"/>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121" w:name="_Toc46395981" w:displacedByCustomXml="next"/>
    <w:sdt>
      <w:sdtPr>
        <w:rPr>
          <w:caps w:val="0"/>
          <w:spacing w:val="0"/>
          <w:kern w:val="0"/>
          <w:sz w:val="22"/>
          <w:lang w:val="fr-CH"/>
        </w:rPr>
        <w:id w:val="-760452082"/>
        <w:docPartObj>
          <w:docPartGallery w:val="Bibliographies"/>
          <w:docPartUnique/>
        </w:docPartObj>
      </w:sdtPr>
      <w:sdtContent>
        <w:p w14:paraId="2BD8C8AC" w14:textId="620B5F5E" w:rsidR="008A1CE4" w:rsidRPr="00621B42" w:rsidRDefault="008A1CE4" w:rsidP="00B92963">
          <w:pPr>
            <w:pStyle w:val="Titre1"/>
          </w:pPr>
          <w:r w:rsidRPr="00621B42">
            <w:t>Bibliographie</w:t>
          </w:r>
          <w:bookmarkEnd w:id="121"/>
        </w:p>
        <w:sdt>
          <w:sdtPr>
            <w:id w:val="111145805"/>
            <w:bibliography/>
          </w:sdtPr>
          <w:sdtContent>
            <w:p w14:paraId="055258DE" w14:textId="4ABF876A" w:rsidR="000F22C8" w:rsidRDefault="008A1CE4" w:rsidP="000F22C8">
              <w:pPr>
                <w:pStyle w:val="Bibliographie"/>
                <w:rPr>
                  <w:noProof/>
                  <w:sz w:val="24"/>
                  <w:szCs w:val="24"/>
                  <w:lang w:val="en-US"/>
                </w:rPr>
              </w:pPr>
              <w:r>
                <w:fldChar w:fldCharType="begin"/>
              </w:r>
              <w:r w:rsidRPr="00C332CB">
                <w:rPr>
                  <w:lang w:val="en-US"/>
                </w:rPr>
                <w:instrText>BIBLIOGRAPHY</w:instrText>
              </w:r>
              <w:r>
                <w:fldChar w:fldCharType="separate"/>
              </w:r>
              <w:r w:rsidR="000F22C8">
                <w:rPr>
                  <w:noProof/>
                  <w:lang w:val="en-US"/>
                </w:rPr>
                <w:t xml:space="preserve">1. </w:t>
              </w:r>
              <w:r w:rsidR="000F22C8">
                <w:rPr>
                  <w:b/>
                  <w:bCs/>
                  <w:noProof/>
                  <w:lang w:val="en-US"/>
                </w:rPr>
                <w:t xml:space="preserve">Brushed Speed controller WP40 - Instructions. </w:t>
              </w:r>
              <w:r w:rsidR="000F22C8">
                <w:rPr>
                  <w:noProof/>
                  <w:lang w:val="en-US"/>
                </w:rPr>
                <w:t xml:space="preserve">[Online] [Cited: 07 16, 2020.] </w:t>
              </w:r>
              <w:hyperlink r:id="rId118" w:history="1">
                <w:r w:rsidR="000F22C8">
                  <w:rPr>
                    <w:rStyle w:val="Lienhypertexte"/>
                    <w:noProof/>
                    <w:lang w:val="en-US"/>
                  </w:rPr>
                  <w:t>https://asset.conrad.com/media10/add/160267/c1/-/gl/001399921ML02/mode-demploi-1399921-regulateur-de-vitesse-brushed-de-voiture-reely-wp-1040-brushed-charge-admissible-max-180-a-limite-moteur-nombre-de.pdf</w:t>
                </w:r>
              </w:hyperlink>
              <w:r w:rsidR="000F22C8">
                <w:rPr>
                  <w:noProof/>
                  <w:lang w:val="en-US"/>
                </w:rPr>
                <w:t>.</w:t>
              </w:r>
            </w:p>
            <w:p w14:paraId="4327EFC0" w14:textId="30BADC7A" w:rsidR="000F22C8" w:rsidRDefault="000F22C8" w:rsidP="000F22C8">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119" w:history="1">
                <w:r>
                  <w:rPr>
                    <w:rStyle w:val="Lienhypertexte"/>
                    <w:noProof/>
                    <w:lang w:val="en-US"/>
                  </w:rPr>
                  <w:t>https://www.seeedstudio.com/blog/2019/11/20/best-single-board-computers-of-2019/</w:t>
                </w:r>
              </w:hyperlink>
              <w:r>
                <w:rPr>
                  <w:noProof/>
                  <w:lang w:val="en-US"/>
                </w:rPr>
                <w:t>.</w:t>
              </w:r>
            </w:p>
            <w:p w14:paraId="6E256DF1" w14:textId="0BA90E8A" w:rsidR="000F22C8" w:rsidRDefault="000F22C8" w:rsidP="000F22C8">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120" w:history="1">
                <w:r>
                  <w:rPr>
                    <w:rStyle w:val="Lienhypertexte"/>
                    <w:noProof/>
                    <w:lang w:val="en-US"/>
                  </w:rPr>
                  <w:t>https://www.seeedstudio.com/blog/2019/12/05/rk3399pro-vs-raspberry-pi-4-vs-jetson-nano-ai-and-deep-learning-capabilities/</w:t>
                </w:r>
              </w:hyperlink>
              <w:r>
                <w:rPr>
                  <w:noProof/>
                  <w:lang w:val="en-US"/>
                </w:rPr>
                <w:t>.</w:t>
              </w:r>
            </w:p>
            <w:p w14:paraId="2CF7A48C" w14:textId="6F9F6BEB" w:rsidR="000F22C8" w:rsidRDefault="000F22C8" w:rsidP="000F22C8">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121" w:history="1">
                <w:r>
                  <w:rPr>
                    <w:rStyle w:val="Lienhypertexte"/>
                    <w:noProof/>
                    <w:lang w:val="en-US"/>
                  </w:rPr>
                  <w:t>https://www.hackster.io/news/benchmarking-machine-learning-on-the-new-raspberry-pi-4-model-b-88db9304ce4</w:t>
                </w:r>
              </w:hyperlink>
              <w:r>
                <w:rPr>
                  <w:noProof/>
                  <w:lang w:val="en-US"/>
                </w:rPr>
                <w:t>.</w:t>
              </w:r>
            </w:p>
            <w:p w14:paraId="33705B36" w14:textId="51FC0185" w:rsidR="000F22C8" w:rsidRDefault="000F22C8" w:rsidP="000F22C8">
              <w:pPr>
                <w:pStyle w:val="Bibliographie"/>
                <w:rPr>
                  <w:noProof/>
                  <w:lang w:val="en-US"/>
                </w:rPr>
              </w:pPr>
              <w:r>
                <w:rPr>
                  <w:noProof/>
                  <w:lang w:val="en-US"/>
                </w:rPr>
                <w:t xml:space="preserve">5. </w:t>
              </w:r>
              <w:r>
                <w:rPr>
                  <w:b/>
                  <w:bCs/>
                  <w:noProof/>
                  <w:lang w:val="en-US"/>
                </w:rPr>
                <w:t xml:space="preserve">Bringing Colour to Point Clouds. </w:t>
              </w:r>
              <w:r>
                <w:rPr>
                  <w:noProof/>
                  <w:lang w:val="en-US"/>
                </w:rPr>
                <w:t xml:space="preserve">[Online] [Cited: 07 17, 2020.] </w:t>
              </w:r>
              <w:hyperlink r:id="rId122" w:history="1">
                <w:r>
                  <w:rPr>
                    <w:rStyle w:val="Lienhypertexte"/>
                    <w:noProof/>
                    <w:lang w:val="en-US"/>
                  </w:rPr>
                  <w:t>https://www.gim-international.com/content/news/bringing-colour-to-point-clouds-2</w:t>
                </w:r>
              </w:hyperlink>
              <w:r>
                <w:rPr>
                  <w:noProof/>
                  <w:lang w:val="en-US"/>
                </w:rPr>
                <w:t>.</w:t>
              </w:r>
            </w:p>
            <w:p w14:paraId="786803FA" w14:textId="4BD31B90" w:rsidR="000F22C8" w:rsidRDefault="000F22C8" w:rsidP="000F22C8">
              <w:pPr>
                <w:pStyle w:val="Bibliographie"/>
                <w:rPr>
                  <w:noProof/>
                  <w:lang w:val="en-US"/>
                </w:rPr>
              </w:pPr>
              <w:r>
                <w:rPr>
                  <w:noProof/>
                  <w:lang w:val="en-US"/>
                </w:rPr>
                <w:t xml:space="preserve">6. </w:t>
              </w:r>
              <w:r>
                <w:rPr>
                  <w:b/>
                  <w:bCs/>
                  <w:noProof/>
                  <w:lang w:val="en-US"/>
                </w:rPr>
                <w:t xml:space="preserve">PiJuice HAT. </w:t>
              </w:r>
              <w:r>
                <w:rPr>
                  <w:noProof/>
                  <w:lang w:val="en-US"/>
                </w:rPr>
                <w:t xml:space="preserve">[Online] </w:t>
              </w:r>
              <w:hyperlink r:id="rId123" w:history="1">
                <w:r>
                  <w:rPr>
                    <w:rStyle w:val="Lienhypertexte"/>
                    <w:noProof/>
                    <w:lang w:val="en-US"/>
                  </w:rPr>
                  <w:t>https://uk.pi-supply.com/products/pijuice-standard</w:t>
                </w:r>
              </w:hyperlink>
              <w:r>
                <w:rPr>
                  <w:noProof/>
                  <w:lang w:val="en-US"/>
                </w:rPr>
                <w:t>.</w:t>
              </w:r>
            </w:p>
            <w:p w14:paraId="496D7419" w14:textId="7CD551C1" w:rsidR="000F22C8" w:rsidRPr="000F22C8" w:rsidRDefault="000F22C8" w:rsidP="000F22C8">
              <w:pPr>
                <w:pStyle w:val="Bibliographie"/>
                <w:rPr>
                  <w:noProof/>
                </w:rPr>
              </w:pPr>
              <w:r>
                <w:rPr>
                  <w:noProof/>
                  <w:lang w:val="en-US"/>
                </w:rPr>
                <w:t xml:space="preserve">7. </w:t>
              </w:r>
              <w:r>
                <w:rPr>
                  <w:b/>
                  <w:bCs/>
                  <w:noProof/>
                  <w:lang w:val="en-US"/>
                </w:rPr>
                <w:t xml:space="preserve">Fashion MNIST Database. </w:t>
              </w:r>
              <w:r>
                <w:rPr>
                  <w:noProof/>
                  <w:lang w:val="en-US"/>
                </w:rPr>
                <w:t xml:space="preserve">[Online] [Cited: 07 19, 2020.] </w:t>
              </w:r>
              <w:hyperlink r:id="rId124" w:history="1">
                <w:r>
                  <w:rPr>
                    <w:rStyle w:val="Lienhypertexte"/>
                    <w:noProof/>
                    <w:lang w:val="en-US"/>
                  </w:rPr>
                  <w:t>https://www.kaggle.com/zalando-research/fashionmnist</w:t>
                </w:r>
              </w:hyperlink>
              <w:r w:rsidRPr="000F22C8">
                <w:rPr>
                  <w:noProof/>
                </w:rPr>
                <w:t>.</w:t>
              </w:r>
            </w:p>
            <w:p w14:paraId="070BBAAD" w14:textId="1EAE4F47" w:rsidR="000F22C8" w:rsidRPr="000F22C8" w:rsidRDefault="000F22C8" w:rsidP="000F22C8">
              <w:pPr>
                <w:pStyle w:val="Bibliographie"/>
                <w:rPr>
                  <w:noProof/>
                </w:rPr>
              </w:pPr>
              <w:r w:rsidRPr="000F22C8">
                <w:rPr>
                  <w:noProof/>
                </w:rPr>
                <w:t xml:space="preserve">8. </w:t>
              </w:r>
              <w:r w:rsidRPr="000F22C8">
                <w:rPr>
                  <w:b/>
                  <w:bCs/>
                  <w:noProof/>
                </w:rPr>
                <w:t xml:space="preserve">MobileNet, optimisation de la convolution pour les réseaux de neurones embarqués. </w:t>
              </w:r>
              <w:r w:rsidRPr="000F22C8">
                <w:rPr>
                  <w:noProof/>
                </w:rPr>
                <w:t xml:space="preserve">[Online] [Cited: 07 19, 2020.] </w:t>
              </w:r>
              <w:hyperlink r:id="rId125" w:history="1">
                <w:r w:rsidRPr="000F22C8">
                  <w:rPr>
                    <w:rStyle w:val="Lienhypertexte"/>
                    <w:noProof/>
                  </w:rPr>
                  <w:t>https://www.quantmetry.com/mobilenet-optimisation-de-la-convolution-pour-les-reseaux-de-neurones-embarques/</w:t>
                </w:r>
              </w:hyperlink>
              <w:r w:rsidRPr="000F22C8">
                <w:rPr>
                  <w:noProof/>
                </w:rPr>
                <w:t>.</w:t>
              </w:r>
            </w:p>
            <w:p w14:paraId="68053F49" w14:textId="77777777" w:rsidR="000F22C8" w:rsidRPr="000F22C8" w:rsidRDefault="000F22C8" w:rsidP="000F22C8">
              <w:pPr>
                <w:pStyle w:val="Bibliographie"/>
                <w:rPr>
                  <w:noProof/>
                </w:rPr>
              </w:pPr>
              <w:r w:rsidRPr="000F22C8">
                <w:rPr>
                  <w:noProof/>
                </w:rPr>
                <w:t xml:space="preserve">9. BRESSY, Pierre. </w:t>
              </w:r>
              <w:r w:rsidRPr="000F22C8">
                <w:rPr>
                  <w:i/>
                  <w:iCs/>
                  <w:noProof/>
                </w:rPr>
                <w:t xml:space="preserve">ISP - LAB04: Convolution in 2 dimensions. </w:t>
              </w:r>
              <w:r w:rsidRPr="000F22C8">
                <w:rPr>
                  <w:noProof/>
                </w:rPr>
                <w:t>[PDF] 2019.</w:t>
              </w:r>
            </w:p>
            <w:p w14:paraId="2C59B574" w14:textId="20241B81" w:rsidR="000F22C8" w:rsidRDefault="000F22C8" w:rsidP="000F22C8">
              <w:pPr>
                <w:pStyle w:val="Bibliographie"/>
                <w:rPr>
                  <w:noProof/>
                  <w:lang w:val="en-US"/>
                </w:rPr>
              </w:pPr>
              <w:r w:rsidRPr="000F22C8">
                <w:rPr>
                  <w:noProof/>
                </w:rPr>
                <w:t xml:space="preserve">10. Howard, Andrew, et al. </w:t>
              </w:r>
              <w:r w:rsidRPr="000F22C8">
                <w:rPr>
                  <w:b/>
                  <w:bCs/>
                  <w:noProof/>
                </w:rPr>
                <w:t xml:space="preserve">MobileNets: Efficient Convolutional Neural Networks for Mobile Vision. </w:t>
              </w:r>
              <w:r>
                <w:rPr>
                  <w:noProof/>
                  <w:lang w:val="en-US"/>
                </w:rPr>
                <w:t xml:space="preserve">[Online] 04 17, 2017. [Cited: 07 19, 2020.] </w:t>
              </w:r>
              <w:hyperlink r:id="rId126" w:history="1">
                <w:r>
                  <w:rPr>
                    <w:rStyle w:val="Lienhypertexte"/>
                    <w:noProof/>
                    <w:lang w:val="en-US"/>
                  </w:rPr>
                  <w:t>https://arxiv.org/pdf/1704.04861.pdf</w:t>
                </w:r>
              </w:hyperlink>
              <w:r>
                <w:rPr>
                  <w:noProof/>
                  <w:lang w:val="en-US"/>
                </w:rPr>
                <w:t>.</w:t>
              </w:r>
            </w:p>
            <w:p w14:paraId="0892E621" w14:textId="243FECFF" w:rsidR="000F22C8" w:rsidRDefault="000F22C8" w:rsidP="000F22C8">
              <w:pPr>
                <w:pStyle w:val="Bibliographie"/>
                <w:rPr>
                  <w:noProof/>
                  <w:lang w:val="en-US"/>
                </w:rPr>
              </w:pPr>
              <w:r>
                <w:rPr>
                  <w:noProof/>
                  <w:lang w:val="en-US"/>
                </w:rPr>
                <w:t xml:space="preserve">11. BIANCO, SIMONE. </w:t>
              </w:r>
              <w:r>
                <w:rPr>
                  <w:b/>
                  <w:bCs/>
                  <w:noProof/>
                  <w:lang w:val="en-US"/>
                </w:rPr>
                <w:t xml:space="preserve">Benchmark Analysis of Representative Deep Neural Network Architectures. </w:t>
              </w:r>
              <w:r>
                <w:rPr>
                  <w:noProof/>
                  <w:lang w:val="en-US"/>
                </w:rPr>
                <w:t xml:space="preserve">[Online] [Cited: 07 20, 2020.] </w:t>
              </w:r>
              <w:hyperlink r:id="rId127" w:history="1">
                <w:r>
                  <w:rPr>
                    <w:rStyle w:val="Lienhypertexte"/>
                    <w:noProof/>
                    <w:lang w:val="en-US"/>
                  </w:rPr>
                  <w:t>https://arxiv.org/pdf/1810.00736.pdf</w:t>
                </w:r>
              </w:hyperlink>
              <w:r>
                <w:rPr>
                  <w:noProof/>
                  <w:lang w:val="en-US"/>
                </w:rPr>
                <w:t>.</w:t>
              </w:r>
            </w:p>
            <w:p w14:paraId="0693424E" w14:textId="4373B0E7" w:rsidR="000F22C8" w:rsidRPr="000F22C8" w:rsidRDefault="000F22C8" w:rsidP="000F22C8">
              <w:pPr>
                <w:pStyle w:val="Bibliographie"/>
                <w:rPr>
                  <w:noProof/>
                </w:rPr>
              </w:pPr>
              <w:r>
                <w:rPr>
                  <w:noProof/>
                  <w:lang w:val="en-US"/>
                </w:rPr>
                <w:t xml:space="preserve">12. </w:t>
              </w:r>
              <w:r>
                <w:rPr>
                  <w:b/>
                  <w:bCs/>
                  <w:noProof/>
                  <w:lang w:val="en-US"/>
                </w:rPr>
                <w:t xml:space="preserve">Zero to Hero: Guide to Object Detection using Deep Learning: Faster R-CNN,YOLO,SSD. </w:t>
              </w:r>
              <w:r w:rsidRPr="000F22C8">
                <w:rPr>
                  <w:noProof/>
                </w:rPr>
                <w:t xml:space="preserve">[Online] [Cited: 07 20, 2020.] </w:t>
              </w:r>
              <w:hyperlink r:id="rId128" w:history="1">
                <w:r w:rsidRPr="000F22C8">
                  <w:rPr>
                    <w:rStyle w:val="Lienhypertexte"/>
                    <w:noProof/>
                  </w:rPr>
                  <w:t>https://cv-tricks.com/object-detection/faster-r-cnn-yolo-ssd/</w:t>
                </w:r>
              </w:hyperlink>
              <w:r w:rsidRPr="000F22C8">
                <w:rPr>
                  <w:noProof/>
                </w:rPr>
                <w:t>.</w:t>
              </w:r>
            </w:p>
            <w:p w14:paraId="5A63544B" w14:textId="48566595" w:rsidR="000F22C8" w:rsidRPr="000F22C8" w:rsidRDefault="000F22C8" w:rsidP="000F22C8">
              <w:pPr>
                <w:pStyle w:val="Bibliographie"/>
                <w:rPr>
                  <w:noProof/>
                </w:rPr>
              </w:pPr>
              <w:r w:rsidRPr="000F22C8">
                <w:rPr>
                  <w:noProof/>
                </w:rPr>
                <w:t xml:space="preserve">13. </w:t>
              </w:r>
              <w:r w:rsidRPr="000F22C8">
                <w:rPr>
                  <w:b/>
                  <w:bCs/>
                  <w:noProof/>
                </w:rPr>
                <w:t xml:space="preserve">Surfaces occupées par les infrastructures routières. </w:t>
              </w:r>
              <w:r w:rsidRPr="000F22C8">
                <w:rPr>
                  <w:noProof/>
                </w:rPr>
                <w:t xml:space="preserve">[Online] [Cited: 07 19, 2020.] </w:t>
              </w:r>
              <w:hyperlink r:id="rId129" w:history="1">
                <w:r w:rsidRPr="000F22C8">
                  <w:rPr>
                    <w:rStyle w:val="Lienhypertexte"/>
                    <w:noProof/>
                  </w:rPr>
                  <w:t>http://piece-jointe-carto.developpement-durable.gouv.fr/REG074B/FONCIER_SOL/N_OCCUPATION_SOL/L_EMPRISE_ROUTE_R74/Fiche1-7-1.pdf</w:t>
                </w:r>
              </w:hyperlink>
              <w:r w:rsidRPr="000F22C8">
                <w:rPr>
                  <w:noProof/>
                </w:rPr>
                <w:t>.</w:t>
              </w:r>
            </w:p>
            <w:p w14:paraId="2FA5B6A9" w14:textId="3583F2E6" w:rsidR="000F22C8" w:rsidRPr="000F22C8" w:rsidRDefault="000F22C8" w:rsidP="000F22C8">
              <w:pPr>
                <w:pStyle w:val="Bibliographie"/>
                <w:rPr>
                  <w:noProof/>
                </w:rPr>
              </w:pPr>
              <w:r w:rsidRPr="000F22C8">
                <w:rPr>
                  <w:noProof/>
                </w:rPr>
                <w:t xml:space="preserve">14. </w:t>
              </w:r>
              <w:r w:rsidRPr="000F22C8">
                <w:rPr>
                  <w:b/>
                  <w:bCs/>
                  <w:noProof/>
                </w:rPr>
                <w:t xml:space="preserve">Cas de croisements et largeur de chaussée. </w:t>
              </w:r>
              <w:r w:rsidRPr="000F22C8">
                <w:rPr>
                  <w:noProof/>
                </w:rPr>
                <w:t xml:space="preserve">[Online] [Cited: 07 19, 2020.] </w:t>
              </w:r>
              <w:hyperlink r:id="rId130" w:history="1">
                <w:r w:rsidRPr="000F22C8">
                  <w:rPr>
                    <w:rStyle w:val="Lienhypertexte"/>
                    <w:noProof/>
                  </w:rPr>
                  <w:t>https://mobilitepietonne.ch/wordpress/wp-content/uploads/2017/07/06_2017_Fiche-info_Cas_de_croisement.pdf</w:t>
                </w:r>
              </w:hyperlink>
              <w:r w:rsidRPr="000F22C8">
                <w:rPr>
                  <w:noProof/>
                </w:rPr>
                <w:t>.</w:t>
              </w:r>
            </w:p>
            <w:p w14:paraId="035D3D13" w14:textId="220A3F5E" w:rsidR="000F22C8" w:rsidRDefault="000F22C8" w:rsidP="000F22C8">
              <w:pPr>
                <w:pStyle w:val="Bibliographie"/>
                <w:rPr>
                  <w:noProof/>
                  <w:lang w:val="en-US"/>
                </w:rPr>
              </w:pPr>
              <w:r w:rsidRPr="000F22C8">
                <w:rPr>
                  <w:noProof/>
                </w:rPr>
                <w:t xml:space="preserve">15. </w:t>
              </w:r>
              <w:r w:rsidRPr="000F22C8">
                <w:rPr>
                  <w:b/>
                  <w:bCs/>
                  <w:noProof/>
                </w:rPr>
                <w:t xml:space="preserve">PyYAML Documentation. </w:t>
              </w:r>
              <w:r>
                <w:rPr>
                  <w:noProof/>
                  <w:lang w:val="en-US"/>
                </w:rPr>
                <w:t>[Online] [Cited: 07</w:t>
              </w:r>
              <w:r>
                <w:rPr>
                  <w:noProof/>
                  <w:lang w:val="en-US"/>
                </w:rPr>
                <w:lastRenderedPageBreak/>
                <w:t xml:space="preserve"> 19, 2020.] </w:t>
              </w:r>
              <w:hyperlink r:id="rId131" w:history="1">
                <w:r>
                  <w:rPr>
                    <w:rStyle w:val="Lienhypertexte"/>
                    <w:noProof/>
                    <w:lang w:val="en-US"/>
                  </w:rPr>
                  <w:t>https://pyyaml.org/wiki/PyYAMLDocumentation</w:t>
                </w:r>
              </w:hyperlink>
              <w:r>
                <w:rPr>
                  <w:noProof/>
                  <w:lang w:val="en-US"/>
                </w:rPr>
                <w:t>.</w:t>
              </w:r>
            </w:p>
            <w:p w14:paraId="2AFCC6EA" w14:textId="7E2DBC81" w:rsidR="000F22C8" w:rsidRDefault="000F22C8" w:rsidP="000F22C8">
              <w:pPr>
                <w:pStyle w:val="Bibliographie"/>
                <w:rPr>
                  <w:noProof/>
                  <w:lang w:val="en-US"/>
                </w:rPr>
              </w:pPr>
              <w:r>
                <w:rPr>
                  <w:noProof/>
                  <w:lang w:val="en-US"/>
                </w:rPr>
                <w:t xml:space="preserve">16. Weng, Juyang, Cohen, Paul and Herniou, Marc. </w:t>
              </w:r>
              <w:r>
                <w:rPr>
                  <w:b/>
                  <w:bCs/>
                  <w:noProof/>
                  <w:lang w:val="en-US"/>
                </w:rPr>
                <w:t xml:space="preserve">Camera Calibration with Distortion Models and Accuracy Evaluation. </w:t>
              </w:r>
              <w:r>
                <w:rPr>
                  <w:noProof/>
                  <w:lang w:val="en-US"/>
                </w:rPr>
                <w:t xml:space="preserve">[Online] 10 10, 1992. [Cited: 07 21, 2020.] </w:t>
              </w:r>
              <w:hyperlink r:id="rId132" w:history="1">
                <w:r>
                  <w:rPr>
                    <w:rStyle w:val="Lienhypertexte"/>
                    <w:noProof/>
                    <w:lang w:val="en-US"/>
                  </w:rPr>
                  <w:t>https://www.cs.auckland.ac.nz/courses/compsci773s1c/lectures/camera%20distortion.pdf</w:t>
                </w:r>
              </w:hyperlink>
              <w:r>
                <w:rPr>
                  <w:noProof/>
                  <w:lang w:val="en-US"/>
                </w:rPr>
                <w:t>.</w:t>
              </w:r>
            </w:p>
            <w:p w14:paraId="3E67BDA6" w14:textId="3BA5AC61" w:rsidR="000F22C8" w:rsidRDefault="000F22C8" w:rsidP="000F22C8">
              <w:pPr>
                <w:pStyle w:val="Bibliographie"/>
                <w:rPr>
                  <w:noProof/>
                  <w:lang w:val="en-US"/>
                </w:rPr>
              </w:pPr>
              <w:r>
                <w:rPr>
                  <w:noProof/>
                  <w:lang w:val="en-US"/>
                </w:rPr>
                <w:t xml:space="preserve">17. </w:t>
              </w:r>
              <w:r>
                <w:rPr>
                  <w:b/>
                  <w:bCs/>
                  <w:noProof/>
                  <w:lang w:val="en-US"/>
                </w:rPr>
                <w:t xml:space="preserve">TensorFlow Object Detection API. </w:t>
              </w:r>
              <w:r>
                <w:rPr>
                  <w:noProof/>
                  <w:lang w:val="en-US"/>
                </w:rPr>
                <w:t xml:space="preserve">[Online] [Cited: 07 20, 2020.] </w:t>
              </w:r>
              <w:hyperlink r:id="rId133" w:history="1">
                <w:r>
                  <w:rPr>
                    <w:rStyle w:val="Lienhypertexte"/>
                    <w:noProof/>
                    <w:lang w:val="en-US"/>
                  </w:rPr>
                  <w:t>https://github.com/tensorflow/models/tree/master/research/object_detection/</w:t>
                </w:r>
              </w:hyperlink>
              <w:r>
                <w:rPr>
                  <w:noProof/>
                  <w:lang w:val="en-US"/>
                </w:rPr>
                <w:t>.</w:t>
              </w:r>
            </w:p>
            <w:p w14:paraId="2CE35D73" w14:textId="5DD2E778" w:rsidR="000F22C8" w:rsidRDefault="000F22C8" w:rsidP="000F22C8">
              <w:pPr>
                <w:pStyle w:val="Bibliographie"/>
                <w:rPr>
                  <w:noProof/>
                  <w:lang w:val="en-US"/>
                </w:rPr>
              </w:pPr>
              <w:r>
                <w:rPr>
                  <w:noProof/>
                  <w:lang w:val="en-US"/>
                </w:rPr>
                <w:t xml:space="preserve">18.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134" w:history="1">
                <w:r>
                  <w:rPr>
                    <w:rStyle w:val="Lienhypertexte"/>
                    <w:noProof/>
                    <w:lang w:val="en-US"/>
                  </w:rPr>
                  <w:t>https://coral.ai/models/</w:t>
                </w:r>
              </w:hyperlink>
              <w:r>
                <w:rPr>
                  <w:noProof/>
                  <w:lang w:val="en-US"/>
                </w:rPr>
                <w:t>.</w:t>
              </w:r>
            </w:p>
            <w:p w14:paraId="2984DDF2" w14:textId="7F06C573" w:rsidR="000F22C8" w:rsidRDefault="000F22C8" w:rsidP="000F22C8">
              <w:pPr>
                <w:pStyle w:val="Bibliographie"/>
                <w:rPr>
                  <w:noProof/>
                  <w:lang w:val="en-US"/>
                </w:rPr>
              </w:pPr>
              <w:r>
                <w:rPr>
                  <w:noProof/>
                  <w:lang w:val="en-US"/>
                </w:rPr>
                <w:t xml:space="preserve">19. </w:t>
              </w:r>
              <w:r>
                <w:rPr>
                  <w:b/>
                  <w:bCs/>
                  <w:noProof/>
                  <w:lang w:val="en-US"/>
                </w:rPr>
                <w:t xml:space="preserve">COCO Dataset. </w:t>
              </w:r>
              <w:r>
                <w:rPr>
                  <w:noProof/>
                  <w:lang w:val="en-US"/>
                </w:rPr>
                <w:t xml:space="preserve">[Online] [Cited: 07 20, 2020.] </w:t>
              </w:r>
              <w:hyperlink r:id="rId135" w:history="1">
                <w:r>
                  <w:rPr>
                    <w:rStyle w:val="Lienhypertexte"/>
                    <w:noProof/>
                    <w:lang w:val="en-US"/>
                  </w:rPr>
                  <w:t>https://cocodataset.org/</w:t>
                </w:r>
              </w:hyperlink>
              <w:r>
                <w:rPr>
                  <w:noProof/>
                  <w:lang w:val="en-US"/>
                </w:rPr>
                <w:t>.</w:t>
              </w:r>
            </w:p>
            <w:p w14:paraId="6943463B" w14:textId="41D1CB55" w:rsidR="000F22C8" w:rsidRDefault="000F22C8" w:rsidP="000F22C8">
              <w:pPr>
                <w:pStyle w:val="Bibliographie"/>
                <w:rPr>
                  <w:noProof/>
                  <w:lang w:val="en-US"/>
                </w:rPr>
              </w:pPr>
              <w:r>
                <w:rPr>
                  <w:noProof/>
                  <w:lang w:val="en-US"/>
                </w:rPr>
                <w:t xml:space="preserve">20. </w:t>
              </w:r>
              <w:r>
                <w:rPr>
                  <w:b/>
                  <w:bCs/>
                  <w:noProof/>
                  <w:lang w:val="en-US"/>
                </w:rPr>
                <w:t xml:space="preserve">GitHub LabelImg. </w:t>
              </w:r>
              <w:r>
                <w:rPr>
                  <w:noProof/>
                  <w:lang w:val="en-US"/>
                </w:rPr>
                <w:t xml:space="preserve">[Online] [Cited: 07 20, 2020.] </w:t>
              </w:r>
              <w:hyperlink r:id="rId136" w:history="1">
                <w:r>
                  <w:rPr>
                    <w:rStyle w:val="Lienhypertexte"/>
                    <w:noProof/>
                    <w:lang w:val="en-US"/>
                  </w:rPr>
                  <w:t>https://github.com/tzutalin/labelImg</w:t>
                </w:r>
              </w:hyperlink>
              <w:r>
                <w:rPr>
                  <w:noProof/>
                  <w:lang w:val="en-US"/>
                </w:rPr>
                <w:t>.</w:t>
              </w:r>
            </w:p>
            <w:p w14:paraId="54EA43E9" w14:textId="28724DC7" w:rsidR="000F22C8" w:rsidRDefault="000F22C8" w:rsidP="000F22C8">
              <w:pPr>
                <w:pStyle w:val="Bibliographie"/>
                <w:rPr>
                  <w:noProof/>
                  <w:lang w:val="en-US"/>
                </w:rPr>
              </w:pPr>
              <w:r>
                <w:rPr>
                  <w:noProof/>
                  <w:lang w:val="en-US"/>
                </w:rPr>
                <w:t xml:space="preserve">21. </w:t>
              </w:r>
              <w:r>
                <w:rPr>
                  <w:b/>
                  <w:bCs/>
                  <w:noProof/>
                  <w:lang w:val="en-US"/>
                </w:rPr>
                <w:t xml:space="preserve">TensorFlow and TensorFlow Lite on the Raspberry Pi. </w:t>
              </w:r>
              <w:r>
                <w:rPr>
                  <w:noProof/>
                  <w:lang w:val="en-US"/>
                </w:rPr>
                <w:t xml:space="preserve">[Online] [Cited: 07 17, 2020.] </w:t>
              </w:r>
              <w:hyperlink r:id="rId137" w:history="1">
                <w:r>
                  <w:rPr>
                    <w:rStyle w:val="Lienhypertexte"/>
                    <w:noProof/>
                    <w:lang w:val="en-US"/>
                  </w:rPr>
                  <w:t>https://www.hackster.io/news/benchmarking-tensorflow-and-tensorflow-lite-on-the-raspberry-pi-43f51b796796</w:t>
                </w:r>
              </w:hyperlink>
              <w:r>
                <w:rPr>
                  <w:noProof/>
                  <w:lang w:val="en-US"/>
                </w:rPr>
                <w:t>.</w:t>
              </w:r>
            </w:p>
            <w:p w14:paraId="3A3C32DD" w14:textId="441E9339" w:rsidR="000F22C8" w:rsidRDefault="000F22C8" w:rsidP="000F22C8">
              <w:pPr>
                <w:pStyle w:val="Bibliographie"/>
                <w:rPr>
                  <w:noProof/>
                  <w:lang w:val="en-US"/>
                </w:rPr>
              </w:pPr>
              <w:r>
                <w:rPr>
                  <w:noProof/>
                  <w:lang w:val="en-US"/>
                </w:rPr>
                <w:t xml:space="preserve">22. </w:t>
              </w:r>
              <w:r>
                <w:rPr>
                  <w:b/>
                  <w:bCs/>
                  <w:noProof/>
                  <w:lang w:val="en-US"/>
                </w:rPr>
                <w:t xml:space="preserve">TensorFlow models on the Edge TPU. </w:t>
              </w:r>
              <w:r>
                <w:rPr>
                  <w:noProof/>
                  <w:lang w:val="en-US"/>
                </w:rPr>
                <w:t xml:space="preserve">[Online] [Cited: 07 21, 2020.] </w:t>
              </w:r>
              <w:hyperlink r:id="rId138" w:history="1">
                <w:r>
                  <w:rPr>
                    <w:rStyle w:val="Lienhypertexte"/>
                    <w:noProof/>
                    <w:lang w:val="en-US"/>
                  </w:rPr>
                  <w:t>https://coral.ai/docs/edgetpu/models-intro/</w:t>
                </w:r>
              </w:hyperlink>
              <w:r>
                <w:rPr>
                  <w:noProof/>
                  <w:lang w:val="en-US"/>
                </w:rPr>
                <w:t>.</w:t>
              </w:r>
            </w:p>
            <w:p w14:paraId="32780D5F" w14:textId="6402D9EE" w:rsidR="000F22C8" w:rsidRDefault="000F22C8" w:rsidP="000F22C8">
              <w:pPr>
                <w:pStyle w:val="Bibliographie"/>
                <w:rPr>
                  <w:noProof/>
                  <w:lang w:val="en-US"/>
                </w:rPr>
              </w:pPr>
              <w:r>
                <w:rPr>
                  <w:noProof/>
                  <w:lang w:val="en-US"/>
                </w:rPr>
                <w:t xml:space="preserve">23. </w:t>
              </w:r>
              <w:r>
                <w:rPr>
                  <w:b/>
                  <w:bCs/>
                  <w:noProof/>
                  <w:lang w:val="en-US"/>
                </w:rPr>
                <w:t xml:space="preserve">HC-SR04 Datasheet. </w:t>
              </w:r>
              <w:r>
                <w:rPr>
                  <w:noProof/>
                  <w:lang w:val="en-US"/>
                </w:rPr>
                <w:t xml:space="preserve">[Online] </w:t>
              </w:r>
              <w:hyperlink r:id="rId139" w:history="1">
                <w:r>
                  <w:rPr>
                    <w:rStyle w:val="Lienhypertexte"/>
                    <w:noProof/>
                    <w:lang w:val="en-US"/>
                  </w:rPr>
                  <w:t>https://cdn.sparkfun.com/datasheets/Sensors/Proximity/HCSR04.pdf</w:t>
                </w:r>
              </w:hyperlink>
              <w:r>
                <w:rPr>
                  <w:noProof/>
                  <w:lang w:val="en-US"/>
                </w:rPr>
                <w:t>.</w:t>
              </w:r>
            </w:p>
            <w:p w14:paraId="42A5BB1F" w14:textId="5C6F72B3" w:rsidR="000F22C8" w:rsidRPr="000F22C8" w:rsidRDefault="000F22C8" w:rsidP="000F22C8">
              <w:pPr>
                <w:pStyle w:val="Bibliographie"/>
                <w:rPr>
                  <w:noProof/>
                </w:rPr>
              </w:pPr>
              <w:r>
                <w:rPr>
                  <w:noProof/>
                  <w:lang w:val="en-US"/>
                </w:rPr>
                <w:t xml:space="preserve">24. </w:t>
              </w:r>
              <w:r>
                <w:rPr>
                  <w:b/>
                  <w:bCs/>
                  <w:noProof/>
                  <w:lang w:val="en-US"/>
                </w:rPr>
                <w:t xml:space="preserve">Debian Boot-time on Raspberry PI. </w:t>
              </w:r>
              <w:r w:rsidRPr="000F22C8">
                <w:rPr>
                  <w:noProof/>
                </w:rPr>
                <w:t xml:space="preserve">[Online] [Cited: 07 16, 2020.] </w:t>
              </w:r>
              <w:hyperlink r:id="rId140" w:history="1">
                <w:r w:rsidRPr="000F22C8">
                  <w:rPr>
                    <w:rStyle w:val="Lienhypertexte"/>
                    <w:noProof/>
                  </w:rPr>
                  <w:t>https://raspberrypi.stackexchange.com/questions/320/what-is-a-typical-boot-time-for-the-standard-debian-distribution-on-a-typical-sd</w:t>
                </w:r>
              </w:hyperlink>
              <w:r w:rsidRPr="000F22C8">
                <w:rPr>
                  <w:noProof/>
                </w:rPr>
                <w:t>.</w:t>
              </w:r>
            </w:p>
            <w:p w14:paraId="6B086448" w14:textId="3A9024CE" w:rsidR="000F22C8" w:rsidRDefault="000F22C8" w:rsidP="000F22C8">
              <w:pPr>
                <w:pStyle w:val="Bibliographie"/>
                <w:rPr>
                  <w:noProof/>
                  <w:lang w:val="en-US"/>
                </w:rPr>
              </w:pPr>
              <w:r w:rsidRPr="000F22C8">
                <w:rPr>
                  <w:noProof/>
                </w:rPr>
                <w:t xml:space="preserve">25. </w:t>
              </w:r>
              <w:r w:rsidRPr="000F22C8">
                <w:rPr>
                  <w:b/>
                  <w:bCs/>
                  <w:noProof/>
                </w:rPr>
                <w:t xml:space="preserve">Reglementation signalisation routiere. </w:t>
              </w:r>
              <w:r>
                <w:rPr>
                  <w:noProof/>
                  <w:lang w:val="en-US"/>
                </w:rPr>
                <w:t xml:space="preserve">[Online] [Cited: 07 19, 2020.] </w:t>
              </w:r>
              <w:hyperlink r:id="rId141" w:history="1">
                <w:r>
                  <w:rPr>
                    <w:rStyle w:val="Lienhypertexte"/>
                    <w:noProof/>
                    <w:lang w:val="en-US"/>
                  </w:rPr>
                  <w:t>https://www.signals.fr/cms/reglementation-signalisation-routiere.html</w:t>
                </w:r>
              </w:hyperlink>
              <w:r>
                <w:rPr>
                  <w:noProof/>
                  <w:lang w:val="en-US"/>
                </w:rPr>
                <w:t>.</w:t>
              </w:r>
            </w:p>
            <w:p w14:paraId="3BFC1E0F" w14:textId="46E0BC44" w:rsidR="000F22C8" w:rsidRDefault="000F22C8" w:rsidP="000F22C8">
              <w:pPr>
                <w:pStyle w:val="Bibliographie"/>
                <w:rPr>
                  <w:noProof/>
                  <w:lang w:val="en-US"/>
                </w:rPr>
              </w:pPr>
              <w:r>
                <w:rPr>
                  <w:noProof/>
                  <w:lang w:val="en-US"/>
                </w:rPr>
                <w:t xml:space="preserve">26. </w:t>
              </w:r>
              <w:r>
                <w:rPr>
                  <w:b/>
                  <w:bCs/>
                  <w:noProof/>
                  <w:lang w:val="en-US"/>
                </w:rPr>
                <w:t xml:space="preserve">How big is a traffic light ? </w:t>
              </w:r>
              <w:r>
                <w:rPr>
                  <w:noProof/>
                  <w:lang w:val="en-US"/>
                </w:rPr>
                <w:t xml:space="preserve">[Online] [Cited: 07 19, 2020.] </w:t>
              </w:r>
              <w:hyperlink r:id="rId142" w:history="1">
                <w:r>
                  <w:rPr>
                    <w:rStyle w:val="Lienhypertexte"/>
                    <w:noProof/>
                    <w:lang w:val="en-US"/>
                  </w:rPr>
                  <w:t>https://www.quora.com/How-big-is-a-traffic-light</w:t>
                </w:r>
              </w:hyperlink>
              <w:r>
                <w:rPr>
                  <w:noProof/>
                  <w:lang w:val="en-US"/>
                </w:rPr>
                <w:t>.</w:t>
              </w:r>
            </w:p>
            <w:p w14:paraId="1DE656B0" w14:textId="4CBFE595" w:rsidR="008A1CE4" w:rsidRDefault="008A1CE4" w:rsidP="000F22C8">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52A8635C" w14:textId="38B8806A" w:rsidR="0028323F" w:rsidRDefault="0028323F" w:rsidP="00B92963">
      <w:pPr>
        <w:pStyle w:val="Titre1"/>
      </w:pPr>
      <w:bookmarkStart w:id="122" w:name="_Toc46395982"/>
      <w:r w:rsidRPr="0028323F">
        <w:lastRenderedPageBreak/>
        <w:t>non-plagiat</w:t>
      </w:r>
      <w:bookmarkEnd w:id="122"/>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46538C"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Content>
        <w:p w14:paraId="10E29D28" w14:textId="5C622677" w:rsidR="00651A42" w:rsidRDefault="00E60D83" w:rsidP="009B0D2D">
          <w:pPr>
            <w:jc w:val="right"/>
          </w:pPr>
          <w:r>
            <w:t>Maxime CHARRIÈRE</w:t>
          </w:r>
        </w:p>
      </w:sdtContent>
    </w:sdt>
    <w:p w14:paraId="3C6A77E6" w14:textId="77777777" w:rsidR="00651A42" w:rsidRDefault="00651A42" w:rsidP="009D3D9D">
      <w:r>
        <w:br w:type="page"/>
      </w:r>
    </w:p>
    <w:p w14:paraId="0389A280" w14:textId="4FAE9C76" w:rsidR="00651A42" w:rsidRPr="00651A42" w:rsidRDefault="00651A42" w:rsidP="00B92963">
      <w:pPr>
        <w:pStyle w:val="Titre1"/>
      </w:pPr>
      <w:bookmarkStart w:id="123" w:name="_Toc46395983"/>
      <w:r>
        <w:lastRenderedPageBreak/>
        <w:t>Annexes</w:t>
      </w:r>
      <w:bookmarkEnd w:id="123"/>
    </w:p>
    <w:p w14:paraId="0CE566F3" w14:textId="47DEFD60" w:rsidR="00651A42" w:rsidRDefault="00651A42" w:rsidP="009D3D9D">
      <w:pPr>
        <w:pStyle w:val="Titre2"/>
      </w:pPr>
      <w:bookmarkStart w:id="124" w:name="_Ref45613881"/>
      <w:bookmarkStart w:id="125" w:name="_Toc46395984"/>
      <w:r w:rsidRPr="00651A42">
        <w:rPr>
          <w:lang w:eastAsia="fr-CH"/>
        </w:rPr>
        <w:t>Énoncé</w:t>
      </w:r>
      <w:r>
        <w:rPr>
          <w:lang w:eastAsia="fr-CH"/>
        </w:rPr>
        <w:t xml:space="preserve"> du TB</w:t>
      </w:r>
      <w:bookmarkEnd w:id="124"/>
      <w:bookmarkEnd w:id="125"/>
    </w:p>
    <w:p w14:paraId="50AB3633" w14:textId="72AE422A" w:rsidR="00651A42" w:rsidRDefault="00651A42" w:rsidP="009D3D9D">
      <w:pPr>
        <w:pStyle w:val="Titre2"/>
        <w:rPr>
          <w:lang w:eastAsia="fr-CH"/>
        </w:rPr>
      </w:pPr>
      <w:bookmarkStart w:id="126" w:name="_Toc46395985"/>
      <w:r>
        <w:rPr>
          <w:lang w:eastAsia="fr-CH"/>
        </w:rPr>
        <w:t>Clause de confidentialité</w:t>
      </w:r>
      <w:bookmarkEnd w:id="126"/>
    </w:p>
    <w:p w14:paraId="222D3281" w14:textId="07C175A3" w:rsidR="00345AC5" w:rsidRDefault="00345AC5" w:rsidP="00345AC5">
      <w:pPr>
        <w:pStyle w:val="Titre2"/>
        <w:rPr>
          <w:lang w:eastAsia="fr-CH"/>
        </w:rPr>
      </w:pPr>
      <w:bookmarkStart w:id="127" w:name="_Ref46076360"/>
      <w:bookmarkStart w:id="128" w:name="_Toc46395986"/>
      <w:r>
        <w:rPr>
          <w:lang w:eastAsia="fr-CH"/>
        </w:rPr>
        <w:t>Fichier de configuration</w:t>
      </w:r>
      <w:bookmarkEnd w:id="127"/>
      <w:bookmarkEnd w:id="128"/>
    </w:p>
    <w:p w14:paraId="23CA9A33" w14:textId="79308450" w:rsidR="003C618C" w:rsidRPr="003C618C" w:rsidRDefault="003C618C" w:rsidP="003C618C">
      <w:pPr>
        <w:pStyle w:val="Titre2"/>
        <w:rPr>
          <w:lang w:eastAsia="fr-CH"/>
        </w:rPr>
      </w:pPr>
      <w:bookmarkStart w:id="129" w:name="_Ref46173371"/>
      <w:bookmarkStart w:id="130" w:name="_Toc46395987"/>
      <w:r>
        <w:rPr>
          <w:lang w:eastAsia="fr-CH"/>
        </w:rPr>
        <w:t>SSD MobileNet V2 learning</w:t>
      </w:r>
      <w:bookmarkEnd w:id="129"/>
      <w:r w:rsidR="008B02A7">
        <w:rPr>
          <w:lang w:eastAsia="fr-CH"/>
        </w:rPr>
        <w:t xml:space="preserve"> Notebook</w:t>
      </w:r>
      <w:bookmarkEnd w:id="130"/>
    </w:p>
    <w:sectPr w:rsidR="003C618C" w:rsidRPr="003C618C" w:rsidSect="00463664">
      <w:headerReference w:type="even" r:id="rId143"/>
      <w:headerReference w:type="default" r:id="rId144"/>
      <w:footerReference w:type="default" r:id="rId145"/>
      <w:type w:val="continuous"/>
      <w:pgSz w:w="11906" w:h="16838" w:code="9"/>
      <w:pgMar w:top="1521" w:right="1325" w:bottom="1135" w:left="1276" w:header="454" w:footer="31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A64F9" w14:textId="77777777" w:rsidR="000F22C8" w:rsidRDefault="000F22C8" w:rsidP="009D3D9D">
      <w:r>
        <w:separator/>
      </w:r>
    </w:p>
  </w:endnote>
  <w:endnote w:type="continuationSeparator" w:id="0">
    <w:p w14:paraId="5E910ACC" w14:textId="77777777" w:rsidR="000F22C8" w:rsidRDefault="000F22C8" w:rsidP="009D3D9D">
      <w:r>
        <w:continuationSeparator/>
      </w:r>
    </w:p>
  </w:endnote>
  <w:endnote w:type="continuationNotice" w:id="1">
    <w:p w14:paraId="3B2F3A7F" w14:textId="77777777" w:rsidR="000F22C8" w:rsidRDefault="000F22C8">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1002AFF" w:usb1="4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0697755"/>
      <w:docPartObj>
        <w:docPartGallery w:val="Page Numbers (Bottom of Page)"/>
        <w:docPartUnique/>
      </w:docPartObj>
    </w:sdtPr>
    <w:sdtContent>
      <w:sdt>
        <w:sdtPr>
          <w:id w:val="-1769616900"/>
          <w:docPartObj>
            <w:docPartGallery w:val="Page Numbers (Top of Page)"/>
            <w:docPartUnique/>
          </w:docPartObj>
        </w:sdtPr>
        <w:sdtContent>
          <w:p w14:paraId="5A847544" w14:textId="0922F9B8" w:rsidR="000F22C8" w:rsidRDefault="000F22C8"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0F22C8" w:rsidRDefault="000F22C8"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BA7260" w14:textId="77777777" w:rsidR="000F22C8" w:rsidRDefault="000F22C8" w:rsidP="009D3D9D">
      <w:r>
        <w:separator/>
      </w:r>
    </w:p>
  </w:footnote>
  <w:footnote w:type="continuationSeparator" w:id="0">
    <w:p w14:paraId="5CB95534" w14:textId="77777777" w:rsidR="000F22C8" w:rsidRDefault="000F22C8" w:rsidP="009D3D9D">
      <w:r>
        <w:separator/>
      </w:r>
    </w:p>
  </w:footnote>
  <w:footnote w:type="continuationNotice" w:id="1">
    <w:p w14:paraId="113086FC" w14:textId="77777777" w:rsidR="000F22C8" w:rsidRDefault="000F22C8" w:rsidP="009D3D9D">
      <w: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E1207" w14:textId="25E52833" w:rsidR="000F22C8" w:rsidRPr="003D7183" w:rsidRDefault="000F22C8"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88763" w14:textId="77777777" w:rsidR="000F22C8" w:rsidRPr="003D7183" w:rsidRDefault="000F22C8"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p w14:paraId="7D1367D1" w14:textId="77777777" w:rsidR="000F22C8" w:rsidRPr="00E24531" w:rsidRDefault="000F22C8"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0583914"/>
    <w:multiLevelType w:val="hybridMultilevel"/>
    <w:tmpl w:val="0CA68808"/>
    <w:lvl w:ilvl="0" w:tplc="63FA07EA">
      <w:start w:val="7"/>
      <w:numFmt w:val="bullet"/>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6"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0"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9A2618F"/>
    <w:multiLevelType w:val="hybridMultilevel"/>
    <w:tmpl w:val="4524CA16"/>
    <w:lvl w:ilvl="0" w:tplc="DD5C8C6A">
      <w:start w:val="12"/>
      <w:numFmt w:val="bullet"/>
      <w:lvlText w:val="-"/>
      <w:lvlJc w:val="left"/>
      <w:pPr>
        <w:ind w:left="720" w:hanging="360"/>
      </w:pPr>
      <w:rPr>
        <w:rFonts w:ascii="Calibri" w:eastAsiaTheme="minorEastAsia" w:hAnsi="Calibri" w:cs="Calibri" w:hint="default"/>
      </w:rPr>
    </w:lvl>
    <w:lvl w:ilvl="1" w:tplc="DD5C8C6A">
      <w:start w:val="12"/>
      <w:numFmt w:val="bullet"/>
      <w:lvlText w:val="-"/>
      <w:lvlJc w:val="left"/>
      <w:pPr>
        <w:ind w:left="1440" w:hanging="360"/>
      </w:pPr>
      <w:rPr>
        <w:rFonts w:ascii="Calibri" w:eastAsiaTheme="minorEastAsia"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4"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5854321"/>
    <w:multiLevelType w:val="multilevel"/>
    <w:tmpl w:val="2E08691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3"/>
  </w:num>
  <w:num w:numId="4">
    <w:abstractNumId w:val="28"/>
  </w:num>
  <w:num w:numId="5">
    <w:abstractNumId w:val="7"/>
  </w:num>
  <w:num w:numId="6">
    <w:abstractNumId w:val="7"/>
    <w:lvlOverride w:ilvl="0">
      <w:startOverride w:val="1"/>
    </w:lvlOverride>
  </w:num>
  <w:num w:numId="7">
    <w:abstractNumId w:val="27"/>
  </w:num>
  <w:num w:numId="8">
    <w:abstractNumId w:val="11"/>
  </w:num>
  <w:num w:numId="9">
    <w:abstractNumId w:val="31"/>
  </w:num>
  <w:num w:numId="10">
    <w:abstractNumId w:val="17"/>
  </w:num>
  <w:num w:numId="11">
    <w:abstractNumId w:val="33"/>
  </w:num>
  <w:num w:numId="12">
    <w:abstractNumId w:val="12"/>
  </w:num>
  <w:num w:numId="13">
    <w:abstractNumId w:val="18"/>
  </w:num>
  <w:num w:numId="14">
    <w:abstractNumId w:val="36"/>
  </w:num>
  <w:num w:numId="15">
    <w:abstractNumId w:val="32"/>
  </w:num>
  <w:num w:numId="16">
    <w:abstractNumId w:val="30"/>
  </w:num>
  <w:num w:numId="17">
    <w:abstractNumId w:val="10"/>
  </w:num>
  <w:num w:numId="18">
    <w:abstractNumId w:val="22"/>
  </w:num>
  <w:num w:numId="19">
    <w:abstractNumId w:val="2"/>
  </w:num>
  <w:num w:numId="20">
    <w:abstractNumId w:val="21"/>
  </w:num>
  <w:num w:numId="21">
    <w:abstractNumId w:val="14"/>
  </w:num>
  <w:num w:numId="22">
    <w:abstractNumId w:val="29"/>
  </w:num>
  <w:num w:numId="23">
    <w:abstractNumId w:val="8"/>
  </w:num>
  <w:num w:numId="24">
    <w:abstractNumId w:val="26"/>
  </w:num>
  <w:num w:numId="25">
    <w:abstractNumId w:val="34"/>
  </w:num>
  <w:num w:numId="26">
    <w:abstractNumId w:val="25"/>
  </w:num>
  <w:num w:numId="27">
    <w:abstractNumId w:val="35"/>
  </w:num>
  <w:num w:numId="28">
    <w:abstractNumId w:val="1"/>
  </w:num>
  <w:num w:numId="29">
    <w:abstractNumId w:val="6"/>
  </w:num>
  <w:num w:numId="30">
    <w:abstractNumId w:val="16"/>
  </w:num>
  <w:num w:numId="31">
    <w:abstractNumId w:val="9"/>
  </w:num>
  <w:num w:numId="32">
    <w:abstractNumId w:val="3"/>
  </w:num>
  <w:num w:numId="33">
    <w:abstractNumId w:val="4"/>
  </w:num>
  <w:num w:numId="34">
    <w:abstractNumId w:val="24"/>
  </w:num>
  <w:num w:numId="35">
    <w:abstractNumId w:val="19"/>
  </w:num>
  <w:num w:numId="36">
    <w:abstractNumId w:val="15"/>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20"/>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4B10"/>
    <w:rsid w:val="00005533"/>
    <w:rsid w:val="00006D9C"/>
    <w:rsid w:val="00007450"/>
    <w:rsid w:val="00012CA5"/>
    <w:rsid w:val="00012F96"/>
    <w:rsid w:val="0001344F"/>
    <w:rsid w:val="00013985"/>
    <w:rsid w:val="00014218"/>
    <w:rsid w:val="00016F11"/>
    <w:rsid w:val="00017183"/>
    <w:rsid w:val="00020015"/>
    <w:rsid w:val="000201FA"/>
    <w:rsid w:val="0002031F"/>
    <w:rsid w:val="00020EB2"/>
    <w:rsid w:val="00021F22"/>
    <w:rsid w:val="0002322F"/>
    <w:rsid w:val="0002343C"/>
    <w:rsid w:val="00024434"/>
    <w:rsid w:val="0002450E"/>
    <w:rsid w:val="00024AE5"/>
    <w:rsid w:val="000259D8"/>
    <w:rsid w:val="00025B18"/>
    <w:rsid w:val="00026F74"/>
    <w:rsid w:val="00030D68"/>
    <w:rsid w:val="000310EF"/>
    <w:rsid w:val="000311E3"/>
    <w:rsid w:val="00032FA3"/>
    <w:rsid w:val="0003375D"/>
    <w:rsid w:val="000339E0"/>
    <w:rsid w:val="0003420F"/>
    <w:rsid w:val="00034BA9"/>
    <w:rsid w:val="000369DC"/>
    <w:rsid w:val="000403CF"/>
    <w:rsid w:val="00040CE3"/>
    <w:rsid w:val="000412A1"/>
    <w:rsid w:val="00042087"/>
    <w:rsid w:val="000426DD"/>
    <w:rsid w:val="0004293D"/>
    <w:rsid w:val="00044D7E"/>
    <w:rsid w:val="00044E81"/>
    <w:rsid w:val="000460ED"/>
    <w:rsid w:val="000462DF"/>
    <w:rsid w:val="00047B99"/>
    <w:rsid w:val="00047CC8"/>
    <w:rsid w:val="00050A78"/>
    <w:rsid w:val="0005122D"/>
    <w:rsid w:val="00051333"/>
    <w:rsid w:val="00052C6F"/>
    <w:rsid w:val="00053261"/>
    <w:rsid w:val="000532A6"/>
    <w:rsid w:val="000536FD"/>
    <w:rsid w:val="00053E87"/>
    <w:rsid w:val="000546D8"/>
    <w:rsid w:val="000548E9"/>
    <w:rsid w:val="000560C0"/>
    <w:rsid w:val="00056922"/>
    <w:rsid w:val="00056C38"/>
    <w:rsid w:val="00056D98"/>
    <w:rsid w:val="000573ED"/>
    <w:rsid w:val="0006121D"/>
    <w:rsid w:val="00061564"/>
    <w:rsid w:val="000615D0"/>
    <w:rsid w:val="0006298B"/>
    <w:rsid w:val="00063220"/>
    <w:rsid w:val="000634E3"/>
    <w:rsid w:val="0006412D"/>
    <w:rsid w:val="000652B9"/>
    <w:rsid w:val="00065813"/>
    <w:rsid w:val="00067249"/>
    <w:rsid w:val="00070D7F"/>
    <w:rsid w:val="000715D4"/>
    <w:rsid w:val="00073DAC"/>
    <w:rsid w:val="00074A21"/>
    <w:rsid w:val="0007505A"/>
    <w:rsid w:val="00075941"/>
    <w:rsid w:val="00076708"/>
    <w:rsid w:val="00076D4A"/>
    <w:rsid w:val="00076DCE"/>
    <w:rsid w:val="00082D75"/>
    <w:rsid w:val="000844AA"/>
    <w:rsid w:val="00084A2B"/>
    <w:rsid w:val="0008560D"/>
    <w:rsid w:val="00085D57"/>
    <w:rsid w:val="0008626D"/>
    <w:rsid w:val="000900C7"/>
    <w:rsid w:val="00092EE1"/>
    <w:rsid w:val="00093172"/>
    <w:rsid w:val="00093212"/>
    <w:rsid w:val="00093A54"/>
    <w:rsid w:val="0009622D"/>
    <w:rsid w:val="00097BAF"/>
    <w:rsid w:val="000A0824"/>
    <w:rsid w:val="000A0E96"/>
    <w:rsid w:val="000A11C7"/>
    <w:rsid w:val="000A1C0C"/>
    <w:rsid w:val="000A22BE"/>
    <w:rsid w:val="000A4218"/>
    <w:rsid w:val="000A4A65"/>
    <w:rsid w:val="000A4E89"/>
    <w:rsid w:val="000A5EFA"/>
    <w:rsid w:val="000A6FDF"/>
    <w:rsid w:val="000B21A3"/>
    <w:rsid w:val="000B5C28"/>
    <w:rsid w:val="000B635E"/>
    <w:rsid w:val="000C0255"/>
    <w:rsid w:val="000C0995"/>
    <w:rsid w:val="000C0B42"/>
    <w:rsid w:val="000C1924"/>
    <w:rsid w:val="000C224E"/>
    <w:rsid w:val="000C24DA"/>
    <w:rsid w:val="000C2956"/>
    <w:rsid w:val="000C2D34"/>
    <w:rsid w:val="000C2F96"/>
    <w:rsid w:val="000C32FB"/>
    <w:rsid w:val="000C5772"/>
    <w:rsid w:val="000C6B1A"/>
    <w:rsid w:val="000C705C"/>
    <w:rsid w:val="000C72C0"/>
    <w:rsid w:val="000C7E39"/>
    <w:rsid w:val="000D1CE6"/>
    <w:rsid w:val="000D2AC9"/>
    <w:rsid w:val="000D2C07"/>
    <w:rsid w:val="000D3F06"/>
    <w:rsid w:val="000D5BAA"/>
    <w:rsid w:val="000D6A66"/>
    <w:rsid w:val="000D6B17"/>
    <w:rsid w:val="000D6FE0"/>
    <w:rsid w:val="000E00B4"/>
    <w:rsid w:val="000E059C"/>
    <w:rsid w:val="000E3EFD"/>
    <w:rsid w:val="000E40E6"/>
    <w:rsid w:val="000E7093"/>
    <w:rsid w:val="000F0D7B"/>
    <w:rsid w:val="000F11F6"/>
    <w:rsid w:val="000F17AD"/>
    <w:rsid w:val="000F1CBC"/>
    <w:rsid w:val="000F1F27"/>
    <w:rsid w:val="000F226D"/>
    <w:rsid w:val="000F22C8"/>
    <w:rsid w:val="000F239F"/>
    <w:rsid w:val="000F31B3"/>
    <w:rsid w:val="000F37D4"/>
    <w:rsid w:val="000F3B32"/>
    <w:rsid w:val="000F4885"/>
    <w:rsid w:val="000F7727"/>
    <w:rsid w:val="001001FB"/>
    <w:rsid w:val="00100D1B"/>
    <w:rsid w:val="00100E3B"/>
    <w:rsid w:val="00105EA9"/>
    <w:rsid w:val="001068F8"/>
    <w:rsid w:val="00107751"/>
    <w:rsid w:val="00107A98"/>
    <w:rsid w:val="001104FD"/>
    <w:rsid w:val="001109ED"/>
    <w:rsid w:val="001119DF"/>
    <w:rsid w:val="00112207"/>
    <w:rsid w:val="00112CD6"/>
    <w:rsid w:val="00112D29"/>
    <w:rsid w:val="00115358"/>
    <w:rsid w:val="001167C9"/>
    <w:rsid w:val="0012055D"/>
    <w:rsid w:val="001209F6"/>
    <w:rsid w:val="00122D12"/>
    <w:rsid w:val="00125282"/>
    <w:rsid w:val="00125C39"/>
    <w:rsid w:val="00127ED3"/>
    <w:rsid w:val="00130488"/>
    <w:rsid w:val="00132508"/>
    <w:rsid w:val="00132E14"/>
    <w:rsid w:val="00133689"/>
    <w:rsid w:val="00133AFC"/>
    <w:rsid w:val="00135B9D"/>
    <w:rsid w:val="00136A15"/>
    <w:rsid w:val="00140074"/>
    <w:rsid w:val="00141455"/>
    <w:rsid w:val="00144CAD"/>
    <w:rsid w:val="001458D4"/>
    <w:rsid w:val="00145E7D"/>
    <w:rsid w:val="001466C0"/>
    <w:rsid w:val="00147BFB"/>
    <w:rsid w:val="00151D54"/>
    <w:rsid w:val="00152027"/>
    <w:rsid w:val="001539C5"/>
    <w:rsid w:val="00153F0C"/>
    <w:rsid w:val="00154B5A"/>
    <w:rsid w:val="00155F78"/>
    <w:rsid w:val="001571E6"/>
    <w:rsid w:val="00161123"/>
    <w:rsid w:val="001627D1"/>
    <w:rsid w:val="00165594"/>
    <w:rsid w:val="00166A4B"/>
    <w:rsid w:val="00167DE6"/>
    <w:rsid w:val="0017057D"/>
    <w:rsid w:val="001721C2"/>
    <w:rsid w:val="001722B8"/>
    <w:rsid w:val="001723A4"/>
    <w:rsid w:val="00174168"/>
    <w:rsid w:val="00176D75"/>
    <w:rsid w:val="001802FD"/>
    <w:rsid w:val="00180D35"/>
    <w:rsid w:val="00180F85"/>
    <w:rsid w:val="00183371"/>
    <w:rsid w:val="00183EF4"/>
    <w:rsid w:val="0018440C"/>
    <w:rsid w:val="00184E40"/>
    <w:rsid w:val="001854AC"/>
    <w:rsid w:val="001864F4"/>
    <w:rsid w:val="00187734"/>
    <w:rsid w:val="0019217C"/>
    <w:rsid w:val="00192A15"/>
    <w:rsid w:val="00193BDF"/>
    <w:rsid w:val="00194916"/>
    <w:rsid w:val="001966E5"/>
    <w:rsid w:val="001A0A4D"/>
    <w:rsid w:val="001A0B2B"/>
    <w:rsid w:val="001A15B9"/>
    <w:rsid w:val="001A2132"/>
    <w:rsid w:val="001A21CF"/>
    <w:rsid w:val="001A276F"/>
    <w:rsid w:val="001A2B3C"/>
    <w:rsid w:val="001A3764"/>
    <w:rsid w:val="001A42C8"/>
    <w:rsid w:val="001A5B82"/>
    <w:rsid w:val="001A7A54"/>
    <w:rsid w:val="001B094E"/>
    <w:rsid w:val="001B1B36"/>
    <w:rsid w:val="001B2E3D"/>
    <w:rsid w:val="001B5389"/>
    <w:rsid w:val="001B540A"/>
    <w:rsid w:val="001C059F"/>
    <w:rsid w:val="001C6126"/>
    <w:rsid w:val="001C77EE"/>
    <w:rsid w:val="001D0D8F"/>
    <w:rsid w:val="001D1737"/>
    <w:rsid w:val="001D246D"/>
    <w:rsid w:val="001D3BFA"/>
    <w:rsid w:val="001D67C6"/>
    <w:rsid w:val="001D6FFC"/>
    <w:rsid w:val="001E0A9C"/>
    <w:rsid w:val="001E1222"/>
    <w:rsid w:val="001E19AF"/>
    <w:rsid w:val="001E2326"/>
    <w:rsid w:val="001E26FC"/>
    <w:rsid w:val="001E2C03"/>
    <w:rsid w:val="001E2C42"/>
    <w:rsid w:val="001E522E"/>
    <w:rsid w:val="001E591F"/>
    <w:rsid w:val="001E687B"/>
    <w:rsid w:val="001E7670"/>
    <w:rsid w:val="001F01E9"/>
    <w:rsid w:val="001F1CD0"/>
    <w:rsid w:val="001F214A"/>
    <w:rsid w:val="001F424C"/>
    <w:rsid w:val="001F634C"/>
    <w:rsid w:val="001F63F8"/>
    <w:rsid w:val="001F66FF"/>
    <w:rsid w:val="001F67F3"/>
    <w:rsid w:val="00201396"/>
    <w:rsid w:val="002025E2"/>
    <w:rsid w:val="00203C94"/>
    <w:rsid w:val="002049CE"/>
    <w:rsid w:val="002049DD"/>
    <w:rsid w:val="00207A84"/>
    <w:rsid w:val="00207F5B"/>
    <w:rsid w:val="0021054A"/>
    <w:rsid w:val="00210938"/>
    <w:rsid w:val="0021203A"/>
    <w:rsid w:val="00212097"/>
    <w:rsid w:val="0021228A"/>
    <w:rsid w:val="00213CB0"/>
    <w:rsid w:val="00213E2D"/>
    <w:rsid w:val="00213F59"/>
    <w:rsid w:val="00215CF2"/>
    <w:rsid w:val="0021766B"/>
    <w:rsid w:val="00220703"/>
    <w:rsid w:val="00220F30"/>
    <w:rsid w:val="00221674"/>
    <w:rsid w:val="0022193E"/>
    <w:rsid w:val="00221F84"/>
    <w:rsid w:val="00222ED0"/>
    <w:rsid w:val="002230DD"/>
    <w:rsid w:val="00223DC2"/>
    <w:rsid w:val="00224327"/>
    <w:rsid w:val="00226BAF"/>
    <w:rsid w:val="00226C60"/>
    <w:rsid w:val="00230228"/>
    <w:rsid w:val="002313D9"/>
    <w:rsid w:val="00232023"/>
    <w:rsid w:val="00232D98"/>
    <w:rsid w:val="00233056"/>
    <w:rsid w:val="00233446"/>
    <w:rsid w:val="0023522C"/>
    <w:rsid w:val="00235D2D"/>
    <w:rsid w:val="00237384"/>
    <w:rsid w:val="00240418"/>
    <w:rsid w:val="00240AB5"/>
    <w:rsid w:val="00242EBE"/>
    <w:rsid w:val="002431FF"/>
    <w:rsid w:val="00243AD9"/>
    <w:rsid w:val="0024412C"/>
    <w:rsid w:val="002517A6"/>
    <w:rsid w:val="00251AB1"/>
    <w:rsid w:val="002533D4"/>
    <w:rsid w:val="0025504C"/>
    <w:rsid w:val="002550B5"/>
    <w:rsid w:val="00255A45"/>
    <w:rsid w:val="00256F51"/>
    <w:rsid w:val="002577AF"/>
    <w:rsid w:val="00262358"/>
    <w:rsid w:val="002633EF"/>
    <w:rsid w:val="00263F0C"/>
    <w:rsid w:val="002654CC"/>
    <w:rsid w:val="002671BE"/>
    <w:rsid w:val="00270556"/>
    <w:rsid w:val="0027484A"/>
    <w:rsid w:val="002754D8"/>
    <w:rsid w:val="00275CAB"/>
    <w:rsid w:val="002762B3"/>
    <w:rsid w:val="002779FA"/>
    <w:rsid w:val="00281160"/>
    <w:rsid w:val="00281C00"/>
    <w:rsid w:val="0028323F"/>
    <w:rsid w:val="002833A1"/>
    <w:rsid w:val="002843B1"/>
    <w:rsid w:val="002846D7"/>
    <w:rsid w:val="00285B67"/>
    <w:rsid w:val="002869E5"/>
    <w:rsid w:val="00286A29"/>
    <w:rsid w:val="00286ECD"/>
    <w:rsid w:val="002875AD"/>
    <w:rsid w:val="002879D3"/>
    <w:rsid w:val="00287DCA"/>
    <w:rsid w:val="0029288B"/>
    <w:rsid w:val="002932C1"/>
    <w:rsid w:val="00295B90"/>
    <w:rsid w:val="00295D5E"/>
    <w:rsid w:val="002A13E1"/>
    <w:rsid w:val="002A3191"/>
    <w:rsid w:val="002A45A2"/>
    <w:rsid w:val="002A4800"/>
    <w:rsid w:val="002A681A"/>
    <w:rsid w:val="002B00B5"/>
    <w:rsid w:val="002B047B"/>
    <w:rsid w:val="002B054F"/>
    <w:rsid w:val="002B1CEA"/>
    <w:rsid w:val="002B219A"/>
    <w:rsid w:val="002B2A9D"/>
    <w:rsid w:val="002B3154"/>
    <w:rsid w:val="002B7206"/>
    <w:rsid w:val="002B7B9A"/>
    <w:rsid w:val="002C06DB"/>
    <w:rsid w:val="002C2CD3"/>
    <w:rsid w:val="002C3BA9"/>
    <w:rsid w:val="002D1798"/>
    <w:rsid w:val="002D197B"/>
    <w:rsid w:val="002D1B38"/>
    <w:rsid w:val="002D2DD4"/>
    <w:rsid w:val="002D35BE"/>
    <w:rsid w:val="002D59B3"/>
    <w:rsid w:val="002D6998"/>
    <w:rsid w:val="002D6A9A"/>
    <w:rsid w:val="002D6D3A"/>
    <w:rsid w:val="002E04CA"/>
    <w:rsid w:val="002E1415"/>
    <w:rsid w:val="002E1A5E"/>
    <w:rsid w:val="002E1D48"/>
    <w:rsid w:val="002E1DA3"/>
    <w:rsid w:val="002E1DC2"/>
    <w:rsid w:val="002E2299"/>
    <w:rsid w:val="002E2E1C"/>
    <w:rsid w:val="002E3DB4"/>
    <w:rsid w:val="002E48A2"/>
    <w:rsid w:val="002E706A"/>
    <w:rsid w:val="002F0052"/>
    <w:rsid w:val="002F20D8"/>
    <w:rsid w:val="002F2ADF"/>
    <w:rsid w:val="002F2CD7"/>
    <w:rsid w:val="002F5202"/>
    <w:rsid w:val="002F5867"/>
    <w:rsid w:val="002F5A4E"/>
    <w:rsid w:val="002F6CF4"/>
    <w:rsid w:val="002F723E"/>
    <w:rsid w:val="00300908"/>
    <w:rsid w:val="003015C3"/>
    <w:rsid w:val="003026BF"/>
    <w:rsid w:val="003051F6"/>
    <w:rsid w:val="00307A96"/>
    <w:rsid w:val="00310255"/>
    <w:rsid w:val="00310904"/>
    <w:rsid w:val="00312524"/>
    <w:rsid w:val="00312C81"/>
    <w:rsid w:val="003135BE"/>
    <w:rsid w:val="00313D7D"/>
    <w:rsid w:val="00315220"/>
    <w:rsid w:val="00315F26"/>
    <w:rsid w:val="00322AAF"/>
    <w:rsid w:val="00322C69"/>
    <w:rsid w:val="00323274"/>
    <w:rsid w:val="003233BA"/>
    <w:rsid w:val="003233D3"/>
    <w:rsid w:val="00324DD6"/>
    <w:rsid w:val="0032662F"/>
    <w:rsid w:val="00327A57"/>
    <w:rsid w:val="00330CCE"/>
    <w:rsid w:val="00331353"/>
    <w:rsid w:val="003325E5"/>
    <w:rsid w:val="003337CB"/>
    <w:rsid w:val="00334CE1"/>
    <w:rsid w:val="00335058"/>
    <w:rsid w:val="0033688A"/>
    <w:rsid w:val="0033781E"/>
    <w:rsid w:val="0034147B"/>
    <w:rsid w:val="003427E9"/>
    <w:rsid w:val="003429A1"/>
    <w:rsid w:val="00342B49"/>
    <w:rsid w:val="0034329F"/>
    <w:rsid w:val="0034354D"/>
    <w:rsid w:val="0034468B"/>
    <w:rsid w:val="00345AC5"/>
    <w:rsid w:val="003478AA"/>
    <w:rsid w:val="00347A4D"/>
    <w:rsid w:val="00350F70"/>
    <w:rsid w:val="0035189F"/>
    <w:rsid w:val="00351946"/>
    <w:rsid w:val="0035226F"/>
    <w:rsid w:val="00354D6D"/>
    <w:rsid w:val="003550BA"/>
    <w:rsid w:val="003551AD"/>
    <w:rsid w:val="003556E0"/>
    <w:rsid w:val="00361F6D"/>
    <w:rsid w:val="00362ABF"/>
    <w:rsid w:val="0036372E"/>
    <w:rsid w:val="003637A2"/>
    <w:rsid w:val="00363DCB"/>
    <w:rsid w:val="00364154"/>
    <w:rsid w:val="00365816"/>
    <w:rsid w:val="00365C03"/>
    <w:rsid w:val="00367C3D"/>
    <w:rsid w:val="00367FDF"/>
    <w:rsid w:val="00370492"/>
    <w:rsid w:val="00370B7F"/>
    <w:rsid w:val="00371386"/>
    <w:rsid w:val="003728D1"/>
    <w:rsid w:val="00372B3C"/>
    <w:rsid w:val="0037551F"/>
    <w:rsid w:val="00375F09"/>
    <w:rsid w:val="00376E47"/>
    <w:rsid w:val="003802A6"/>
    <w:rsid w:val="00386BDD"/>
    <w:rsid w:val="00386E5C"/>
    <w:rsid w:val="00386EAB"/>
    <w:rsid w:val="003908FA"/>
    <w:rsid w:val="00390AEF"/>
    <w:rsid w:val="00391317"/>
    <w:rsid w:val="00393439"/>
    <w:rsid w:val="0039391A"/>
    <w:rsid w:val="00395138"/>
    <w:rsid w:val="00395247"/>
    <w:rsid w:val="0039587F"/>
    <w:rsid w:val="00395974"/>
    <w:rsid w:val="00395F9A"/>
    <w:rsid w:val="003A1F43"/>
    <w:rsid w:val="003A2FA0"/>
    <w:rsid w:val="003A3E3F"/>
    <w:rsid w:val="003A41DE"/>
    <w:rsid w:val="003A64BE"/>
    <w:rsid w:val="003A6959"/>
    <w:rsid w:val="003B25D7"/>
    <w:rsid w:val="003B27CD"/>
    <w:rsid w:val="003B2C23"/>
    <w:rsid w:val="003B640D"/>
    <w:rsid w:val="003B712F"/>
    <w:rsid w:val="003B7906"/>
    <w:rsid w:val="003C0622"/>
    <w:rsid w:val="003C0F02"/>
    <w:rsid w:val="003C1347"/>
    <w:rsid w:val="003C1482"/>
    <w:rsid w:val="003C1B37"/>
    <w:rsid w:val="003C1F5A"/>
    <w:rsid w:val="003C26CD"/>
    <w:rsid w:val="003C2EA1"/>
    <w:rsid w:val="003C30E2"/>
    <w:rsid w:val="003C378F"/>
    <w:rsid w:val="003C5103"/>
    <w:rsid w:val="003C618C"/>
    <w:rsid w:val="003D1E34"/>
    <w:rsid w:val="003D2547"/>
    <w:rsid w:val="003D386B"/>
    <w:rsid w:val="003D5225"/>
    <w:rsid w:val="003D5BB3"/>
    <w:rsid w:val="003D7183"/>
    <w:rsid w:val="003D7FBC"/>
    <w:rsid w:val="003E06E1"/>
    <w:rsid w:val="003E1B81"/>
    <w:rsid w:val="003E61B3"/>
    <w:rsid w:val="003E7F8C"/>
    <w:rsid w:val="003F0927"/>
    <w:rsid w:val="003F0A71"/>
    <w:rsid w:val="003F0B0F"/>
    <w:rsid w:val="003F0CA9"/>
    <w:rsid w:val="003F1979"/>
    <w:rsid w:val="003F1A93"/>
    <w:rsid w:val="003F267C"/>
    <w:rsid w:val="003F2C37"/>
    <w:rsid w:val="003F2DFE"/>
    <w:rsid w:val="003F34E6"/>
    <w:rsid w:val="003F3C0F"/>
    <w:rsid w:val="0040022A"/>
    <w:rsid w:val="0040122A"/>
    <w:rsid w:val="00403675"/>
    <w:rsid w:val="0040478B"/>
    <w:rsid w:val="00405F30"/>
    <w:rsid w:val="004067D1"/>
    <w:rsid w:val="00406CE3"/>
    <w:rsid w:val="0041039D"/>
    <w:rsid w:val="0041060A"/>
    <w:rsid w:val="00412056"/>
    <w:rsid w:val="00412830"/>
    <w:rsid w:val="00414C22"/>
    <w:rsid w:val="004156AA"/>
    <w:rsid w:val="004167B4"/>
    <w:rsid w:val="00416C17"/>
    <w:rsid w:val="00417A49"/>
    <w:rsid w:val="0042085F"/>
    <w:rsid w:val="00420DE5"/>
    <w:rsid w:val="00420EBB"/>
    <w:rsid w:val="00421CD7"/>
    <w:rsid w:val="00422502"/>
    <w:rsid w:val="00423230"/>
    <w:rsid w:val="00423232"/>
    <w:rsid w:val="004237F8"/>
    <w:rsid w:val="0042671D"/>
    <w:rsid w:val="0042765D"/>
    <w:rsid w:val="00427B18"/>
    <w:rsid w:val="00427B34"/>
    <w:rsid w:val="0043175B"/>
    <w:rsid w:val="00431FDA"/>
    <w:rsid w:val="00432247"/>
    <w:rsid w:val="00432281"/>
    <w:rsid w:val="004330D0"/>
    <w:rsid w:val="00435620"/>
    <w:rsid w:val="00437809"/>
    <w:rsid w:val="00437885"/>
    <w:rsid w:val="00437BBB"/>
    <w:rsid w:val="0044138D"/>
    <w:rsid w:val="00443238"/>
    <w:rsid w:val="00443B9B"/>
    <w:rsid w:val="00444290"/>
    <w:rsid w:val="004444F1"/>
    <w:rsid w:val="0044462D"/>
    <w:rsid w:val="00444F61"/>
    <w:rsid w:val="00445667"/>
    <w:rsid w:val="00445D48"/>
    <w:rsid w:val="00446646"/>
    <w:rsid w:val="004475F5"/>
    <w:rsid w:val="004505D0"/>
    <w:rsid w:val="0045063F"/>
    <w:rsid w:val="00450A03"/>
    <w:rsid w:val="004536EB"/>
    <w:rsid w:val="00453730"/>
    <w:rsid w:val="00453D59"/>
    <w:rsid w:val="004551FC"/>
    <w:rsid w:val="004564A7"/>
    <w:rsid w:val="00460D67"/>
    <w:rsid w:val="00460FC9"/>
    <w:rsid w:val="0046112B"/>
    <w:rsid w:val="0046185A"/>
    <w:rsid w:val="00463664"/>
    <w:rsid w:val="0046538C"/>
    <w:rsid w:val="004661E6"/>
    <w:rsid w:val="00470F20"/>
    <w:rsid w:val="00471089"/>
    <w:rsid w:val="004713CB"/>
    <w:rsid w:val="00471DA6"/>
    <w:rsid w:val="00471DD7"/>
    <w:rsid w:val="00471EB0"/>
    <w:rsid w:val="00472841"/>
    <w:rsid w:val="00472F95"/>
    <w:rsid w:val="0047515E"/>
    <w:rsid w:val="00475AA7"/>
    <w:rsid w:val="00476607"/>
    <w:rsid w:val="0047759F"/>
    <w:rsid w:val="00481574"/>
    <w:rsid w:val="0048204D"/>
    <w:rsid w:val="00482143"/>
    <w:rsid w:val="00483399"/>
    <w:rsid w:val="00483EED"/>
    <w:rsid w:val="004910CC"/>
    <w:rsid w:val="004911B8"/>
    <w:rsid w:val="0049241F"/>
    <w:rsid w:val="004933D5"/>
    <w:rsid w:val="00493A9D"/>
    <w:rsid w:val="00494624"/>
    <w:rsid w:val="0049528C"/>
    <w:rsid w:val="004A1371"/>
    <w:rsid w:val="004A2DCF"/>
    <w:rsid w:val="004A3C55"/>
    <w:rsid w:val="004A3E79"/>
    <w:rsid w:val="004A4311"/>
    <w:rsid w:val="004A536C"/>
    <w:rsid w:val="004A6A2F"/>
    <w:rsid w:val="004A74E2"/>
    <w:rsid w:val="004A76E4"/>
    <w:rsid w:val="004A7A3D"/>
    <w:rsid w:val="004B04DF"/>
    <w:rsid w:val="004B151F"/>
    <w:rsid w:val="004B3296"/>
    <w:rsid w:val="004B4494"/>
    <w:rsid w:val="004B4F2B"/>
    <w:rsid w:val="004B5255"/>
    <w:rsid w:val="004B7BD1"/>
    <w:rsid w:val="004B7F65"/>
    <w:rsid w:val="004C06E9"/>
    <w:rsid w:val="004C0BF9"/>
    <w:rsid w:val="004C1278"/>
    <w:rsid w:val="004C1483"/>
    <w:rsid w:val="004C2CF0"/>
    <w:rsid w:val="004C4AF0"/>
    <w:rsid w:val="004C4CB7"/>
    <w:rsid w:val="004C4EF0"/>
    <w:rsid w:val="004C631B"/>
    <w:rsid w:val="004C6579"/>
    <w:rsid w:val="004C79AE"/>
    <w:rsid w:val="004C7F74"/>
    <w:rsid w:val="004D185C"/>
    <w:rsid w:val="004D191C"/>
    <w:rsid w:val="004D61C1"/>
    <w:rsid w:val="004D6B9E"/>
    <w:rsid w:val="004D6BEC"/>
    <w:rsid w:val="004D750B"/>
    <w:rsid w:val="004D7747"/>
    <w:rsid w:val="004D7A15"/>
    <w:rsid w:val="004E13D5"/>
    <w:rsid w:val="004E16C5"/>
    <w:rsid w:val="004E2043"/>
    <w:rsid w:val="004E32B4"/>
    <w:rsid w:val="004E3E42"/>
    <w:rsid w:val="004E470D"/>
    <w:rsid w:val="004E4D2C"/>
    <w:rsid w:val="004E6784"/>
    <w:rsid w:val="004E67C0"/>
    <w:rsid w:val="004E7CE0"/>
    <w:rsid w:val="004F06B3"/>
    <w:rsid w:val="004F1F35"/>
    <w:rsid w:val="004F24FA"/>
    <w:rsid w:val="004F2D95"/>
    <w:rsid w:val="004F38CA"/>
    <w:rsid w:val="004F5B9E"/>
    <w:rsid w:val="004F6F71"/>
    <w:rsid w:val="004F767D"/>
    <w:rsid w:val="004F7964"/>
    <w:rsid w:val="004F7CB8"/>
    <w:rsid w:val="0050311E"/>
    <w:rsid w:val="00503312"/>
    <w:rsid w:val="00503688"/>
    <w:rsid w:val="00503AA5"/>
    <w:rsid w:val="00503CD9"/>
    <w:rsid w:val="00503EA3"/>
    <w:rsid w:val="00504362"/>
    <w:rsid w:val="00504C75"/>
    <w:rsid w:val="00505EB1"/>
    <w:rsid w:val="00510536"/>
    <w:rsid w:val="0051066D"/>
    <w:rsid w:val="005125FF"/>
    <w:rsid w:val="0051310A"/>
    <w:rsid w:val="0051393E"/>
    <w:rsid w:val="005144D9"/>
    <w:rsid w:val="00514EDB"/>
    <w:rsid w:val="00516621"/>
    <w:rsid w:val="00516F1C"/>
    <w:rsid w:val="005171B1"/>
    <w:rsid w:val="005171C4"/>
    <w:rsid w:val="00517306"/>
    <w:rsid w:val="0052121A"/>
    <w:rsid w:val="00521D43"/>
    <w:rsid w:val="00521D90"/>
    <w:rsid w:val="0052204F"/>
    <w:rsid w:val="0052263E"/>
    <w:rsid w:val="00522A0E"/>
    <w:rsid w:val="005235E4"/>
    <w:rsid w:val="00523887"/>
    <w:rsid w:val="00524B4A"/>
    <w:rsid w:val="00525132"/>
    <w:rsid w:val="0052568E"/>
    <w:rsid w:val="005263DB"/>
    <w:rsid w:val="00526B3E"/>
    <w:rsid w:val="0053050E"/>
    <w:rsid w:val="00530903"/>
    <w:rsid w:val="00531540"/>
    <w:rsid w:val="00531907"/>
    <w:rsid w:val="00531BBA"/>
    <w:rsid w:val="00531ECA"/>
    <w:rsid w:val="00532720"/>
    <w:rsid w:val="005337A9"/>
    <w:rsid w:val="00533985"/>
    <w:rsid w:val="00533EFC"/>
    <w:rsid w:val="005340E2"/>
    <w:rsid w:val="00534341"/>
    <w:rsid w:val="00534B40"/>
    <w:rsid w:val="005351AE"/>
    <w:rsid w:val="0053660A"/>
    <w:rsid w:val="005405AE"/>
    <w:rsid w:val="00540F03"/>
    <w:rsid w:val="00540F3C"/>
    <w:rsid w:val="00542706"/>
    <w:rsid w:val="00543BBE"/>
    <w:rsid w:val="00543DA8"/>
    <w:rsid w:val="005457B8"/>
    <w:rsid w:val="005460B3"/>
    <w:rsid w:val="00547BC0"/>
    <w:rsid w:val="00550BCF"/>
    <w:rsid w:val="00552E74"/>
    <w:rsid w:val="005533E6"/>
    <w:rsid w:val="005538B6"/>
    <w:rsid w:val="00553F26"/>
    <w:rsid w:val="005545E4"/>
    <w:rsid w:val="005549F1"/>
    <w:rsid w:val="00554B8E"/>
    <w:rsid w:val="00555CBD"/>
    <w:rsid w:val="00556DE1"/>
    <w:rsid w:val="00557428"/>
    <w:rsid w:val="005615EE"/>
    <w:rsid w:val="00561729"/>
    <w:rsid w:val="00562462"/>
    <w:rsid w:val="005624FB"/>
    <w:rsid w:val="005626FB"/>
    <w:rsid w:val="00562775"/>
    <w:rsid w:val="00562C76"/>
    <w:rsid w:val="0056364D"/>
    <w:rsid w:val="00565253"/>
    <w:rsid w:val="00565796"/>
    <w:rsid w:val="00565A3F"/>
    <w:rsid w:val="0056692D"/>
    <w:rsid w:val="005720A4"/>
    <w:rsid w:val="00573F3B"/>
    <w:rsid w:val="0057425D"/>
    <w:rsid w:val="00580AB2"/>
    <w:rsid w:val="00580D80"/>
    <w:rsid w:val="0058212C"/>
    <w:rsid w:val="00582309"/>
    <w:rsid w:val="005828BD"/>
    <w:rsid w:val="00585C8D"/>
    <w:rsid w:val="005865E1"/>
    <w:rsid w:val="00586CDE"/>
    <w:rsid w:val="00591A14"/>
    <w:rsid w:val="00592376"/>
    <w:rsid w:val="00593733"/>
    <w:rsid w:val="00594641"/>
    <w:rsid w:val="00595908"/>
    <w:rsid w:val="0059616F"/>
    <w:rsid w:val="005A145E"/>
    <w:rsid w:val="005A2664"/>
    <w:rsid w:val="005A369B"/>
    <w:rsid w:val="005A48A3"/>
    <w:rsid w:val="005A61D5"/>
    <w:rsid w:val="005A6AD0"/>
    <w:rsid w:val="005B2FCE"/>
    <w:rsid w:val="005B4124"/>
    <w:rsid w:val="005B4B00"/>
    <w:rsid w:val="005B4E8F"/>
    <w:rsid w:val="005B5190"/>
    <w:rsid w:val="005B5424"/>
    <w:rsid w:val="005B7D1C"/>
    <w:rsid w:val="005C39A5"/>
    <w:rsid w:val="005C45DA"/>
    <w:rsid w:val="005C4E48"/>
    <w:rsid w:val="005C6313"/>
    <w:rsid w:val="005C6EE0"/>
    <w:rsid w:val="005C74AF"/>
    <w:rsid w:val="005D038A"/>
    <w:rsid w:val="005D0787"/>
    <w:rsid w:val="005D08BD"/>
    <w:rsid w:val="005D278A"/>
    <w:rsid w:val="005D299A"/>
    <w:rsid w:val="005D4C39"/>
    <w:rsid w:val="005D4DFF"/>
    <w:rsid w:val="005D6BC5"/>
    <w:rsid w:val="005D6D94"/>
    <w:rsid w:val="005D7B5E"/>
    <w:rsid w:val="005E0431"/>
    <w:rsid w:val="005E0D65"/>
    <w:rsid w:val="005E120F"/>
    <w:rsid w:val="005E27D4"/>
    <w:rsid w:val="005E2A82"/>
    <w:rsid w:val="005E441B"/>
    <w:rsid w:val="005E4853"/>
    <w:rsid w:val="005E563A"/>
    <w:rsid w:val="005E6F87"/>
    <w:rsid w:val="005E7FA9"/>
    <w:rsid w:val="005F09BE"/>
    <w:rsid w:val="005F14A9"/>
    <w:rsid w:val="005F2B66"/>
    <w:rsid w:val="005F2C97"/>
    <w:rsid w:val="005F374B"/>
    <w:rsid w:val="005F5C93"/>
    <w:rsid w:val="005F64CE"/>
    <w:rsid w:val="005F6D5F"/>
    <w:rsid w:val="005F6F8F"/>
    <w:rsid w:val="005F7DCD"/>
    <w:rsid w:val="006000CA"/>
    <w:rsid w:val="006003C1"/>
    <w:rsid w:val="0060059F"/>
    <w:rsid w:val="006007A5"/>
    <w:rsid w:val="00602F9E"/>
    <w:rsid w:val="0060316C"/>
    <w:rsid w:val="0060342F"/>
    <w:rsid w:val="00603638"/>
    <w:rsid w:val="00605B0B"/>
    <w:rsid w:val="0060623F"/>
    <w:rsid w:val="00607A93"/>
    <w:rsid w:val="00615C73"/>
    <w:rsid w:val="00615D4B"/>
    <w:rsid w:val="00615DC9"/>
    <w:rsid w:val="00616614"/>
    <w:rsid w:val="0061683A"/>
    <w:rsid w:val="00617F4A"/>
    <w:rsid w:val="006200B3"/>
    <w:rsid w:val="00620276"/>
    <w:rsid w:val="00620422"/>
    <w:rsid w:val="00621410"/>
    <w:rsid w:val="00621B42"/>
    <w:rsid w:val="00621D5A"/>
    <w:rsid w:val="006227AA"/>
    <w:rsid w:val="00622FAC"/>
    <w:rsid w:val="006240B3"/>
    <w:rsid w:val="00624379"/>
    <w:rsid w:val="006250AA"/>
    <w:rsid w:val="006254A7"/>
    <w:rsid w:val="006260AC"/>
    <w:rsid w:val="00626963"/>
    <w:rsid w:val="006279D7"/>
    <w:rsid w:val="006319CD"/>
    <w:rsid w:val="0063564B"/>
    <w:rsid w:val="00635658"/>
    <w:rsid w:val="0063777F"/>
    <w:rsid w:val="00641561"/>
    <w:rsid w:val="0064276C"/>
    <w:rsid w:val="006449E1"/>
    <w:rsid w:val="006461B8"/>
    <w:rsid w:val="00646AD7"/>
    <w:rsid w:val="00647683"/>
    <w:rsid w:val="00647FBB"/>
    <w:rsid w:val="00650EDA"/>
    <w:rsid w:val="00651357"/>
    <w:rsid w:val="00651473"/>
    <w:rsid w:val="00651572"/>
    <w:rsid w:val="00651A42"/>
    <w:rsid w:val="00651EC6"/>
    <w:rsid w:val="00652391"/>
    <w:rsid w:val="006559CD"/>
    <w:rsid w:val="006604C9"/>
    <w:rsid w:val="006605CE"/>
    <w:rsid w:val="00660AE5"/>
    <w:rsid w:val="00660D81"/>
    <w:rsid w:val="00663C6D"/>
    <w:rsid w:val="00663E7D"/>
    <w:rsid w:val="006644B4"/>
    <w:rsid w:val="00664F4C"/>
    <w:rsid w:val="00665D88"/>
    <w:rsid w:val="00667F53"/>
    <w:rsid w:val="006714B7"/>
    <w:rsid w:val="00673539"/>
    <w:rsid w:val="00676803"/>
    <w:rsid w:val="006775DA"/>
    <w:rsid w:val="00677E96"/>
    <w:rsid w:val="006801FD"/>
    <w:rsid w:val="0068170C"/>
    <w:rsid w:val="00683DDB"/>
    <w:rsid w:val="00684941"/>
    <w:rsid w:val="00685398"/>
    <w:rsid w:val="00687170"/>
    <w:rsid w:val="00690440"/>
    <w:rsid w:val="0069101B"/>
    <w:rsid w:val="00691C4C"/>
    <w:rsid w:val="006920DE"/>
    <w:rsid w:val="00693CE7"/>
    <w:rsid w:val="006950D6"/>
    <w:rsid w:val="00695D82"/>
    <w:rsid w:val="00697257"/>
    <w:rsid w:val="00697ACE"/>
    <w:rsid w:val="006A3967"/>
    <w:rsid w:val="006A4ABB"/>
    <w:rsid w:val="006A59B7"/>
    <w:rsid w:val="006A6492"/>
    <w:rsid w:val="006A79D4"/>
    <w:rsid w:val="006B1FE9"/>
    <w:rsid w:val="006B28FC"/>
    <w:rsid w:val="006B2C47"/>
    <w:rsid w:val="006B6129"/>
    <w:rsid w:val="006B754A"/>
    <w:rsid w:val="006C1878"/>
    <w:rsid w:val="006C21E9"/>
    <w:rsid w:val="006C288E"/>
    <w:rsid w:val="006C4DB7"/>
    <w:rsid w:val="006C5031"/>
    <w:rsid w:val="006C563D"/>
    <w:rsid w:val="006C6953"/>
    <w:rsid w:val="006C7B30"/>
    <w:rsid w:val="006D071E"/>
    <w:rsid w:val="006D2A2C"/>
    <w:rsid w:val="006D7002"/>
    <w:rsid w:val="006E081E"/>
    <w:rsid w:val="006E1091"/>
    <w:rsid w:val="006E28BD"/>
    <w:rsid w:val="006E2DC9"/>
    <w:rsid w:val="006E53DC"/>
    <w:rsid w:val="006E54AC"/>
    <w:rsid w:val="006E54C3"/>
    <w:rsid w:val="006E55CD"/>
    <w:rsid w:val="006F004A"/>
    <w:rsid w:val="006F0431"/>
    <w:rsid w:val="006F0615"/>
    <w:rsid w:val="006F0AF2"/>
    <w:rsid w:val="006F1420"/>
    <w:rsid w:val="006F1472"/>
    <w:rsid w:val="006F204E"/>
    <w:rsid w:val="006F35EB"/>
    <w:rsid w:val="006F47E7"/>
    <w:rsid w:val="006F4836"/>
    <w:rsid w:val="006F5526"/>
    <w:rsid w:val="0070033B"/>
    <w:rsid w:val="00700AF7"/>
    <w:rsid w:val="00705AE0"/>
    <w:rsid w:val="007070D2"/>
    <w:rsid w:val="00707347"/>
    <w:rsid w:val="00707722"/>
    <w:rsid w:val="00711950"/>
    <w:rsid w:val="00711B2A"/>
    <w:rsid w:val="0071357C"/>
    <w:rsid w:val="00714EB9"/>
    <w:rsid w:val="00715DA7"/>
    <w:rsid w:val="00716200"/>
    <w:rsid w:val="0071625B"/>
    <w:rsid w:val="00716745"/>
    <w:rsid w:val="00716DD5"/>
    <w:rsid w:val="00717343"/>
    <w:rsid w:val="00720616"/>
    <w:rsid w:val="00720ED4"/>
    <w:rsid w:val="00721E2F"/>
    <w:rsid w:val="00722271"/>
    <w:rsid w:val="00726B2A"/>
    <w:rsid w:val="00727DCE"/>
    <w:rsid w:val="00733D8B"/>
    <w:rsid w:val="00734A6F"/>
    <w:rsid w:val="00735DA4"/>
    <w:rsid w:val="00736DB9"/>
    <w:rsid w:val="007376FD"/>
    <w:rsid w:val="007404F4"/>
    <w:rsid w:val="00740E88"/>
    <w:rsid w:val="00741010"/>
    <w:rsid w:val="0074164B"/>
    <w:rsid w:val="00743A32"/>
    <w:rsid w:val="00750F24"/>
    <w:rsid w:val="007510C5"/>
    <w:rsid w:val="00751215"/>
    <w:rsid w:val="00751A59"/>
    <w:rsid w:val="00752BE0"/>
    <w:rsid w:val="00752DFD"/>
    <w:rsid w:val="00753EFE"/>
    <w:rsid w:val="007548EE"/>
    <w:rsid w:val="0075602C"/>
    <w:rsid w:val="007570B2"/>
    <w:rsid w:val="00757506"/>
    <w:rsid w:val="007579DC"/>
    <w:rsid w:val="007607D7"/>
    <w:rsid w:val="00761330"/>
    <w:rsid w:val="00762ADD"/>
    <w:rsid w:val="007649B8"/>
    <w:rsid w:val="00764F79"/>
    <w:rsid w:val="0076550F"/>
    <w:rsid w:val="00765ED8"/>
    <w:rsid w:val="007664E5"/>
    <w:rsid w:val="00766558"/>
    <w:rsid w:val="007668A0"/>
    <w:rsid w:val="007673AC"/>
    <w:rsid w:val="007679F0"/>
    <w:rsid w:val="00771BB1"/>
    <w:rsid w:val="00774A56"/>
    <w:rsid w:val="00777496"/>
    <w:rsid w:val="007774FD"/>
    <w:rsid w:val="00777B61"/>
    <w:rsid w:val="00777BF0"/>
    <w:rsid w:val="00780269"/>
    <w:rsid w:val="007814CB"/>
    <w:rsid w:val="007825FA"/>
    <w:rsid w:val="00782F22"/>
    <w:rsid w:val="00783E32"/>
    <w:rsid w:val="007860FF"/>
    <w:rsid w:val="00787331"/>
    <w:rsid w:val="00790562"/>
    <w:rsid w:val="007907E8"/>
    <w:rsid w:val="00790BB3"/>
    <w:rsid w:val="007940D3"/>
    <w:rsid w:val="00796A66"/>
    <w:rsid w:val="007A11FB"/>
    <w:rsid w:val="007A2789"/>
    <w:rsid w:val="007A3D86"/>
    <w:rsid w:val="007A4592"/>
    <w:rsid w:val="007A4974"/>
    <w:rsid w:val="007A55B4"/>
    <w:rsid w:val="007A7854"/>
    <w:rsid w:val="007B08F4"/>
    <w:rsid w:val="007B2B91"/>
    <w:rsid w:val="007B30B8"/>
    <w:rsid w:val="007C2FE5"/>
    <w:rsid w:val="007C69EF"/>
    <w:rsid w:val="007C75B1"/>
    <w:rsid w:val="007C7C37"/>
    <w:rsid w:val="007D0F92"/>
    <w:rsid w:val="007D237C"/>
    <w:rsid w:val="007D2E36"/>
    <w:rsid w:val="007D332D"/>
    <w:rsid w:val="007D5C72"/>
    <w:rsid w:val="007D5D42"/>
    <w:rsid w:val="007E0062"/>
    <w:rsid w:val="007E0BD1"/>
    <w:rsid w:val="007E19FF"/>
    <w:rsid w:val="007E2F24"/>
    <w:rsid w:val="007E3D32"/>
    <w:rsid w:val="007E4475"/>
    <w:rsid w:val="007E5E88"/>
    <w:rsid w:val="007E6087"/>
    <w:rsid w:val="007E62CE"/>
    <w:rsid w:val="007E7B25"/>
    <w:rsid w:val="007F0723"/>
    <w:rsid w:val="007F1D3F"/>
    <w:rsid w:val="007F2CBA"/>
    <w:rsid w:val="007F3D03"/>
    <w:rsid w:val="007F3FF8"/>
    <w:rsid w:val="007F4833"/>
    <w:rsid w:val="007F4857"/>
    <w:rsid w:val="007F4D4A"/>
    <w:rsid w:val="007F5E1F"/>
    <w:rsid w:val="007F6667"/>
    <w:rsid w:val="007F6B10"/>
    <w:rsid w:val="007F6F4B"/>
    <w:rsid w:val="0080115D"/>
    <w:rsid w:val="00802015"/>
    <w:rsid w:val="00802B2E"/>
    <w:rsid w:val="00802FAD"/>
    <w:rsid w:val="008038BF"/>
    <w:rsid w:val="00804AE2"/>
    <w:rsid w:val="0080694E"/>
    <w:rsid w:val="008122F8"/>
    <w:rsid w:val="00812617"/>
    <w:rsid w:val="008158BB"/>
    <w:rsid w:val="00816773"/>
    <w:rsid w:val="00817528"/>
    <w:rsid w:val="008209F5"/>
    <w:rsid w:val="008218E8"/>
    <w:rsid w:val="0082415C"/>
    <w:rsid w:val="00824C70"/>
    <w:rsid w:val="00824E9D"/>
    <w:rsid w:val="008254AF"/>
    <w:rsid w:val="00826638"/>
    <w:rsid w:val="008304AF"/>
    <w:rsid w:val="008310B8"/>
    <w:rsid w:val="00831FFE"/>
    <w:rsid w:val="008320C9"/>
    <w:rsid w:val="00833F89"/>
    <w:rsid w:val="008362D8"/>
    <w:rsid w:val="0083691D"/>
    <w:rsid w:val="00837385"/>
    <w:rsid w:val="00837F2B"/>
    <w:rsid w:val="008402D2"/>
    <w:rsid w:val="008415E7"/>
    <w:rsid w:val="00841AA1"/>
    <w:rsid w:val="0084524A"/>
    <w:rsid w:val="0084539E"/>
    <w:rsid w:val="00845961"/>
    <w:rsid w:val="00846424"/>
    <w:rsid w:val="00850128"/>
    <w:rsid w:val="008512C4"/>
    <w:rsid w:val="00852E8C"/>
    <w:rsid w:val="00852F65"/>
    <w:rsid w:val="00853EAC"/>
    <w:rsid w:val="008565F3"/>
    <w:rsid w:val="00856654"/>
    <w:rsid w:val="008611C4"/>
    <w:rsid w:val="00862448"/>
    <w:rsid w:val="008649C6"/>
    <w:rsid w:val="00864E73"/>
    <w:rsid w:val="0086505E"/>
    <w:rsid w:val="008669E8"/>
    <w:rsid w:val="00872EE4"/>
    <w:rsid w:val="00873DB0"/>
    <w:rsid w:val="00875A2A"/>
    <w:rsid w:val="00875C51"/>
    <w:rsid w:val="00875E7D"/>
    <w:rsid w:val="00876CBC"/>
    <w:rsid w:val="00876E86"/>
    <w:rsid w:val="00880613"/>
    <w:rsid w:val="00880D2E"/>
    <w:rsid w:val="00880E37"/>
    <w:rsid w:val="008817C8"/>
    <w:rsid w:val="008822F3"/>
    <w:rsid w:val="008831C1"/>
    <w:rsid w:val="008832D2"/>
    <w:rsid w:val="008849B5"/>
    <w:rsid w:val="00884F6C"/>
    <w:rsid w:val="00886F00"/>
    <w:rsid w:val="008874D0"/>
    <w:rsid w:val="00891F21"/>
    <w:rsid w:val="00892CEB"/>
    <w:rsid w:val="00892DB9"/>
    <w:rsid w:val="0089338D"/>
    <w:rsid w:val="0089408D"/>
    <w:rsid w:val="00894E02"/>
    <w:rsid w:val="008959C0"/>
    <w:rsid w:val="00895A15"/>
    <w:rsid w:val="00896108"/>
    <w:rsid w:val="008973BA"/>
    <w:rsid w:val="008A1CE4"/>
    <w:rsid w:val="008A22D3"/>
    <w:rsid w:val="008A274D"/>
    <w:rsid w:val="008A2AC0"/>
    <w:rsid w:val="008A324D"/>
    <w:rsid w:val="008A346A"/>
    <w:rsid w:val="008A4607"/>
    <w:rsid w:val="008A5E2A"/>
    <w:rsid w:val="008A6150"/>
    <w:rsid w:val="008A6CEB"/>
    <w:rsid w:val="008A7884"/>
    <w:rsid w:val="008A7CDE"/>
    <w:rsid w:val="008B02A7"/>
    <w:rsid w:val="008B07C0"/>
    <w:rsid w:val="008B1616"/>
    <w:rsid w:val="008B2B98"/>
    <w:rsid w:val="008B4109"/>
    <w:rsid w:val="008B4516"/>
    <w:rsid w:val="008B5A0C"/>
    <w:rsid w:val="008C2664"/>
    <w:rsid w:val="008C347F"/>
    <w:rsid w:val="008C378F"/>
    <w:rsid w:val="008C4EA9"/>
    <w:rsid w:val="008C5987"/>
    <w:rsid w:val="008D180C"/>
    <w:rsid w:val="008D2529"/>
    <w:rsid w:val="008D2FE5"/>
    <w:rsid w:val="008D34C3"/>
    <w:rsid w:val="008D3D15"/>
    <w:rsid w:val="008D42B5"/>
    <w:rsid w:val="008D4DB5"/>
    <w:rsid w:val="008D6DA7"/>
    <w:rsid w:val="008E0AA4"/>
    <w:rsid w:val="008E0D24"/>
    <w:rsid w:val="008E0E2A"/>
    <w:rsid w:val="008E0F3A"/>
    <w:rsid w:val="008E0FA5"/>
    <w:rsid w:val="008E1140"/>
    <w:rsid w:val="008E2CC4"/>
    <w:rsid w:val="008E38B2"/>
    <w:rsid w:val="008E398C"/>
    <w:rsid w:val="008E583B"/>
    <w:rsid w:val="008E5B2A"/>
    <w:rsid w:val="008E6069"/>
    <w:rsid w:val="008F0A7B"/>
    <w:rsid w:val="008F1D05"/>
    <w:rsid w:val="008F3165"/>
    <w:rsid w:val="008F3D63"/>
    <w:rsid w:val="008F46C6"/>
    <w:rsid w:val="008F600B"/>
    <w:rsid w:val="00900546"/>
    <w:rsid w:val="00900D21"/>
    <w:rsid w:val="00902FC0"/>
    <w:rsid w:val="009030C1"/>
    <w:rsid w:val="00903280"/>
    <w:rsid w:val="009064E2"/>
    <w:rsid w:val="00911289"/>
    <w:rsid w:val="00911335"/>
    <w:rsid w:val="009128A4"/>
    <w:rsid w:val="0091375A"/>
    <w:rsid w:val="00914193"/>
    <w:rsid w:val="0091514C"/>
    <w:rsid w:val="0091606B"/>
    <w:rsid w:val="00916238"/>
    <w:rsid w:val="00916313"/>
    <w:rsid w:val="0092025E"/>
    <w:rsid w:val="00920424"/>
    <w:rsid w:val="009213D9"/>
    <w:rsid w:val="00922B1F"/>
    <w:rsid w:val="00923487"/>
    <w:rsid w:val="009240C8"/>
    <w:rsid w:val="0092413A"/>
    <w:rsid w:val="009251FE"/>
    <w:rsid w:val="0092598E"/>
    <w:rsid w:val="00927C20"/>
    <w:rsid w:val="009335DE"/>
    <w:rsid w:val="009338EA"/>
    <w:rsid w:val="00933E50"/>
    <w:rsid w:val="0093425A"/>
    <w:rsid w:val="00934754"/>
    <w:rsid w:val="009374CE"/>
    <w:rsid w:val="009422C8"/>
    <w:rsid w:val="009429CA"/>
    <w:rsid w:val="00942D35"/>
    <w:rsid w:val="00942ED3"/>
    <w:rsid w:val="00943F93"/>
    <w:rsid w:val="00945342"/>
    <w:rsid w:val="00946A6B"/>
    <w:rsid w:val="00946E35"/>
    <w:rsid w:val="00950B91"/>
    <w:rsid w:val="00952720"/>
    <w:rsid w:val="00952C3A"/>
    <w:rsid w:val="0095391A"/>
    <w:rsid w:val="00953C0A"/>
    <w:rsid w:val="00955AEB"/>
    <w:rsid w:val="009566CC"/>
    <w:rsid w:val="00957839"/>
    <w:rsid w:val="00957F31"/>
    <w:rsid w:val="0096012C"/>
    <w:rsid w:val="009606D4"/>
    <w:rsid w:val="00960821"/>
    <w:rsid w:val="009608D3"/>
    <w:rsid w:val="009609E7"/>
    <w:rsid w:val="00960E96"/>
    <w:rsid w:val="00961179"/>
    <w:rsid w:val="00964103"/>
    <w:rsid w:val="00965E8B"/>
    <w:rsid w:val="0096604E"/>
    <w:rsid w:val="0096629E"/>
    <w:rsid w:val="00966518"/>
    <w:rsid w:val="009665F8"/>
    <w:rsid w:val="00967378"/>
    <w:rsid w:val="0097039E"/>
    <w:rsid w:val="00970539"/>
    <w:rsid w:val="00971AC8"/>
    <w:rsid w:val="00971C2C"/>
    <w:rsid w:val="00972870"/>
    <w:rsid w:val="00973032"/>
    <w:rsid w:val="009749BF"/>
    <w:rsid w:val="00975775"/>
    <w:rsid w:val="00975A04"/>
    <w:rsid w:val="009763E4"/>
    <w:rsid w:val="009767C0"/>
    <w:rsid w:val="00977F6E"/>
    <w:rsid w:val="00977FE6"/>
    <w:rsid w:val="009801B9"/>
    <w:rsid w:val="00981EFF"/>
    <w:rsid w:val="00984946"/>
    <w:rsid w:val="00984CE0"/>
    <w:rsid w:val="009861A3"/>
    <w:rsid w:val="00986CAE"/>
    <w:rsid w:val="00987D9A"/>
    <w:rsid w:val="009902DD"/>
    <w:rsid w:val="009934DF"/>
    <w:rsid w:val="0099351B"/>
    <w:rsid w:val="00993D3A"/>
    <w:rsid w:val="00995080"/>
    <w:rsid w:val="0099512A"/>
    <w:rsid w:val="00995EAF"/>
    <w:rsid w:val="009960A0"/>
    <w:rsid w:val="009970A6"/>
    <w:rsid w:val="00997CA7"/>
    <w:rsid w:val="00997E17"/>
    <w:rsid w:val="009A178B"/>
    <w:rsid w:val="009A1E8A"/>
    <w:rsid w:val="009A22C6"/>
    <w:rsid w:val="009A264B"/>
    <w:rsid w:val="009A30E2"/>
    <w:rsid w:val="009A3916"/>
    <w:rsid w:val="009A4251"/>
    <w:rsid w:val="009A4570"/>
    <w:rsid w:val="009A5430"/>
    <w:rsid w:val="009A7019"/>
    <w:rsid w:val="009A7185"/>
    <w:rsid w:val="009A7C13"/>
    <w:rsid w:val="009B0D2D"/>
    <w:rsid w:val="009B11EB"/>
    <w:rsid w:val="009B2583"/>
    <w:rsid w:val="009B2C8D"/>
    <w:rsid w:val="009B2F4C"/>
    <w:rsid w:val="009B32FE"/>
    <w:rsid w:val="009B40DC"/>
    <w:rsid w:val="009B5191"/>
    <w:rsid w:val="009B688F"/>
    <w:rsid w:val="009B6CEF"/>
    <w:rsid w:val="009C0223"/>
    <w:rsid w:val="009C06AE"/>
    <w:rsid w:val="009C0DB6"/>
    <w:rsid w:val="009C100E"/>
    <w:rsid w:val="009C12FD"/>
    <w:rsid w:val="009D0298"/>
    <w:rsid w:val="009D20AA"/>
    <w:rsid w:val="009D2677"/>
    <w:rsid w:val="009D29B7"/>
    <w:rsid w:val="009D37F8"/>
    <w:rsid w:val="009D3D9D"/>
    <w:rsid w:val="009D3E66"/>
    <w:rsid w:val="009D590D"/>
    <w:rsid w:val="009D76C2"/>
    <w:rsid w:val="009D7940"/>
    <w:rsid w:val="009D7C5B"/>
    <w:rsid w:val="009E06F0"/>
    <w:rsid w:val="009E12D4"/>
    <w:rsid w:val="009E2ECA"/>
    <w:rsid w:val="009E3A5E"/>
    <w:rsid w:val="009E4E64"/>
    <w:rsid w:val="009E544E"/>
    <w:rsid w:val="009E6010"/>
    <w:rsid w:val="009E6A00"/>
    <w:rsid w:val="009F1163"/>
    <w:rsid w:val="009F13CF"/>
    <w:rsid w:val="009F2B46"/>
    <w:rsid w:val="009F2F30"/>
    <w:rsid w:val="009F3C80"/>
    <w:rsid w:val="009F5C25"/>
    <w:rsid w:val="009F6256"/>
    <w:rsid w:val="009F63B6"/>
    <w:rsid w:val="009F6FE2"/>
    <w:rsid w:val="00A00408"/>
    <w:rsid w:val="00A01514"/>
    <w:rsid w:val="00A015CD"/>
    <w:rsid w:val="00A01778"/>
    <w:rsid w:val="00A02871"/>
    <w:rsid w:val="00A02C55"/>
    <w:rsid w:val="00A05E68"/>
    <w:rsid w:val="00A06B48"/>
    <w:rsid w:val="00A06F14"/>
    <w:rsid w:val="00A071E0"/>
    <w:rsid w:val="00A11CCA"/>
    <w:rsid w:val="00A12590"/>
    <w:rsid w:val="00A1292D"/>
    <w:rsid w:val="00A14182"/>
    <w:rsid w:val="00A14F76"/>
    <w:rsid w:val="00A15B72"/>
    <w:rsid w:val="00A16741"/>
    <w:rsid w:val="00A17311"/>
    <w:rsid w:val="00A20D59"/>
    <w:rsid w:val="00A210F1"/>
    <w:rsid w:val="00A21489"/>
    <w:rsid w:val="00A21E76"/>
    <w:rsid w:val="00A22A74"/>
    <w:rsid w:val="00A23123"/>
    <w:rsid w:val="00A24620"/>
    <w:rsid w:val="00A24E44"/>
    <w:rsid w:val="00A264FE"/>
    <w:rsid w:val="00A26985"/>
    <w:rsid w:val="00A26BB4"/>
    <w:rsid w:val="00A27FF1"/>
    <w:rsid w:val="00A3025D"/>
    <w:rsid w:val="00A30DF7"/>
    <w:rsid w:val="00A310C5"/>
    <w:rsid w:val="00A31182"/>
    <w:rsid w:val="00A34052"/>
    <w:rsid w:val="00A35383"/>
    <w:rsid w:val="00A35D03"/>
    <w:rsid w:val="00A365DC"/>
    <w:rsid w:val="00A36667"/>
    <w:rsid w:val="00A37326"/>
    <w:rsid w:val="00A37C48"/>
    <w:rsid w:val="00A4013B"/>
    <w:rsid w:val="00A40496"/>
    <w:rsid w:val="00A40856"/>
    <w:rsid w:val="00A40867"/>
    <w:rsid w:val="00A40E13"/>
    <w:rsid w:val="00A44138"/>
    <w:rsid w:val="00A44180"/>
    <w:rsid w:val="00A445E7"/>
    <w:rsid w:val="00A44B1F"/>
    <w:rsid w:val="00A4615F"/>
    <w:rsid w:val="00A46D55"/>
    <w:rsid w:val="00A502E4"/>
    <w:rsid w:val="00A506FF"/>
    <w:rsid w:val="00A5085A"/>
    <w:rsid w:val="00A51094"/>
    <w:rsid w:val="00A5121F"/>
    <w:rsid w:val="00A522E8"/>
    <w:rsid w:val="00A537F4"/>
    <w:rsid w:val="00A5586C"/>
    <w:rsid w:val="00A55ECE"/>
    <w:rsid w:val="00A56704"/>
    <w:rsid w:val="00A60741"/>
    <w:rsid w:val="00A60BDB"/>
    <w:rsid w:val="00A61734"/>
    <w:rsid w:val="00A64CA7"/>
    <w:rsid w:val="00A6624A"/>
    <w:rsid w:val="00A670EF"/>
    <w:rsid w:val="00A6754D"/>
    <w:rsid w:val="00A71F1D"/>
    <w:rsid w:val="00A73A31"/>
    <w:rsid w:val="00A73B9F"/>
    <w:rsid w:val="00A73CE7"/>
    <w:rsid w:val="00A75673"/>
    <w:rsid w:val="00A75ADC"/>
    <w:rsid w:val="00A770F2"/>
    <w:rsid w:val="00A803F7"/>
    <w:rsid w:val="00A80E7A"/>
    <w:rsid w:val="00A8270D"/>
    <w:rsid w:val="00A83759"/>
    <w:rsid w:val="00A83824"/>
    <w:rsid w:val="00A84C40"/>
    <w:rsid w:val="00A84FDA"/>
    <w:rsid w:val="00A85006"/>
    <w:rsid w:val="00A85E1B"/>
    <w:rsid w:val="00A86267"/>
    <w:rsid w:val="00A87945"/>
    <w:rsid w:val="00A92572"/>
    <w:rsid w:val="00A92950"/>
    <w:rsid w:val="00A92E91"/>
    <w:rsid w:val="00A930C1"/>
    <w:rsid w:val="00AA0C19"/>
    <w:rsid w:val="00AA0E40"/>
    <w:rsid w:val="00AA17E6"/>
    <w:rsid w:val="00AA1BA2"/>
    <w:rsid w:val="00AA1E48"/>
    <w:rsid w:val="00AA32ED"/>
    <w:rsid w:val="00AA4AB8"/>
    <w:rsid w:val="00AA5766"/>
    <w:rsid w:val="00AA583B"/>
    <w:rsid w:val="00AA7472"/>
    <w:rsid w:val="00AB00D3"/>
    <w:rsid w:val="00AB0EB3"/>
    <w:rsid w:val="00AB2D6B"/>
    <w:rsid w:val="00AB315C"/>
    <w:rsid w:val="00AC10F8"/>
    <w:rsid w:val="00AC1107"/>
    <w:rsid w:val="00AC1898"/>
    <w:rsid w:val="00AC1947"/>
    <w:rsid w:val="00AC2146"/>
    <w:rsid w:val="00AC32A8"/>
    <w:rsid w:val="00AC38BB"/>
    <w:rsid w:val="00AC3A78"/>
    <w:rsid w:val="00AC4512"/>
    <w:rsid w:val="00AC4E82"/>
    <w:rsid w:val="00AC57B7"/>
    <w:rsid w:val="00AD010B"/>
    <w:rsid w:val="00AD0FCE"/>
    <w:rsid w:val="00AD13DC"/>
    <w:rsid w:val="00AD1CC8"/>
    <w:rsid w:val="00AD25AC"/>
    <w:rsid w:val="00AD263A"/>
    <w:rsid w:val="00AD2CDA"/>
    <w:rsid w:val="00AD343C"/>
    <w:rsid w:val="00AD52B6"/>
    <w:rsid w:val="00AD54DD"/>
    <w:rsid w:val="00AD6B97"/>
    <w:rsid w:val="00AE0469"/>
    <w:rsid w:val="00AE3189"/>
    <w:rsid w:val="00AE582F"/>
    <w:rsid w:val="00AE7E8B"/>
    <w:rsid w:val="00AF0D77"/>
    <w:rsid w:val="00AF0E4B"/>
    <w:rsid w:val="00AF113E"/>
    <w:rsid w:val="00AF1243"/>
    <w:rsid w:val="00AF1256"/>
    <w:rsid w:val="00AF21AE"/>
    <w:rsid w:val="00AF4523"/>
    <w:rsid w:val="00AF7EAE"/>
    <w:rsid w:val="00B036B0"/>
    <w:rsid w:val="00B037C2"/>
    <w:rsid w:val="00B049B5"/>
    <w:rsid w:val="00B07D46"/>
    <w:rsid w:val="00B1029D"/>
    <w:rsid w:val="00B10C9B"/>
    <w:rsid w:val="00B1238C"/>
    <w:rsid w:val="00B1444F"/>
    <w:rsid w:val="00B14A10"/>
    <w:rsid w:val="00B14BF6"/>
    <w:rsid w:val="00B16B16"/>
    <w:rsid w:val="00B1710D"/>
    <w:rsid w:val="00B17B76"/>
    <w:rsid w:val="00B206BC"/>
    <w:rsid w:val="00B209AB"/>
    <w:rsid w:val="00B21511"/>
    <w:rsid w:val="00B21A46"/>
    <w:rsid w:val="00B21C6A"/>
    <w:rsid w:val="00B220A7"/>
    <w:rsid w:val="00B22809"/>
    <w:rsid w:val="00B2456B"/>
    <w:rsid w:val="00B2465E"/>
    <w:rsid w:val="00B24CB1"/>
    <w:rsid w:val="00B27B4C"/>
    <w:rsid w:val="00B30E79"/>
    <w:rsid w:val="00B31A4C"/>
    <w:rsid w:val="00B31E82"/>
    <w:rsid w:val="00B32011"/>
    <w:rsid w:val="00B33077"/>
    <w:rsid w:val="00B339CF"/>
    <w:rsid w:val="00B33C82"/>
    <w:rsid w:val="00B34850"/>
    <w:rsid w:val="00B34D4E"/>
    <w:rsid w:val="00B3517C"/>
    <w:rsid w:val="00B37009"/>
    <w:rsid w:val="00B37644"/>
    <w:rsid w:val="00B37D1C"/>
    <w:rsid w:val="00B4028A"/>
    <w:rsid w:val="00B413DB"/>
    <w:rsid w:val="00B4166B"/>
    <w:rsid w:val="00B41EEA"/>
    <w:rsid w:val="00B436B3"/>
    <w:rsid w:val="00B43ECD"/>
    <w:rsid w:val="00B44753"/>
    <w:rsid w:val="00B44F8A"/>
    <w:rsid w:val="00B454AC"/>
    <w:rsid w:val="00B461A3"/>
    <w:rsid w:val="00B46D6F"/>
    <w:rsid w:val="00B524C0"/>
    <w:rsid w:val="00B52637"/>
    <w:rsid w:val="00B5274D"/>
    <w:rsid w:val="00B527DB"/>
    <w:rsid w:val="00B52DA4"/>
    <w:rsid w:val="00B52EC5"/>
    <w:rsid w:val="00B5502F"/>
    <w:rsid w:val="00B567DC"/>
    <w:rsid w:val="00B56999"/>
    <w:rsid w:val="00B57167"/>
    <w:rsid w:val="00B576D3"/>
    <w:rsid w:val="00B60450"/>
    <w:rsid w:val="00B60756"/>
    <w:rsid w:val="00B60C6E"/>
    <w:rsid w:val="00B60D25"/>
    <w:rsid w:val="00B6130D"/>
    <w:rsid w:val="00B626E8"/>
    <w:rsid w:val="00B626FA"/>
    <w:rsid w:val="00B63174"/>
    <w:rsid w:val="00B639DD"/>
    <w:rsid w:val="00B6554C"/>
    <w:rsid w:val="00B65E3E"/>
    <w:rsid w:val="00B701BC"/>
    <w:rsid w:val="00B72078"/>
    <w:rsid w:val="00B73216"/>
    <w:rsid w:val="00B7492D"/>
    <w:rsid w:val="00B76389"/>
    <w:rsid w:val="00B76552"/>
    <w:rsid w:val="00B7798D"/>
    <w:rsid w:val="00B77A5E"/>
    <w:rsid w:val="00B80BB1"/>
    <w:rsid w:val="00B80EB9"/>
    <w:rsid w:val="00B81121"/>
    <w:rsid w:val="00B822F5"/>
    <w:rsid w:val="00B828B5"/>
    <w:rsid w:val="00B839B8"/>
    <w:rsid w:val="00B83DA0"/>
    <w:rsid w:val="00B8455C"/>
    <w:rsid w:val="00B851D8"/>
    <w:rsid w:val="00B8558D"/>
    <w:rsid w:val="00B86AF5"/>
    <w:rsid w:val="00B87514"/>
    <w:rsid w:val="00B87B88"/>
    <w:rsid w:val="00B90032"/>
    <w:rsid w:val="00B921AC"/>
    <w:rsid w:val="00B92963"/>
    <w:rsid w:val="00B92ADC"/>
    <w:rsid w:val="00B932A7"/>
    <w:rsid w:val="00B935C8"/>
    <w:rsid w:val="00B936F5"/>
    <w:rsid w:val="00B93D04"/>
    <w:rsid w:val="00B94E63"/>
    <w:rsid w:val="00B95461"/>
    <w:rsid w:val="00B978CB"/>
    <w:rsid w:val="00BA15D4"/>
    <w:rsid w:val="00BA305E"/>
    <w:rsid w:val="00BA319E"/>
    <w:rsid w:val="00BA362C"/>
    <w:rsid w:val="00BA437A"/>
    <w:rsid w:val="00BA465A"/>
    <w:rsid w:val="00BA483B"/>
    <w:rsid w:val="00BA60D1"/>
    <w:rsid w:val="00BB01FA"/>
    <w:rsid w:val="00BB0311"/>
    <w:rsid w:val="00BB054A"/>
    <w:rsid w:val="00BB185A"/>
    <w:rsid w:val="00BB21DF"/>
    <w:rsid w:val="00BB2279"/>
    <w:rsid w:val="00BB356F"/>
    <w:rsid w:val="00BB4D99"/>
    <w:rsid w:val="00BB640D"/>
    <w:rsid w:val="00BB718D"/>
    <w:rsid w:val="00BB72AB"/>
    <w:rsid w:val="00BB73F6"/>
    <w:rsid w:val="00BB7FDA"/>
    <w:rsid w:val="00BC0766"/>
    <w:rsid w:val="00BC11DF"/>
    <w:rsid w:val="00BC1F5B"/>
    <w:rsid w:val="00BC30D8"/>
    <w:rsid w:val="00BC314D"/>
    <w:rsid w:val="00BC5012"/>
    <w:rsid w:val="00BC60D9"/>
    <w:rsid w:val="00BC6502"/>
    <w:rsid w:val="00BC6F47"/>
    <w:rsid w:val="00BC791C"/>
    <w:rsid w:val="00BC7998"/>
    <w:rsid w:val="00BD0DBD"/>
    <w:rsid w:val="00BD1B39"/>
    <w:rsid w:val="00BD2CAC"/>
    <w:rsid w:val="00BD2E45"/>
    <w:rsid w:val="00BD3654"/>
    <w:rsid w:val="00BD4873"/>
    <w:rsid w:val="00BD48B4"/>
    <w:rsid w:val="00BD4F17"/>
    <w:rsid w:val="00BD5BB8"/>
    <w:rsid w:val="00BD68DE"/>
    <w:rsid w:val="00BD786A"/>
    <w:rsid w:val="00BD7E15"/>
    <w:rsid w:val="00BE1089"/>
    <w:rsid w:val="00BE1B92"/>
    <w:rsid w:val="00BE1E34"/>
    <w:rsid w:val="00BE494F"/>
    <w:rsid w:val="00BE4E86"/>
    <w:rsid w:val="00BE5476"/>
    <w:rsid w:val="00BE6261"/>
    <w:rsid w:val="00BE6A5D"/>
    <w:rsid w:val="00BE77B1"/>
    <w:rsid w:val="00BF07F8"/>
    <w:rsid w:val="00BF0870"/>
    <w:rsid w:val="00BF44DD"/>
    <w:rsid w:val="00BF5CCD"/>
    <w:rsid w:val="00BF7162"/>
    <w:rsid w:val="00C01FF7"/>
    <w:rsid w:val="00C028DD"/>
    <w:rsid w:val="00C02996"/>
    <w:rsid w:val="00C03C45"/>
    <w:rsid w:val="00C05856"/>
    <w:rsid w:val="00C06155"/>
    <w:rsid w:val="00C07703"/>
    <w:rsid w:val="00C116A8"/>
    <w:rsid w:val="00C11E55"/>
    <w:rsid w:val="00C131EC"/>
    <w:rsid w:val="00C13670"/>
    <w:rsid w:val="00C13ABF"/>
    <w:rsid w:val="00C13B1B"/>
    <w:rsid w:val="00C14D42"/>
    <w:rsid w:val="00C1553E"/>
    <w:rsid w:val="00C157B3"/>
    <w:rsid w:val="00C166A7"/>
    <w:rsid w:val="00C17160"/>
    <w:rsid w:val="00C2321B"/>
    <w:rsid w:val="00C27941"/>
    <w:rsid w:val="00C305A7"/>
    <w:rsid w:val="00C332CB"/>
    <w:rsid w:val="00C33E0F"/>
    <w:rsid w:val="00C353B4"/>
    <w:rsid w:val="00C35A74"/>
    <w:rsid w:val="00C36689"/>
    <w:rsid w:val="00C36A99"/>
    <w:rsid w:val="00C3749F"/>
    <w:rsid w:val="00C4102F"/>
    <w:rsid w:val="00C42F9B"/>
    <w:rsid w:val="00C4338D"/>
    <w:rsid w:val="00C44C03"/>
    <w:rsid w:val="00C44EB1"/>
    <w:rsid w:val="00C464F9"/>
    <w:rsid w:val="00C466B6"/>
    <w:rsid w:val="00C46BFC"/>
    <w:rsid w:val="00C47878"/>
    <w:rsid w:val="00C47DC4"/>
    <w:rsid w:val="00C50ADF"/>
    <w:rsid w:val="00C51A23"/>
    <w:rsid w:val="00C51CF8"/>
    <w:rsid w:val="00C525D9"/>
    <w:rsid w:val="00C5265C"/>
    <w:rsid w:val="00C526C5"/>
    <w:rsid w:val="00C54B38"/>
    <w:rsid w:val="00C54D64"/>
    <w:rsid w:val="00C5631D"/>
    <w:rsid w:val="00C569F3"/>
    <w:rsid w:val="00C60688"/>
    <w:rsid w:val="00C632D3"/>
    <w:rsid w:val="00C6367F"/>
    <w:rsid w:val="00C63CE9"/>
    <w:rsid w:val="00C63FA4"/>
    <w:rsid w:val="00C645B1"/>
    <w:rsid w:val="00C6522C"/>
    <w:rsid w:val="00C655FC"/>
    <w:rsid w:val="00C65983"/>
    <w:rsid w:val="00C711C1"/>
    <w:rsid w:val="00C71BC8"/>
    <w:rsid w:val="00C71D8B"/>
    <w:rsid w:val="00C73C14"/>
    <w:rsid w:val="00C73CE0"/>
    <w:rsid w:val="00C73FD3"/>
    <w:rsid w:val="00C748AD"/>
    <w:rsid w:val="00C74949"/>
    <w:rsid w:val="00C8283C"/>
    <w:rsid w:val="00C83765"/>
    <w:rsid w:val="00C83DC8"/>
    <w:rsid w:val="00C8406F"/>
    <w:rsid w:val="00C86F43"/>
    <w:rsid w:val="00C86FDF"/>
    <w:rsid w:val="00C91504"/>
    <w:rsid w:val="00C920F1"/>
    <w:rsid w:val="00C95110"/>
    <w:rsid w:val="00C952D8"/>
    <w:rsid w:val="00C955C5"/>
    <w:rsid w:val="00C96A46"/>
    <w:rsid w:val="00C97C71"/>
    <w:rsid w:val="00C97EF6"/>
    <w:rsid w:val="00CA3169"/>
    <w:rsid w:val="00CA4C71"/>
    <w:rsid w:val="00CA5B62"/>
    <w:rsid w:val="00CA6050"/>
    <w:rsid w:val="00CA7192"/>
    <w:rsid w:val="00CA7878"/>
    <w:rsid w:val="00CB022C"/>
    <w:rsid w:val="00CB032C"/>
    <w:rsid w:val="00CB12FF"/>
    <w:rsid w:val="00CB2397"/>
    <w:rsid w:val="00CB2980"/>
    <w:rsid w:val="00CB3056"/>
    <w:rsid w:val="00CB3426"/>
    <w:rsid w:val="00CC0E6E"/>
    <w:rsid w:val="00CC23F5"/>
    <w:rsid w:val="00CC25E1"/>
    <w:rsid w:val="00CC260F"/>
    <w:rsid w:val="00CC4336"/>
    <w:rsid w:val="00CC47A0"/>
    <w:rsid w:val="00CC48FE"/>
    <w:rsid w:val="00CC52BB"/>
    <w:rsid w:val="00CC5958"/>
    <w:rsid w:val="00CC627A"/>
    <w:rsid w:val="00CC795F"/>
    <w:rsid w:val="00CC7BEE"/>
    <w:rsid w:val="00CC7D99"/>
    <w:rsid w:val="00CD1025"/>
    <w:rsid w:val="00CD19EE"/>
    <w:rsid w:val="00CD23AD"/>
    <w:rsid w:val="00CD2608"/>
    <w:rsid w:val="00CD2829"/>
    <w:rsid w:val="00CD289A"/>
    <w:rsid w:val="00CD36AA"/>
    <w:rsid w:val="00CE0983"/>
    <w:rsid w:val="00CE17B5"/>
    <w:rsid w:val="00CE1D5B"/>
    <w:rsid w:val="00CE2CC2"/>
    <w:rsid w:val="00CE2CF0"/>
    <w:rsid w:val="00CE5CD8"/>
    <w:rsid w:val="00CE66F8"/>
    <w:rsid w:val="00CE67D9"/>
    <w:rsid w:val="00CE6AF1"/>
    <w:rsid w:val="00CE714F"/>
    <w:rsid w:val="00CE7EEC"/>
    <w:rsid w:val="00CF0A34"/>
    <w:rsid w:val="00CF0E4F"/>
    <w:rsid w:val="00CF1B37"/>
    <w:rsid w:val="00CF3A17"/>
    <w:rsid w:val="00CF3AFB"/>
    <w:rsid w:val="00CF3B4D"/>
    <w:rsid w:val="00CF508A"/>
    <w:rsid w:val="00CF5DB1"/>
    <w:rsid w:val="00CF6B25"/>
    <w:rsid w:val="00CF7583"/>
    <w:rsid w:val="00D01451"/>
    <w:rsid w:val="00D01531"/>
    <w:rsid w:val="00D01664"/>
    <w:rsid w:val="00D01B3F"/>
    <w:rsid w:val="00D021C6"/>
    <w:rsid w:val="00D025A2"/>
    <w:rsid w:val="00D04630"/>
    <w:rsid w:val="00D04701"/>
    <w:rsid w:val="00D05763"/>
    <w:rsid w:val="00D064C0"/>
    <w:rsid w:val="00D0704D"/>
    <w:rsid w:val="00D0779F"/>
    <w:rsid w:val="00D07BF6"/>
    <w:rsid w:val="00D10172"/>
    <w:rsid w:val="00D10220"/>
    <w:rsid w:val="00D106BC"/>
    <w:rsid w:val="00D110BA"/>
    <w:rsid w:val="00D11958"/>
    <w:rsid w:val="00D138CB"/>
    <w:rsid w:val="00D13B47"/>
    <w:rsid w:val="00D141F9"/>
    <w:rsid w:val="00D150AA"/>
    <w:rsid w:val="00D154A8"/>
    <w:rsid w:val="00D160D2"/>
    <w:rsid w:val="00D1708D"/>
    <w:rsid w:val="00D174D5"/>
    <w:rsid w:val="00D2183E"/>
    <w:rsid w:val="00D2218A"/>
    <w:rsid w:val="00D232CA"/>
    <w:rsid w:val="00D2451E"/>
    <w:rsid w:val="00D31015"/>
    <w:rsid w:val="00D312A9"/>
    <w:rsid w:val="00D32832"/>
    <w:rsid w:val="00D331D4"/>
    <w:rsid w:val="00D33B67"/>
    <w:rsid w:val="00D341DB"/>
    <w:rsid w:val="00D34F8D"/>
    <w:rsid w:val="00D36222"/>
    <w:rsid w:val="00D3651F"/>
    <w:rsid w:val="00D36BF1"/>
    <w:rsid w:val="00D409B8"/>
    <w:rsid w:val="00D40B44"/>
    <w:rsid w:val="00D40B91"/>
    <w:rsid w:val="00D4127F"/>
    <w:rsid w:val="00D4175C"/>
    <w:rsid w:val="00D428A7"/>
    <w:rsid w:val="00D42FA2"/>
    <w:rsid w:val="00D44071"/>
    <w:rsid w:val="00D4409B"/>
    <w:rsid w:val="00D44511"/>
    <w:rsid w:val="00D4536D"/>
    <w:rsid w:val="00D474B2"/>
    <w:rsid w:val="00D50FF8"/>
    <w:rsid w:val="00D51593"/>
    <w:rsid w:val="00D5216C"/>
    <w:rsid w:val="00D52627"/>
    <w:rsid w:val="00D54266"/>
    <w:rsid w:val="00D5655E"/>
    <w:rsid w:val="00D56F13"/>
    <w:rsid w:val="00D60060"/>
    <w:rsid w:val="00D6122B"/>
    <w:rsid w:val="00D62125"/>
    <w:rsid w:val="00D637F5"/>
    <w:rsid w:val="00D63B7C"/>
    <w:rsid w:val="00D63D9E"/>
    <w:rsid w:val="00D64812"/>
    <w:rsid w:val="00D64D35"/>
    <w:rsid w:val="00D65084"/>
    <w:rsid w:val="00D65230"/>
    <w:rsid w:val="00D664F4"/>
    <w:rsid w:val="00D677B0"/>
    <w:rsid w:val="00D709EF"/>
    <w:rsid w:val="00D715E4"/>
    <w:rsid w:val="00D7191B"/>
    <w:rsid w:val="00D73868"/>
    <w:rsid w:val="00D7502E"/>
    <w:rsid w:val="00D76176"/>
    <w:rsid w:val="00D7661A"/>
    <w:rsid w:val="00D80019"/>
    <w:rsid w:val="00D80838"/>
    <w:rsid w:val="00D818FC"/>
    <w:rsid w:val="00D83A2F"/>
    <w:rsid w:val="00D8511D"/>
    <w:rsid w:val="00D857F7"/>
    <w:rsid w:val="00D866BA"/>
    <w:rsid w:val="00D877F9"/>
    <w:rsid w:val="00D87D0C"/>
    <w:rsid w:val="00D904F8"/>
    <w:rsid w:val="00D90FED"/>
    <w:rsid w:val="00D92AE2"/>
    <w:rsid w:val="00D93694"/>
    <w:rsid w:val="00D9533B"/>
    <w:rsid w:val="00D958F2"/>
    <w:rsid w:val="00D97017"/>
    <w:rsid w:val="00DA3459"/>
    <w:rsid w:val="00DA3649"/>
    <w:rsid w:val="00DA3C01"/>
    <w:rsid w:val="00DA3F7E"/>
    <w:rsid w:val="00DA480E"/>
    <w:rsid w:val="00DA4C16"/>
    <w:rsid w:val="00DA5EDD"/>
    <w:rsid w:val="00DA5FDD"/>
    <w:rsid w:val="00DA63BA"/>
    <w:rsid w:val="00DA73C2"/>
    <w:rsid w:val="00DA781A"/>
    <w:rsid w:val="00DA7E28"/>
    <w:rsid w:val="00DB0178"/>
    <w:rsid w:val="00DB042B"/>
    <w:rsid w:val="00DB166A"/>
    <w:rsid w:val="00DB26F3"/>
    <w:rsid w:val="00DB2F2A"/>
    <w:rsid w:val="00DB51D8"/>
    <w:rsid w:val="00DB6BE8"/>
    <w:rsid w:val="00DB6D0E"/>
    <w:rsid w:val="00DB6DF3"/>
    <w:rsid w:val="00DC1082"/>
    <w:rsid w:val="00DC13B5"/>
    <w:rsid w:val="00DC16F8"/>
    <w:rsid w:val="00DC27B1"/>
    <w:rsid w:val="00DC2B0A"/>
    <w:rsid w:val="00DC2FC5"/>
    <w:rsid w:val="00DC3182"/>
    <w:rsid w:val="00DC3733"/>
    <w:rsid w:val="00DC395B"/>
    <w:rsid w:val="00DC443D"/>
    <w:rsid w:val="00DC4A4A"/>
    <w:rsid w:val="00DC4FC1"/>
    <w:rsid w:val="00DC51D4"/>
    <w:rsid w:val="00DC5566"/>
    <w:rsid w:val="00DC673A"/>
    <w:rsid w:val="00DC68C0"/>
    <w:rsid w:val="00DC6BC2"/>
    <w:rsid w:val="00DC6C69"/>
    <w:rsid w:val="00DC6D1A"/>
    <w:rsid w:val="00DC7198"/>
    <w:rsid w:val="00DD3237"/>
    <w:rsid w:val="00DD35F0"/>
    <w:rsid w:val="00DD3C4F"/>
    <w:rsid w:val="00DD3D55"/>
    <w:rsid w:val="00DD45B7"/>
    <w:rsid w:val="00DD629F"/>
    <w:rsid w:val="00DD62C7"/>
    <w:rsid w:val="00DD6471"/>
    <w:rsid w:val="00DD68BC"/>
    <w:rsid w:val="00DD7B12"/>
    <w:rsid w:val="00DD7CAC"/>
    <w:rsid w:val="00DE1381"/>
    <w:rsid w:val="00DE1E2E"/>
    <w:rsid w:val="00DE22A1"/>
    <w:rsid w:val="00DE251C"/>
    <w:rsid w:val="00DE424F"/>
    <w:rsid w:val="00DE4280"/>
    <w:rsid w:val="00DE4390"/>
    <w:rsid w:val="00DE4C6A"/>
    <w:rsid w:val="00DE65B5"/>
    <w:rsid w:val="00DE6621"/>
    <w:rsid w:val="00DE7F7A"/>
    <w:rsid w:val="00DF0D71"/>
    <w:rsid w:val="00DF239B"/>
    <w:rsid w:val="00DF249F"/>
    <w:rsid w:val="00DF27FF"/>
    <w:rsid w:val="00DF3662"/>
    <w:rsid w:val="00DF48FF"/>
    <w:rsid w:val="00DF5799"/>
    <w:rsid w:val="00DF6D76"/>
    <w:rsid w:val="00DF779B"/>
    <w:rsid w:val="00E0004C"/>
    <w:rsid w:val="00E018F0"/>
    <w:rsid w:val="00E01B2A"/>
    <w:rsid w:val="00E02DA7"/>
    <w:rsid w:val="00E037C9"/>
    <w:rsid w:val="00E03B7D"/>
    <w:rsid w:val="00E04CD5"/>
    <w:rsid w:val="00E05C4A"/>
    <w:rsid w:val="00E05ED0"/>
    <w:rsid w:val="00E073B4"/>
    <w:rsid w:val="00E10AA9"/>
    <w:rsid w:val="00E113DB"/>
    <w:rsid w:val="00E12797"/>
    <w:rsid w:val="00E134DC"/>
    <w:rsid w:val="00E1424B"/>
    <w:rsid w:val="00E158FC"/>
    <w:rsid w:val="00E177B4"/>
    <w:rsid w:val="00E20442"/>
    <w:rsid w:val="00E23B87"/>
    <w:rsid w:val="00E24531"/>
    <w:rsid w:val="00E24DC5"/>
    <w:rsid w:val="00E25E26"/>
    <w:rsid w:val="00E25EF5"/>
    <w:rsid w:val="00E2614E"/>
    <w:rsid w:val="00E2680A"/>
    <w:rsid w:val="00E3029B"/>
    <w:rsid w:val="00E30478"/>
    <w:rsid w:val="00E32ECF"/>
    <w:rsid w:val="00E335CB"/>
    <w:rsid w:val="00E3379C"/>
    <w:rsid w:val="00E33D1E"/>
    <w:rsid w:val="00E344FC"/>
    <w:rsid w:val="00E36D6D"/>
    <w:rsid w:val="00E36F3D"/>
    <w:rsid w:val="00E425E2"/>
    <w:rsid w:val="00E43767"/>
    <w:rsid w:val="00E439FD"/>
    <w:rsid w:val="00E43D73"/>
    <w:rsid w:val="00E4422F"/>
    <w:rsid w:val="00E44E49"/>
    <w:rsid w:val="00E45504"/>
    <w:rsid w:val="00E45D4B"/>
    <w:rsid w:val="00E46671"/>
    <w:rsid w:val="00E472B4"/>
    <w:rsid w:val="00E5011A"/>
    <w:rsid w:val="00E50A6D"/>
    <w:rsid w:val="00E52A14"/>
    <w:rsid w:val="00E53F13"/>
    <w:rsid w:val="00E54CAB"/>
    <w:rsid w:val="00E55F97"/>
    <w:rsid w:val="00E56ABF"/>
    <w:rsid w:val="00E57097"/>
    <w:rsid w:val="00E57766"/>
    <w:rsid w:val="00E60682"/>
    <w:rsid w:val="00E60D83"/>
    <w:rsid w:val="00E61598"/>
    <w:rsid w:val="00E61CCA"/>
    <w:rsid w:val="00E66240"/>
    <w:rsid w:val="00E709BD"/>
    <w:rsid w:val="00E70D19"/>
    <w:rsid w:val="00E71932"/>
    <w:rsid w:val="00E74D40"/>
    <w:rsid w:val="00E75B23"/>
    <w:rsid w:val="00E764D4"/>
    <w:rsid w:val="00E76998"/>
    <w:rsid w:val="00E76E07"/>
    <w:rsid w:val="00E77030"/>
    <w:rsid w:val="00E80072"/>
    <w:rsid w:val="00E81002"/>
    <w:rsid w:val="00E820F1"/>
    <w:rsid w:val="00E8381D"/>
    <w:rsid w:val="00E83D41"/>
    <w:rsid w:val="00E85FD8"/>
    <w:rsid w:val="00E85FF3"/>
    <w:rsid w:val="00E871BF"/>
    <w:rsid w:val="00E87247"/>
    <w:rsid w:val="00E91D27"/>
    <w:rsid w:val="00E95C34"/>
    <w:rsid w:val="00EA40E4"/>
    <w:rsid w:val="00EA7243"/>
    <w:rsid w:val="00EB0156"/>
    <w:rsid w:val="00EB0A66"/>
    <w:rsid w:val="00EB289E"/>
    <w:rsid w:val="00EB28B2"/>
    <w:rsid w:val="00EB2DB9"/>
    <w:rsid w:val="00EB3118"/>
    <w:rsid w:val="00EB49BD"/>
    <w:rsid w:val="00EB51B3"/>
    <w:rsid w:val="00EB5C3D"/>
    <w:rsid w:val="00EB66F7"/>
    <w:rsid w:val="00EB734B"/>
    <w:rsid w:val="00EC04FF"/>
    <w:rsid w:val="00EC0E67"/>
    <w:rsid w:val="00EC0EE3"/>
    <w:rsid w:val="00EC1769"/>
    <w:rsid w:val="00EC1825"/>
    <w:rsid w:val="00EC1F72"/>
    <w:rsid w:val="00EC43EE"/>
    <w:rsid w:val="00EC45A4"/>
    <w:rsid w:val="00EC64DD"/>
    <w:rsid w:val="00EC6FD8"/>
    <w:rsid w:val="00ED05AE"/>
    <w:rsid w:val="00ED1444"/>
    <w:rsid w:val="00ED1C70"/>
    <w:rsid w:val="00ED22E7"/>
    <w:rsid w:val="00ED30C7"/>
    <w:rsid w:val="00ED3ED9"/>
    <w:rsid w:val="00ED4C26"/>
    <w:rsid w:val="00ED71A2"/>
    <w:rsid w:val="00ED7458"/>
    <w:rsid w:val="00EE0AB7"/>
    <w:rsid w:val="00EE1106"/>
    <w:rsid w:val="00EE258B"/>
    <w:rsid w:val="00EE2CC9"/>
    <w:rsid w:val="00EE3CBB"/>
    <w:rsid w:val="00EE3FE6"/>
    <w:rsid w:val="00EE45CC"/>
    <w:rsid w:val="00EE5637"/>
    <w:rsid w:val="00EE5937"/>
    <w:rsid w:val="00EE6663"/>
    <w:rsid w:val="00EE6733"/>
    <w:rsid w:val="00EE75E5"/>
    <w:rsid w:val="00EF0657"/>
    <w:rsid w:val="00EF1BC0"/>
    <w:rsid w:val="00EF1DD4"/>
    <w:rsid w:val="00EF2362"/>
    <w:rsid w:val="00EF3913"/>
    <w:rsid w:val="00EF4D5D"/>
    <w:rsid w:val="00EF5D1F"/>
    <w:rsid w:val="00EF7224"/>
    <w:rsid w:val="00EF7413"/>
    <w:rsid w:val="00EF7F3C"/>
    <w:rsid w:val="00F00530"/>
    <w:rsid w:val="00F029CE"/>
    <w:rsid w:val="00F02DD8"/>
    <w:rsid w:val="00F04577"/>
    <w:rsid w:val="00F04579"/>
    <w:rsid w:val="00F05769"/>
    <w:rsid w:val="00F06583"/>
    <w:rsid w:val="00F069B8"/>
    <w:rsid w:val="00F101BE"/>
    <w:rsid w:val="00F1157E"/>
    <w:rsid w:val="00F123AB"/>
    <w:rsid w:val="00F135DD"/>
    <w:rsid w:val="00F15C1F"/>
    <w:rsid w:val="00F15C55"/>
    <w:rsid w:val="00F172A2"/>
    <w:rsid w:val="00F205D3"/>
    <w:rsid w:val="00F205DB"/>
    <w:rsid w:val="00F23A7F"/>
    <w:rsid w:val="00F25650"/>
    <w:rsid w:val="00F264DF"/>
    <w:rsid w:val="00F2682A"/>
    <w:rsid w:val="00F30194"/>
    <w:rsid w:val="00F30654"/>
    <w:rsid w:val="00F32A2D"/>
    <w:rsid w:val="00F32AC5"/>
    <w:rsid w:val="00F32E98"/>
    <w:rsid w:val="00F339C5"/>
    <w:rsid w:val="00F34416"/>
    <w:rsid w:val="00F36644"/>
    <w:rsid w:val="00F36BAE"/>
    <w:rsid w:val="00F371BF"/>
    <w:rsid w:val="00F41973"/>
    <w:rsid w:val="00F41C6B"/>
    <w:rsid w:val="00F42779"/>
    <w:rsid w:val="00F447E9"/>
    <w:rsid w:val="00F44BD5"/>
    <w:rsid w:val="00F477BD"/>
    <w:rsid w:val="00F47CA5"/>
    <w:rsid w:val="00F50992"/>
    <w:rsid w:val="00F50CC0"/>
    <w:rsid w:val="00F51057"/>
    <w:rsid w:val="00F51348"/>
    <w:rsid w:val="00F5191D"/>
    <w:rsid w:val="00F54735"/>
    <w:rsid w:val="00F54CC9"/>
    <w:rsid w:val="00F561EC"/>
    <w:rsid w:val="00F60B9A"/>
    <w:rsid w:val="00F649AA"/>
    <w:rsid w:val="00F64F79"/>
    <w:rsid w:val="00F658B0"/>
    <w:rsid w:val="00F66727"/>
    <w:rsid w:val="00F67765"/>
    <w:rsid w:val="00F70C10"/>
    <w:rsid w:val="00F7390F"/>
    <w:rsid w:val="00F73A04"/>
    <w:rsid w:val="00F75D6C"/>
    <w:rsid w:val="00F77CF7"/>
    <w:rsid w:val="00F80AD3"/>
    <w:rsid w:val="00F81A0D"/>
    <w:rsid w:val="00F83437"/>
    <w:rsid w:val="00F847D1"/>
    <w:rsid w:val="00F8550B"/>
    <w:rsid w:val="00F8621D"/>
    <w:rsid w:val="00F905BE"/>
    <w:rsid w:val="00F90C56"/>
    <w:rsid w:val="00F90D2E"/>
    <w:rsid w:val="00F920BB"/>
    <w:rsid w:val="00F94405"/>
    <w:rsid w:val="00F94942"/>
    <w:rsid w:val="00F94FCD"/>
    <w:rsid w:val="00F95E10"/>
    <w:rsid w:val="00F967E2"/>
    <w:rsid w:val="00FA0126"/>
    <w:rsid w:val="00FA0E20"/>
    <w:rsid w:val="00FA37C3"/>
    <w:rsid w:val="00FA3999"/>
    <w:rsid w:val="00FA3CB9"/>
    <w:rsid w:val="00FA4526"/>
    <w:rsid w:val="00FA4913"/>
    <w:rsid w:val="00FA5E4D"/>
    <w:rsid w:val="00FA63A9"/>
    <w:rsid w:val="00FA66B3"/>
    <w:rsid w:val="00FA7252"/>
    <w:rsid w:val="00FA77CC"/>
    <w:rsid w:val="00FB168B"/>
    <w:rsid w:val="00FB1C5F"/>
    <w:rsid w:val="00FB23A3"/>
    <w:rsid w:val="00FB2DF5"/>
    <w:rsid w:val="00FB3A89"/>
    <w:rsid w:val="00FB5147"/>
    <w:rsid w:val="00FB70AB"/>
    <w:rsid w:val="00FC2328"/>
    <w:rsid w:val="00FC5242"/>
    <w:rsid w:val="00FC5519"/>
    <w:rsid w:val="00FC5735"/>
    <w:rsid w:val="00FC5D70"/>
    <w:rsid w:val="00FC5FA8"/>
    <w:rsid w:val="00FC604F"/>
    <w:rsid w:val="00FC764A"/>
    <w:rsid w:val="00FD13B1"/>
    <w:rsid w:val="00FD14BC"/>
    <w:rsid w:val="00FD17FA"/>
    <w:rsid w:val="00FD316C"/>
    <w:rsid w:val="00FD4456"/>
    <w:rsid w:val="00FD4693"/>
    <w:rsid w:val="00FD4F1E"/>
    <w:rsid w:val="00FD57DA"/>
    <w:rsid w:val="00FD5F23"/>
    <w:rsid w:val="00FD6706"/>
    <w:rsid w:val="00FD73C2"/>
    <w:rsid w:val="00FD741C"/>
    <w:rsid w:val="00FD75BC"/>
    <w:rsid w:val="00FE046A"/>
    <w:rsid w:val="00FE0DDA"/>
    <w:rsid w:val="00FE1D32"/>
    <w:rsid w:val="00FE205D"/>
    <w:rsid w:val="00FE2ABC"/>
    <w:rsid w:val="00FE383C"/>
    <w:rsid w:val="00FE48C2"/>
    <w:rsid w:val="00FE4C36"/>
    <w:rsid w:val="00FE4ECC"/>
    <w:rsid w:val="00FE50AC"/>
    <w:rsid w:val="00FE6BB5"/>
    <w:rsid w:val="00FE6ED4"/>
    <w:rsid w:val="00FF0E09"/>
    <w:rsid w:val="00FF2DC1"/>
    <w:rsid w:val="00FF3A45"/>
    <w:rsid w:val="00FF4624"/>
    <w:rsid w:val="00FF46C7"/>
    <w:rsid w:val="00FF4BE2"/>
    <w:rsid w:val="00FF6107"/>
    <w:rsid w:val="00FF75E3"/>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554B8E"/>
    <w:pPr>
      <w:keepNext/>
      <w:keepLines/>
      <w:numPr>
        <w:ilvl w:val="1"/>
        <w:numId w:val="9"/>
      </w:numPr>
      <w:spacing w:before="240" w:after="180" w:line="240" w:lineRule="atLeast"/>
      <w:jc w:val="left"/>
      <w:outlineLvl w:val="1"/>
    </w:pPr>
    <w:rPr>
      <w:b/>
      <w:spacing w:val="10"/>
      <w:kern w:val="20"/>
      <w:sz w:val="32"/>
      <w:lang w:val="en-US"/>
    </w:rPr>
  </w:style>
  <w:style w:type="paragraph" w:styleId="Titre3">
    <w:name w:val="heading 3"/>
    <w:basedOn w:val="Normal"/>
    <w:next w:val="Normal"/>
    <w:link w:val="Titre3Car"/>
    <w:qFormat/>
    <w:rsid w:val="003728D1"/>
    <w:pPr>
      <w:keepNext/>
      <w:keepLines/>
      <w:numPr>
        <w:ilvl w:val="2"/>
        <w:numId w:val="9"/>
      </w:numPr>
      <w:spacing w:before="240" w:after="180" w:line="240" w:lineRule="atLeast"/>
      <w:jc w:val="left"/>
      <w:outlineLvl w:val="2"/>
    </w:pPr>
    <w:rPr>
      <w:rFonts w:ascii="Garamond" w:hAnsi="Garamond"/>
      <w:caps/>
      <w:kern w:val="20"/>
      <w:sz w:val="26"/>
      <w:lang w:val="en-US"/>
    </w:rPr>
  </w:style>
  <w:style w:type="paragraph" w:styleId="Titre4">
    <w:name w:val="heading 4"/>
    <w:basedOn w:val="Normal"/>
    <w:next w:val="Normal"/>
    <w:link w:val="Titre4Car"/>
    <w:qFormat/>
    <w:rsid w:val="004E67C0"/>
    <w:pPr>
      <w:keepNext/>
      <w:keepLines/>
      <w:numPr>
        <w:ilvl w:val="3"/>
        <w:numId w:val="9"/>
      </w:numPr>
      <w:spacing w:before="240" w:after="240" w:line="240" w:lineRule="atLeast"/>
      <w:ind w:left="993" w:hanging="993"/>
      <w:jc w:val="left"/>
      <w:outlineLvl w:val="3"/>
    </w:pPr>
    <w:rPr>
      <w:rFonts w:ascii="Garamond" w:hAnsi="Garamond"/>
      <w:i/>
      <w:spacing w:val="5"/>
      <w:kern w:val="20"/>
      <w:sz w:val="24"/>
    </w:rPr>
  </w:style>
  <w:style w:type="paragraph" w:styleId="Titre5">
    <w:name w:val="heading 5"/>
    <w:basedOn w:val="Normal"/>
    <w:next w:val="Normal"/>
    <w:link w:val="Titre5Car"/>
    <w:qFormat/>
    <w:rsid w:val="009D3D9D"/>
    <w:pPr>
      <w:keepNext/>
      <w:keepLines/>
      <w:spacing w:before="240" w:line="240" w:lineRule="atLeast"/>
      <w:jc w:val="left"/>
      <w:outlineLvl w:val="4"/>
    </w:pPr>
    <w:rPr>
      <w:rFonts w:ascii="Garamond" w:hAnsi="Garamond"/>
      <w:b/>
      <w:kern w:val="20"/>
      <w:sz w:val="24"/>
      <w:lang w:val="en-US"/>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next w:val="Normal"/>
    <w:qFormat/>
    <w:rsid w:val="00B5502F"/>
    <w:pPr>
      <w:spacing w:after="240"/>
      <w:contextualSpacing/>
      <w:jc w:val="center"/>
    </w:pPr>
    <w:rPr>
      <w:rFonts w:ascii="Garamond" w:hAnsi="Garamond"/>
      <w:iCs/>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uiPriority w:val="39"/>
    <w:rsid w:val="00AD13DC"/>
    <w:pPr>
      <w:ind w:left="660"/>
      <w:jc w:val="left"/>
    </w:pPr>
    <w:rPr>
      <w:rFonts w:asciiTheme="minorHAnsi" w:hAnsiTheme="minorHAnsi" w:cstheme="minorHAnsi"/>
      <w:sz w:val="18"/>
      <w:szCs w:val="18"/>
      <w:lang w:val="en-US"/>
    </w:rPr>
  </w:style>
  <w:style w:type="paragraph" w:styleId="TM5">
    <w:name w:val="toc 5"/>
    <w:basedOn w:val="Normal"/>
    <w:uiPriority w:val="39"/>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uiPriority w:val="39"/>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uiPriority w:val="39"/>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uiPriority w:val="39"/>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uiPriority w:val="39"/>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uiPriority w:val="39"/>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FD5F23"/>
    <w:rPr>
      <w:rFonts w:ascii="Garamond" w:hAnsi="Garamond"/>
      <w:b/>
      <w:kern w:val="20"/>
      <w:sz w:val="24"/>
      <w:lang w:val="en-US"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3728D1"/>
    <w:rPr>
      <w:rFonts w:ascii="Garamond" w:hAnsi="Garamond"/>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7607D7"/>
    <w:rPr>
      <w:rFonts w:ascii="LM Roman 12" w:hAnsi="LM Roman 12"/>
      <w:b/>
      <w:spacing w:val="10"/>
      <w:kern w:val="20"/>
      <w:sz w:val="32"/>
      <w:lang w:val="en-US" w:eastAsia="en-US"/>
    </w:rPr>
  </w:style>
  <w:style w:type="character" w:customStyle="1" w:styleId="Titre4Car">
    <w:name w:val="Titre 4 Car"/>
    <w:basedOn w:val="Policepardfaut"/>
    <w:link w:val="Titre4"/>
    <w:rsid w:val="007607D7"/>
    <w:rPr>
      <w:rFonts w:ascii="Garamond" w:hAnsi="Garamond"/>
      <w:i/>
      <w:spacing w:val="5"/>
      <w:kern w:val="20"/>
      <w:sz w:val="24"/>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0D6A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tion">
    <w:name w:val="Quote"/>
    <w:basedOn w:val="Normal"/>
    <w:next w:val="Normal"/>
    <w:link w:val="CitationCar"/>
    <w:uiPriority w:val="29"/>
    <w:qFormat/>
    <w:rsid w:val="006E53DC"/>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E53DC"/>
    <w:rPr>
      <w:rFonts w:ascii="LM Roman 12" w:hAnsi="LM Roman 12"/>
      <w:i/>
      <w:iCs/>
      <w:color w:val="404040" w:themeColor="text1" w:themeTint="BF"/>
      <w:sz w:val="22"/>
      <w:lang w:eastAsia="en-US"/>
    </w:rPr>
  </w:style>
  <w:style w:type="paragraph" w:customStyle="1" w:styleId="Code">
    <w:name w:val="Code"/>
    <w:basedOn w:val="Normal"/>
    <w:link w:val="CodeCar"/>
    <w:qFormat/>
    <w:rsid w:val="009D20AA"/>
    <w:pPr>
      <w:shd w:val="clear" w:color="auto" w:fill="1E1E1E"/>
      <w:spacing w:after="0" w:line="285" w:lineRule="atLeast"/>
      <w:jc w:val="left"/>
    </w:pPr>
    <w:rPr>
      <w:rFonts w:ascii="Consolas" w:hAnsi="Consolas"/>
      <w:color w:val="D4D4D4"/>
      <w:sz w:val="21"/>
      <w:szCs w:val="21"/>
      <w:lang w:val="en-US" w:eastAsia="fr-CH"/>
    </w:rPr>
  </w:style>
  <w:style w:type="character" w:customStyle="1" w:styleId="CodeCar">
    <w:name w:val="Code Car"/>
    <w:basedOn w:val="Policepardfaut"/>
    <w:link w:val="Code"/>
    <w:rsid w:val="009D20AA"/>
    <w:rPr>
      <w:rFonts w:ascii="Consolas" w:hAnsi="Consolas"/>
      <w:color w:val="D4D4D4"/>
      <w:sz w:val="21"/>
      <w:szCs w:val="21"/>
      <w:shd w:val="clear" w:color="auto" w:fill="1E1E1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0648031">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116518">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5932250">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3526122">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4663080">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58527559">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59">
      <w:bodyDiv w:val="1"/>
      <w:marLeft w:val="0"/>
      <w:marRight w:val="0"/>
      <w:marTop w:val="0"/>
      <w:marBottom w:val="0"/>
      <w:divBdr>
        <w:top w:val="none" w:sz="0" w:space="0" w:color="auto"/>
        <w:left w:val="none" w:sz="0" w:space="0" w:color="auto"/>
        <w:bottom w:val="none" w:sz="0" w:space="0" w:color="auto"/>
        <w:right w:val="none" w:sz="0" w:space="0" w:color="auto"/>
      </w:divBdr>
      <w:divsChild>
        <w:div w:id="1982422780">
          <w:marLeft w:val="0"/>
          <w:marRight w:val="0"/>
          <w:marTop w:val="0"/>
          <w:marBottom w:val="0"/>
          <w:divBdr>
            <w:top w:val="none" w:sz="0" w:space="0" w:color="auto"/>
            <w:left w:val="none" w:sz="0" w:space="0" w:color="auto"/>
            <w:bottom w:val="none" w:sz="0" w:space="0" w:color="auto"/>
            <w:right w:val="none" w:sz="0" w:space="0" w:color="auto"/>
          </w:divBdr>
          <w:divsChild>
            <w:div w:id="20468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80299220">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838976">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7509737">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3523472">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2990516">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5586667">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7575851">
      <w:bodyDiv w:val="1"/>
      <w:marLeft w:val="0"/>
      <w:marRight w:val="0"/>
      <w:marTop w:val="0"/>
      <w:marBottom w:val="0"/>
      <w:divBdr>
        <w:top w:val="none" w:sz="0" w:space="0" w:color="auto"/>
        <w:left w:val="none" w:sz="0" w:space="0" w:color="auto"/>
        <w:bottom w:val="none" w:sz="0" w:space="0" w:color="auto"/>
        <w:right w:val="none" w:sz="0" w:space="0" w:color="auto"/>
      </w:divBdr>
    </w:div>
    <w:div w:id="137890123">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211570">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0095233">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557742">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195702095">
      <w:bodyDiv w:val="1"/>
      <w:marLeft w:val="0"/>
      <w:marRight w:val="0"/>
      <w:marTop w:val="0"/>
      <w:marBottom w:val="0"/>
      <w:divBdr>
        <w:top w:val="none" w:sz="0" w:space="0" w:color="auto"/>
        <w:left w:val="none" w:sz="0" w:space="0" w:color="auto"/>
        <w:bottom w:val="none" w:sz="0" w:space="0" w:color="auto"/>
        <w:right w:val="none" w:sz="0" w:space="0" w:color="auto"/>
      </w:divBdr>
    </w:div>
    <w:div w:id="198015587">
      <w:bodyDiv w:val="1"/>
      <w:marLeft w:val="0"/>
      <w:marRight w:val="0"/>
      <w:marTop w:val="0"/>
      <w:marBottom w:val="0"/>
      <w:divBdr>
        <w:top w:val="none" w:sz="0" w:space="0" w:color="auto"/>
        <w:left w:val="none" w:sz="0" w:space="0" w:color="auto"/>
        <w:bottom w:val="none" w:sz="0" w:space="0" w:color="auto"/>
        <w:right w:val="none" w:sz="0" w:space="0" w:color="auto"/>
      </w:divBdr>
    </w:div>
    <w:div w:id="199169048">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56036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22524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78495183">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89671945">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597306">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28100812">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79087856">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8788809">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0517830">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3625621">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206922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1173265">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0343">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7893504">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0781421">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1071793">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77310341">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6749066">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140680">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2649328">
      <w:bodyDiv w:val="1"/>
      <w:marLeft w:val="0"/>
      <w:marRight w:val="0"/>
      <w:marTop w:val="0"/>
      <w:marBottom w:val="0"/>
      <w:divBdr>
        <w:top w:val="none" w:sz="0" w:space="0" w:color="auto"/>
        <w:left w:val="none" w:sz="0" w:space="0" w:color="auto"/>
        <w:bottom w:val="none" w:sz="0" w:space="0" w:color="auto"/>
        <w:right w:val="none" w:sz="0" w:space="0" w:color="auto"/>
      </w:divBdr>
      <w:divsChild>
        <w:div w:id="902713851">
          <w:marLeft w:val="0"/>
          <w:marRight w:val="0"/>
          <w:marTop w:val="0"/>
          <w:marBottom w:val="0"/>
          <w:divBdr>
            <w:top w:val="none" w:sz="0" w:space="0" w:color="auto"/>
            <w:left w:val="none" w:sz="0" w:space="0" w:color="auto"/>
            <w:bottom w:val="none" w:sz="0" w:space="0" w:color="auto"/>
            <w:right w:val="none" w:sz="0" w:space="0" w:color="auto"/>
          </w:divBdr>
          <w:divsChild>
            <w:div w:id="328796319">
              <w:marLeft w:val="0"/>
              <w:marRight w:val="0"/>
              <w:marTop w:val="0"/>
              <w:marBottom w:val="0"/>
              <w:divBdr>
                <w:top w:val="none" w:sz="0" w:space="0" w:color="auto"/>
                <w:left w:val="none" w:sz="0" w:space="0" w:color="auto"/>
                <w:bottom w:val="none" w:sz="0" w:space="0" w:color="auto"/>
                <w:right w:val="none" w:sz="0" w:space="0" w:color="auto"/>
              </w:divBdr>
            </w:div>
            <w:div w:id="1395812807">
              <w:marLeft w:val="0"/>
              <w:marRight w:val="0"/>
              <w:marTop w:val="0"/>
              <w:marBottom w:val="0"/>
              <w:divBdr>
                <w:top w:val="none" w:sz="0" w:space="0" w:color="auto"/>
                <w:left w:val="none" w:sz="0" w:space="0" w:color="auto"/>
                <w:bottom w:val="none" w:sz="0" w:space="0" w:color="auto"/>
                <w:right w:val="none" w:sz="0" w:space="0" w:color="auto"/>
              </w:divBdr>
            </w:div>
            <w:div w:id="397560396">
              <w:marLeft w:val="0"/>
              <w:marRight w:val="0"/>
              <w:marTop w:val="0"/>
              <w:marBottom w:val="0"/>
              <w:divBdr>
                <w:top w:val="none" w:sz="0" w:space="0" w:color="auto"/>
                <w:left w:val="none" w:sz="0" w:space="0" w:color="auto"/>
                <w:bottom w:val="none" w:sz="0" w:space="0" w:color="auto"/>
                <w:right w:val="none" w:sz="0" w:space="0" w:color="auto"/>
              </w:divBdr>
            </w:div>
            <w:div w:id="1681808813">
              <w:marLeft w:val="0"/>
              <w:marRight w:val="0"/>
              <w:marTop w:val="0"/>
              <w:marBottom w:val="0"/>
              <w:divBdr>
                <w:top w:val="none" w:sz="0" w:space="0" w:color="auto"/>
                <w:left w:val="none" w:sz="0" w:space="0" w:color="auto"/>
                <w:bottom w:val="none" w:sz="0" w:space="0" w:color="auto"/>
                <w:right w:val="none" w:sz="0" w:space="0" w:color="auto"/>
              </w:divBdr>
            </w:div>
            <w:div w:id="1277368673">
              <w:marLeft w:val="0"/>
              <w:marRight w:val="0"/>
              <w:marTop w:val="0"/>
              <w:marBottom w:val="0"/>
              <w:divBdr>
                <w:top w:val="none" w:sz="0" w:space="0" w:color="auto"/>
                <w:left w:val="none" w:sz="0" w:space="0" w:color="auto"/>
                <w:bottom w:val="none" w:sz="0" w:space="0" w:color="auto"/>
                <w:right w:val="none" w:sz="0" w:space="0" w:color="auto"/>
              </w:divBdr>
            </w:div>
            <w:div w:id="558244035">
              <w:marLeft w:val="0"/>
              <w:marRight w:val="0"/>
              <w:marTop w:val="0"/>
              <w:marBottom w:val="0"/>
              <w:divBdr>
                <w:top w:val="none" w:sz="0" w:space="0" w:color="auto"/>
                <w:left w:val="none" w:sz="0" w:space="0" w:color="auto"/>
                <w:bottom w:val="none" w:sz="0" w:space="0" w:color="auto"/>
                <w:right w:val="none" w:sz="0" w:space="0" w:color="auto"/>
              </w:divBdr>
            </w:div>
            <w:div w:id="1718705381">
              <w:marLeft w:val="0"/>
              <w:marRight w:val="0"/>
              <w:marTop w:val="0"/>
              <w:marBottom w:val="0"/>
              <w:divBdr>
                <w:top w:val="none" w:sz="0" w:space="0" w:color="auto"/>
                <w:left w:val="none" w:sz="0" w:space="0" w:color="auto"/>
                <w:bottom w:val="none" w:sz="0" w:space="0" w:color="auto"/>
                <w:right w:val="none" w:sz="0" w:space="0" w:color="auto"/>
              </w:divBdr>
            </w:div>
            <w:div w:id="1476990779">
              <w:marLeft w:val="0"/>
              <w:marRight w:val="0"/>
              <w:marTop w:val="0"/>
              <w:marBottom w:val="0"/>
              <w:divBdr>
                <w:top w:val="none" w:sz="0" w:space="0" w:color="auto"/>
                <w:left w:val="none" w:sz="0" w:space="0" w:color="auto"/>
                <w:bottom w:val="none" w:sz="0" w:space="0" w:color="auto"/>
                <w:right w:val="none" w:sz="0" w:space="0" w:color="auto"/>
              </w:divBdr>
            </w:div>
            <w:div w:id="1161652765">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6337038">
      <w:bodyDiv w:val="1"/>
      <w:marLeft w:val="0"/>
      <w:marRight w:val="0"/>
      <w:marTop w:val="0"/>
      <w:marBottom w:val="0"/>
      <w:divBdr>
        <w:top w:val="none" w:sz="0" w:space="0" w:color="auto"/>
        <w:left w:val="none" w:sz="0" w:space="0" w:color="auto"/>
        <w:bottom w:val="none" w:sz="0" w:space="0" w:color="auto"/>
        <w:right w:val="none" w:sz="0" w:space="0" w:color="auto"/>
      </w:divBdr>
    </w:div>
    <w:div w:id="546725100">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4126099">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5532719">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190135">
      <w:bodyDiv w:val="1"/>
      <w:marLeft w:val="0"/>
      <w:marRight w:val="0"/>
      <w:marTop w:val="0"/>
      <w:marBottom w:val="0"/>
      <w:divBdr>
        <w:top w:val="none" w:sz="0" w:space="0" w:color="auto"/>
        <w:left w:val="none" w:sz="0" w:space="0" w:color="auto"/>
        <w:bottom w:val="none" w:sz="0" w:space="0" w:color="auto"/>
        <w:right w:val="none" w:sz="0" w:space="0" w:color="auto"/>
      </w:divBdr>
    </w:div>
    <w:div w:id="566652110">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3981903">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797967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1762848">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327276">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009658">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1785965">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574041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4692798">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323457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7360869">
      <w:bodyDiv w:val="1"/>
      <w:marLeft w:val="0"/>
      <w:marRight w:val="0"/>
      <w:marTop w:val="0"/>
      <w:marBottom w:val="0"/>
      <w:divBdr>
        <w:top w:val="none" w:sz="0" w:space="0" w:color="auto"/>
        <w:left w:val="none" w:sz="0" w:space="0" w:color="auto"/>
        <w:bottom w:val="none" w:sz="0" w:space="0" w:color="auto"/>
        <w:right w:val="none" w:sz="0" w:space="0" w:color="auto"/>
      </w:divBdr>
      <w:divsChild>
        <w:div w:id="698043111">
          <w:marLeft w:val="0"/>
          <w:marRight w:val="0"/>
          <w:marTop w:val="0"/>
          <w:marBottom w:val="0"/>
          <w:divBdr>
            <w:top w:val="none" w:sz="0" w:space="0" w:color="auto"/>
            <w:left w:val="none" w:sz="0" w:space="0" w:color="auto"/>
            <w:bottom w:val="none" w:sz="0" w:space="0" w:color="auto"/>
            <w:right w:val="none" w:sz="0" w:space="0" w:color="auto"/>
          </w:divBdr>
          <w:divsChild>
            <w:div w:id="5759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29717711">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1874295">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0857286">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509903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3302506">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6583796">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137874">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09340223">
      <w:bodyDiv w:val="1"/>
      <w:marLeft w:val="0"/>
      <w:marRight w:val="0"/>
      <w:marTop w:val="0"/>
      <w:marBottom w:val="0"/>
      <w:divBdr>
        <w:top w:val="none" w:sz="0" w:space="0" w:color="auto"/>
        <w:left w:val="none" w:sz="0" w:space="0" w:color="auto"/>
        <w:bottom w:val="none" w:sz="0" w:space="0" w:color="auto"/>
        <w:right w:val="none" w:sz="0" w:space="0" w:color="auto"/>
      </w:divBdr>
    </w:div>
    <w:div w:id="911237611">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03416">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6233798">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350460">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7273295">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79916063">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3423228">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1632708">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5489553">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1198511">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3665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80972709">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453788">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450167">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6820665">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0308434">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5649630">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853032">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2128999">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3557845">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038297">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53455867">
      <w:bodyDiv w:val="1"/>
      <w:marLeft w:val="0"/>
      <w:marRight w:val="0"/>
      <w:marTop w:val="0"/>
      <w:marBottom w:val="0"/>
      <w:divBdr>
        <w:top w:val="none" w:sz="0" w:space="0" w:color="auto"/>
        <w:left w:val="none" w:sz="0" w:space="0" w:color="auto"/>
        <w:bottom w:val="none" w:sz="0" w:space="0" w:color="auto"/>
        <w:right w:val="none" w:sz="0" w:space="0" w:color="auto"/>
      </w:divBdr>
    </w:div>
    <w:div w:id="1354259984">
      <w:bodyDiv w:val="1"/>
      <w:marLeft w:val="0"/>
      <w:marRight w:val="0"/>
      <w:marTop w:val="0"/>
      <w:marBottom w:val="0"/>
      <w:divBdr>
        <w:top w:val="none" w:sz="0" w:space="0" w:color="auto"/>
        <w:left w:val="none" w:sz="0" w:space="0" w:color="auto"/>
        <w:bottom w:val="none" w:sz="0" w:space="0" w:color="auto"/>
        <w:right w:val="none" w:sz="0" w:space="0" w:color="auto"/>
      </w:divBdr>
    </w:div>
    <w:div w:id="1357849404">
      <w:bodyDiv w:val="1"/>
      <w:marLeft w:val="0"/>
      <w:marRight w:val="0"/>
      <w:marTop w:val="0"/>
      <w:marBottom w:val="0"/>
      <w:divBdr>
        <w:top w:val="none" w:sz="0" w:space="0" w:color="auto"/>
        <w:left w:val="none" w:sz="0" w:space="0" w:color="auto"/>
        <w:bottom w:val="none" w:sz="0" w:space="0" w:color="auto"/>
        <w:right w:val="none" w:sz="0" w:space="0" w:color="auto"/>
      </w:divBdr>
    </w:div>
    <w:div w:id="136023073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8095884">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7926291">
      <w:bodyDiv w:val="1"/>
      <w:marLeft w:val="0"/>
      <w:marRight w:val="0"/>
      <w:marTop w:val="0"/>
      <w:marBottom w:val="0"/>
      <w:divBdr>
        <w:top w:val="none" w:sz="0" w:space="0" w:color="auto"/>
        <w:left w:val="none" w:sz="0" w:space="0" w:color="auto"/>
        <w:bottom w:val="none" w:sz="0" w:space="0" w:color="auto"/>
        <w:right w:val="none" w:sz="0" w:space="0" w:color="auto"/>
      </w:divBdr>
      <w:divsChild>
        <w:div w:id="1606502570">
          <w:marLeft w:val="0"/>
          <w:marRight w:val="0"/>
          <w:marTop w:val="0"/>
          <w:marBottom w:val="0"/>
          <w:divBdr>
            <w:top w:val="none" w:sz="0" w:space="0" w:color="auto"/>
            <w:left w:val="none" w:sz="0" w:space="0" w:color="auto"/>
            <w:bottom w:val="none" w:sz="0" w:space="0" w:color="auto"/>
            <w:right w:val="none" w:sz="0" w:space="0" w:color="auto"/>
          </w:divBdr>
          <w:divsChild>
            <w:div w:id="366371000">
              <w:marLeft w:val="0"/>
              <w:marRight w:val="0"/>
              <w:marTop w:val="0"/>
              <w:marBottom w:val="0"/>
              <w:divBdr>
                <w:top w:val="none" w:sz="0" w:space="0" w:color="auto"/>
                <w:left w:val="none" w:sz="0" w:space="0" w:color="auto"/>
                <w:bottom w:val="none" w:sz="0" w:space="0" w:color="auto"/>
                <w:right w:val="none" w:sz="0" w:space="0" w:color="auto"/>
              </w:divBdr>
            </w:div>
            <w:div w:id="252861666">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1572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399203323">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2970688">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26926680">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881650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189641">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251577">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2159139">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6208197">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29752467">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0629938">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375820">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243841">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5627748">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171893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59901983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4092577">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39410465">
      <w:bodyDiv w:val="1"/>
      <w:marLeft w:val="0"/>
      <w:marRight w:val="0"/>
      <w:marTop w:val="0"/>
      <w:marBottom w:val="0"/>
      <w:divBdr>
        <w:top w:val="none" w:sz="0" w:space="0" w:color="auto"/>
        <w:left w:val="none" w:sz="0" w:space="0" w:color="auto"/>
        <w:bottom w:val="none" w:sz="0" w:space="0" w:color="auto"/>
        <w:right w:val="none" w:sz="0" w:space="0" w:color="auto"/>
      </w:divBdr>
      <w:divsChild>
        <w:div w:id="988749522">
          <w:marLeft w:val="0"/>
          <w:marRight w:val="0"/>
          <w:marTop w:val="0"/>
          <w:marBottom w:val="0"/>
          <w:divBdr>
            <w:top w:val="none" w:sz="0" w:space="0" w:color="auto"/>
            <w:left w:val="none" w:sz="0" w:space="0" w:color="auto"/>
            <w:bottom w:val="none" w:sz="0" w:space="0" w:color="auto"/>
            <w:right w:val="none" w:sz="0" w:space="0" w:color="auto"/>
          </w:divBdr>
          <w:divsChild>
            <w:div w:id="8782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3950609">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8847099">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6150549">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242461">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09601617">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6195106">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4795111">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4111718">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69232720">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253352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0946208">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2721659">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065077">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0874729">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7007614">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7615224">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2322171">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0912069">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2325429">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5984324">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6975446">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8215049">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5787798">
      <w:bodyDiv w:val="1"/>
      <w:marLeft w:val="0"/>
      <w:marRight w:val="0"/>
      <w:marTop w:val="0"/>
      <w:marBottom w:val="0"/>
      <w:divBdr>
        <w:top w:val="none" w:sz="0" w:space="0" w:color="auto"/>
        <w:left w:val="none" w:sz="0" w:space="0" w:color="auto"/>
        <w:bottom w:val="none" w:sz="0" w:space="0" w:color="auto"/>
        <w:right w:val="none" w:sz="0" w:space="0" w:color="auto"/>
      </w:divBdr>
      <w:divsChild>
        <w:div w:id="612635516">
          <w:marLeft w:val="0"/>
          <w:marRight w:val="0"/>
          <w:marTop w:val="0"/>
          <w:marBottom w:val="0"/>
          <w:divBdr>
            <w:top w:val="none" w:sz="0" w:space="0" w:color="auto"/>
            <w:left w:val="none" w:sz="0" w:space="0" w:color="auto"/>
            <w:bottom w:val="none" w:sz="0" w:space="0" w:color="auto"/>
            <w:right w:val="none" w:sz="0" w:space="0" w:color="auto"/>
          </w:divBdr>
          <w:divsChild>
            <w:div w:id="1184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194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4979612">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6447183">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313731">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0059632">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2527991">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5706112">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6729075">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404023">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38063617">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github.com/tensorflow/models/tree/master/research/object_detection/" TargetMode="External"/><Relationship Id="rId138" Type="http://schemas.openxmlformats.org/officeDocument/2006/relationships/hyperlink" Target="https://coral.ai/docs/edgetpu/models-intro/" TargetMode="External"/><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uk.pi-supply.com/products/pijuice-standard" TargetMode="External"/><Relationship Id="rId128" Type="http://schemas.openxmlformats.org/officeDocument/2006/relationships/hyperlink" Target="https://cv-tricks.com/object-detection/faster-r-cnn-yolo-ssd/" TargetMode="External"/><Relationship Id="rId144"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2.wdp"/><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134" Type="http://schemas.openxmlformats.org/officeDocument/2006/relationships/hyperlink" Target="https://coral.ai/models/" TargetMode="External"/><Relationship Id="rId139" Type="http://schemas.openxmlformats.org/officeDocument/2006/relationships/hyperlink" Target="https://cdn.sparkfun.com/datasheets/Sensors/Proximity/HCSR04.pdf" TargetMode="External"/><Relationship Id="rId80" Type="http://schemas.openxmlformats.org/officeDocument/2006/relationships/image" Target="media/image66.jpe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gif"/><Relationship Id="rId116" Type="http://schemas.openxmlformats.org/officeDocument/2006/relationships/image" Target="media/image102.jpeg"/><Relationship Id="rId124" Type="http://schemas.openxmlformats.org/officeDocument/2006/relationships/hyperlink" Target="https://www.kaggle.com/zalando-research/fashionmnist" TargetMode="External"/><Relationship Id="rId129" Type="http://schemas.openxmlformats.org/officeDocument/2006/relationships/hyperlink" Target="http://piece-jointe-carto.developpement-durable.gouv.fr/REG074B/FONCIER_SOL/N_OCCUPATION_SOL/L_EMPRISE_ROUTE_R74/Fiche1-7-1.pdf" TargetMode="External"/><Relationship Id="rId137" Type="http://schemas.openxmlformats.org/officeDocument/2006/relationships/hyperlink" Target="https://www.hackster.io/news/benchmarking-tensorflow-and-tensorflow-lite-on-the-raspberry-pi-43f51b796796"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s://www.cs.auckland.ac.nz/courses/compsci773s1c/lectures/camera%20distortion.pdf" TargetMode="External"/><Relationship Id="rId140" Type="http://schemas.openxmlformats.org/officeDocument/2006/relationships/hyperlink" Target="https://raspberrypi.stackexchange.com/questions/320/what-is-a-typical-boot-time-for-the-standard-debian-distribution-on-a-typical-sd"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yperlink" Target="https://www.seeedstudio.com/blog/2019/11/20/best-single-board-computers-of-2019/" TargetMode="External"/><Relationship Id="rId127" Type="http://schemas.openxmlformats.org/officeDocument/2006/relationships/hyperlink" Target="https://arxiv.org/pdf/1810.00736.pdf"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www.gim-international.com/content/news/bringing-colour-to-point-clouds-2" TargetMode="External"/><Relationship Id="rId130" Type="http://schemas.openxmlformats.org/officeDocument/2006/relationships/hyperlink" Target="https://mobilitepietonne.ch/wordpress/wp-content/uploads/2017/07/06_2017_Fiche-info_Cas_de_croisement.pdf" TargetMode="External"/><Relationship Id="rId135" Type="http://schemas.openxmlformats.org/officeDocument/2006/relationships/hyperlink" Target="https://cocodataset.org/" TargetMode="External"/><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gif"/><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seeedstudio.com/blog/2019/12/05/rk3399pro-vs-raspberry-pi-4-vs-jetson-nano-ai-and-deep-learning-capabilities/" TargetMode="External"/><Relationship Id="rId125" Type="http://schemas.openxmlformats.org/officeDocument/2006/relationships/hyperlink" Target="https://www.quantmetry.com/mobilenet-optimisation-de-la-convolution-pour-les-reseaux-de-neurones-embarques/" TargetMode="External"/><Relationship Id="rId141" Type="http://schemas.openxmlformats.org/officeDocument/2006/relationships/hyperlink" Target="https://www.signals.fr/cms/reglementation-signalisation-routiere.html"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hyperlink" Target="https://pyyaml.org/wiki/PyYAMLDocumentation" TargetMode="External"/><Relationship Id="rId136" Type="http://schemas.openxmlformats.org/officeDocument/2006/relationships/hyperlink" Target="https://github.com/tzutalin/labelImg" TargetMode="External"/><Relationship Id="rId61" Type="http://schemas.openxmlformats.org/officeDocument/2006/relationships/image" Target="media/image47.png"/><Relationship Id="rId82" Type="http://schemas.openxmlformats.org/officeDocument/2006/relationships/image" Target="media/image68.jpeg"/><Relationship Id="rId19" Type="http://schemas.microsoft.com/office/2007/relationships/hdphoto" Target="media/hdphoto1.wdp"/><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arxiv.org/pdf/1704.04861.pdf" TargetMode="External"/><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hackster.io/news/benchmarking-machine-learning-on-the-new-raspberry-pi-4-model-b-88db9304ce4" TargetMode="External"/><Relationship Id="rId142" Type="http://schemas.openxmlformats.org/officeDocument/2006/relationships/hyperlink" Target="https://www.quora.com/How-big-is-a-traffic-ligh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1002AFF" w:usb1="4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43324"/>
    <w:rsid w:val="001677BD"/>
    <w:rsid w:val="001C76F5"/>
    <w:rsid w:val="00215DE1"/>
    <w:rsid w:val="00256720"/>
    <w:rsid w:val="0027612C"/>
    <w:rsid w:val="003109B2"/>
    <w:rsid w:val="00411C4E"/>
    <w:rsid w:val="00543CF9"/>
    <w:rsid w:val="00564B47"/>
    <w:rsid w:val="005663E0"/>
    <w:rsid w:val="0069793B"/>
    <w:rsid w:val="007129FA"/>
    <w:rsid w:val="00817313"/>
    <w:rsid w:val="00A06BB2"/>
    <w:rsid w:val="00A17444"/>
    <w:rsid w:val="00AD0792"/>
    <w:rsid w:val="00B1586D"/>
    <w:rsid w:val="00B30014"/>
    <w:rsid w:val="00BA6EB4"/>
    <w:rsid w:val="00C2428A"/>
    <w:rsid w:val="00C62E8C"/>
    <w:rsid w:val="00C97381"/>
    <w:rsid w:val="00CC2ABC"/>
    <w:rsid w:val="00D7733C"/>
    <w:rsid w:val="00D95079"/>
    <w:rsid w:val="00EF4F0A"/>
    <w:rsid w:val="00FA241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43324"/>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 w:type="paragraph" w:customStyle="1" w:styleId="620E8894DAB14C34A0699C6FF8F32145">
    <w:name w:val="620E8894DAB14C34A0699C6FF8F32145"/>
    <w:rsid w:val="00143324"/>
  </w:style>
  <w:style w:type="paragraph" w:customStyle="1" w:styleId="79A08914432843F7A9FC35FDBC2D949D">
    <w:name w:val="79A08914432843F7A9FC35FDBC2D949D"/>
    <w:rsid w:val="00143324"/>
  </w:style>
  <w:style w:type="paragraph" w:customStyle="1" w:styleId="659CF8C2EC634BE0A759441214A62FF3">
    <w:name w:val="659CF8C2EC634BE0A759441214A62FF3"/>
    <w:rsid w:val="00143324"/>
  </w:style>
  <w:style w:type="paragraph" w:customStyle="1" w:styleId="E049A39547BC4DB9BE2CFBC86536133A">
    <w:name w:val="E049A39547BC4DB9BE2CFBC86536133A"/>
    <w:rsid w:val="001433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24</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21</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5</b:RefOrder>
  </b:Source>
  <b:Source>
    <b:Tag>PiJ</b:Tag>
    <b:SourceType>InternetSite</b:SourceType>
    <b:Guid>{437D3946-DC58-4CB5-B400-284E88B2A0B0}</b:Guid>
    <b:Title>PiJuice HAT</b:Title>
    <b:URL>https://uk.pi-supply.com/products/pijuice-standard</b:URL>
    <b:RefOrder>6</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13</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14</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25</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26</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15</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7</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9</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8</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10</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11</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12</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18</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17</b:RefOrder>
  </b:Source>
  <b:Source>
    <b:Tag>COC20</b:Tag>
    <b:SourceType>InternetSite</b:SourceType>
    <b:Guid>{1AA33EF3-5DDE-4851-AA86-D7869E387CCD}</b:Guid>
    <b:Title>COCO Dataset</b:Title>
    <b:YearAccessed>2020</b:YearAccessed>
    <b:MonthAccessed>07</b:MonthAccessed>
    <b:DayAccessed>20</b:DayAccessed>
    <b:URL>https://cocodataset.org/</b:URL>
    <b:RefOrder>19</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20</b:RefOrder>
  </b:Source>
  <b:Source>
    <b:Tag>HCS</b:Tag>
    <b:SourceType>DocumentFromInternetSite</b:SourceType>
    <b:Guid>{51434567-1AD4-4D30-9E2A-CA9D6464524E}</b:Guid>
    <b:Title>HC-SR04 Datasheet</b:Title>
    <b:URL>https://cdn.sparkfun.com/datasheets/Sensors/Proximity/HCSR04.pdf</b:URL>
    <b:RefOrder>23</b:RefOrder>
  </b:Source>
  <b:Source>
    <b:Tag>TF_tpu20</b:Tag>
    <b:SourceType>DocumentFromInternetSite</b:SourceType>
    <b:Guid>{B0C2E85C-7697-47F9-A31D-201A5F9C5801}</b:Guid>
    <b:Title>TensorFlow models on the Edge TPU</b:Title>
    <b:YearAccessed>2020</b:YearAccessed>
    <b:MonthAccessed>07</b:MonthAccessed>
    <b:DayAccessed>21</b:DayAccessed>
    <b:URL>https://coral.ai/docs/edgetpu/models-intro/</b:URL>
    <b:RefOrder>22</b:RefOrder>
  </b:Source>
  <b:Source>
    <b:Tag>Wen92</b:Tag>
    <b:SourceType>DocumentFromInternetSite</b:SourceType>
    <b:Guid>{8BF08445-4B08-47E2-993B-1ECFA3EDE6BF}</b:Guid>
    <b:Title>Camera Calibration with Distortion Models and Accuracy Evaluation</b:Title>
    <b:Year>1992</b:Year>
    <b:Month>10</b:Month>
    <b:Day>10</b:Day>
    <b:YearAccessed>2020</b:YearAccessed>
    <b:MonthAccessed>07</b:MonthAccessed>
    <b:DayAccessed>21</b:DayAccessed>
    <b:URL>https://www.cs.auckland.ac.nz/courses/compsci773s1c/lectures/camera%20distortion.pdf</b:URL>
    <b:Author>
      <b:Author>
        <b:NameList>
          <b:Person>
            <b:Last>Weng</b:Last>
            <b:First>Juyang</b:First>
          </b:Person>
          <b:Person>
            <b:Last>Cohen</b:Last>
            <b:First>Paul</b:First>
          </b:Person>
          <b:Person>
            <b:Last>Herniou</b:Last>
            <b:First>Marc</b:First>
          </b:Person>
        </b:NameList>
      </b:Author>
    </b:Author>
    <b:RefOrder>16</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3381674-A0A7-4630-B4E1-0F6BC6E4CC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6619</TotalTime>
  <Pages>66</Pages>
  <Words>12619</Words>
  <Characters>77413</Characters>
  <Application>Microsoft Office Word</Application>
  <DocSecurity>0</DocSecurity>
  <Lines>645</Lines>
  <Paragraphs>179</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89853</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2031</cp:revision>
  <cp:lastPrinted>1899-12-31T23:00:00Z</cp:lastPrinted>
  <dcterms:created xsi:type="dcterms:W3CDTF">2020-07-08T08:09:00Z</dcterms:created>
  <dcterms:modified xsi:type="dcterms:W3CDTF">2020-07-23T09:41:00Z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